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</w:rPr>
      </w:pPr>
      <w:bookmarkStart w:id="0" w:name="_GoBack"/>
      <w:bookmarkEnd w:id="0"/>
      <w:r>
        <w:rPr>
          <w:rFonts w:hint="eastAsia"/>
        </w:rPr>
        <w:t>作业2</w:t>
      </w:r>
    </w:p>
    <w:p>
      <w:pPr>
        <w:pStyle w:val="12"/>
      </w:pPr>
      <w:r>
        <w:rPr>
          <w:rFonts w:hint="eastAsia"/>
        </w:rPr>
        <w:t xml:space="preserve">1. </w:t>
      </w:r>
      <w:r>
        <w:t>假设以I和O分别表示进栈和出栈操作，栈的初态和终栈均为空，进栈和出栈的操作序列</w:t>
      </w:r>
      <w:r>
        <w:rPr>
          <w:rFonts w:hint="eastAsia"/>
        </w:rPr>
        <w:t>str</w:t>
      </w:r>
      <w:r>
        <w:t>可表示为仅由I和O组成的</w:t>
      </w:r>
      <w:r>
        <w:rPr>
          <w:rFonts w:hint="eastAsia"/>
        </w:rPr>
        <w:t>字符串</w:t>
      </w:r>
      <w:r>
        <w:t>。</w:t>
      </w:r>
      <w:r>
        <w:rPr>
          <w:rFonts w:hint="eastAsia"/>
        </w:rPr>
        <w:t>设计</w:t>
      </w:r>
      <w:r>
        <w:t>一个算法判定</w:t>
      </w:r>
      <w:r>
        <w:rPr>
          <w:rFonts w:hint="eastAsia"/>
        </w:rPr>
        <w:t>str</w:t>
      </w:r>
      <w:r>
        <w:t>是否合法。</w:t>
      </w:r>
    </w:p>
    <w:p>
      <w:pPr>
        <w:pStyle w:val="12"/>
        <w:rPr>
          <w:rFonts w:hint="eastAsia"/>
        </w:rPr>
      </w:pPr>
    </w:p>
    <w:p>
      <w:pPr>
        <w:pStyle w:val="12"/>
      </w:pPr>
      <w:r>
        <w:rPr>
          <w:rFonts w:hint="eastAsia"/>
        </w:rPr>
        <w:t>2. 给定一个字符串str。设计一个算法采用顺序栈判断str是否为形如“序列1@序列2”的合法字符串，其中序列2是序列1的逆序，str中恰好只有一个@字符。</w:t>
      </w:r>
    </w:p>
    <w:p>
      <w:pPr>
        <w:pStyle w:val="12"/>
        <w:rPr>
          <w:rFonts w:hint="eastAsia"/>
        </w:rPr>
      </w:pPr>
    </w:p>
    <w:p>
      <w:pPr>
        <w:pStyle w:val="12"/>
      </w:pPr>
      <w:r>
        <w:rPr>
          <w:rFonts w:hint="eastAsia"/>
        </w:rPr>
        <w:t>3. 设计一个算法利用一个整数栈将一个整数队列中所有元素倒过来，队头变队尾，队尾变队头。</w:t>
      </w:r>
    </w:p>
    <w:p>
      <w:pPr>
        <w:pStyle w:val="12"/>
        <w:rPr>
          <w:rFonts w:hint="eastAsia"/>
        </w:rPr>
      </w:pPr>
    </w:p>
    <w:p>
      <w:pPr>
        <w:pStyle w:val="12"/>
      </w:pPr>
      <w:r>
        <w:rPr>
          <w:rFonts w:hint="eastAsia"/>
        </w:rPr>
        <w:t>4. 有一个整数数组</w:t>
      </w:r>
      <w:r>
        <w:rPr>
          <w:rFonts w:hint="eastAsia"/>
          <w:i/>
        </w:rPr>
        <w:t>a</w:t>
      </w:r>
      <w:r>
        <w:rPr>
          <w:rFonts w:hint="eastAsia"/>
        </w:rPr>
        <w:t>，设计一个算法将所有偶数位的元素移动到所有奇数位元素的前面，要求它们的相对次序不改变。例如，</w:t>
      </w:r>
      <w:r>
        <w:rPr>
          <w:rFonts w:hint="eastAsia"/>
          <w:i/>
        </w:rPr>
        <w:t>a</w:t>
      </w:r>
      <w:r>
        <w:rPr>
          <w:rFonts w:hint="eastAsia"/>
        </w:rPr>
        <w:t>={1，2，3，4，5，6，7，8}，移动后，</w:t>
      </w:r>
      <w:r>
        <w:rPr>
          <w:rFonts w:hint="eastAsia"/>
          <w:i/>
        </w:rPr>
        <w:t>a</w:t>
      </w:r>
      <w:r>
        <w:rPr>
          <w:rFonts w:hint="eastAsia"/>
        </w:rPr>
        <w:t>={2，4，6，8，1，3，5，7}。</w:t>
      </w:r>
    </w:p>
    <w:p>
      <w:pPr>
        <w:pStyle w:val="12"/>
        <w:rPr>
          <w:rFonts w:hint="eastAsia"/>
        </w:rPr>
      </w:pPr>
    </w:p>
    <w:p>
      <w:pPr>
        <w:pStyle w:val="12"/>
      </w:pPr>
      <w:r>
        <w:rPr>
          <w:rFonts w:hint="eastAsia"/>
        </w:rPr>
        <w:t>5. 设计一个循环队列，用data[0..MaxSize</w:t>
      </w:r>
      <w:r>
        <w:rPr>
          <w:rFonts w:hint="eastAsia" w:ascii="SimSun"/>
        </w:rPr>
        <w:t>-</w:t>
      </w:r>
      <w:r>
        <w:rPr>
          <w:rFonts w:hint="eastAsia"/>
        </w:rPr>
        <w:t>1]存放队列元素，用front和rear分别作为队头和队尾指针，另外用一个标志tag标识队列可能空（false）或可能满（true），这样加上front</w:t>
      </w:r>
      <w:r>
        <w:t>==rear</w:t>
      </w:r>
      <w:r>
        <w:rPr>
          <w:rFonts w:hint="eastAsia"/>
        </w:rPr>
        <w:t>可以作为队空或队满的条件。要求设计队列的相关基本运算算法。</w:t>
      </w:r>
    </w:p>
    <w:p>
      <w:pPr>
        <w:pStyle w:val="12"/>
        <w:rPr>
          <w:rFonts w:hint="eastAsia"/>
        </w:rPr>
      </w:pPr>
    </w:p>
    <w:p>
      <w:pPr>
        <w:pStyle w:val="12"/>
      </w:pPr>
      <w:r>
        <w:rPr>
          <w:rFonts w:hint="eastAsia"/>
        </w:rPr>
        <w:t>6. 用两个整数栈实现一个整数队列。</w:t>
      </w:r>
    </w:p>
    <w:p>
      <w:pPr>
        <w:pStyle w:val="12"/>
        <w:rPr>
          <w:rFonts w:hint="eastAsia"/>
        </w:rPr>
      </w:pPr>
    </w:p>
    <w:p>
      <w:pPr>
        <w:pStyle w:val="12"/>
      </w:pPr>
      <w:r>
        <w:rPr>
          <w:rFonts w:hint="eastAsia"/>
        </w:rPr>
        <w:t>7. 用两个整数队列实现一个整数栈。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0433" w:h="14742"/>
      <w:pgMar w:top="1276" w:right="1106" w:bottom="1276" w:left="1106" w:header="709" w:footer="822" w:gutter="0"/>
      <w:pgNumType w:start="1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黑体">
    <w:altName w:val="文泉驿微米黑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楷体">
    <w:altName w:val="文泉驿微米黑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楷体_GB2312">
    <w:altName w:val="文泉驿微米黑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仿宋_GB2312">
    <w:altName w:val="文泉驿微米黑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ˎ̥">
    <w:altName w:val="Carlito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urier">
    <w:altName w:val="Liberation Mono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jc w:val="both"/>
    </w:pPr>
    <w:r>
      <w:tab/>
    </w:r>
    <w:r>
      <w:rPr>
        <w:rFonts w:hint="eastAsia"/>
      </w:rPr>
      <w:t>第1章 练习题参考答案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jc w:val="both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ab/>
    </w:r>
    <w:r>
      <w:rPr>
        <w:rFonts w:hint="eastAsia"/>
      </w:rPr>
      <w:t>数据结构教程（Java）学习与实验指导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FA0540"/>
    <w:multiLevelType w:val="multilevel"/>
    <w:tmpl w:val="01FA0540"/>
    <w:lvl w:ilvl="0" w:tentative="0">
      <w:start w:val="1"/>
      <w:numFmt w:val="bullet"/>
      <w:pStyle w:val="43"/>
      <w:lvlText w:val=""/>
      <w:lvlJc w:val="left"/>
      <w:pPr>
        <w:tabs>
          <w:tab w:val="left" w:pos="794"/>
        </w:tabs>
        <w:ind w:left="794" w:hanging="369"/>
      </w:pPr>
      <w:rPr>
        <w:rFonts w:hint="default" w:ascii="Symbol" w:hAnsi="Symbol" w:eastAsia="SimSun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58C431A4"/>
    <w:multiLevelType w:val="multilevel"/>
    <w:tmpl w:val="58C431A4"/>
    <w:lvl w:ilvl="0" w:tentative="0">
      <w:start w:val="0"/>
      <w:numFmt w:val="bullet"/>
      <w:pStyle w:val="42"/>
      <w:lvlText w:val="·"/>
      <w:lvlJc w:val="left"/>
      <w:pPr>
        <w:tabs>
          <w:tab w:val="left" w:pos="785"/>
        </w:tabs>
        <w:ind w:left="785" w:hanging="360"/>
      </w:pPr>
      <w:rPr>
        <w:rFonts w:hint="eastAsia" w:ascii="SimSun" w:hAnsi="Wingdings" w:eastAsia="SimSun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2">
    <w:nsid w:val="74BF181A"/>
    <w:multiLevelType w:val="multilevel"/>
    <w:tmpl w:val="74BF181A"/>
    <w:lvl w:ilvl="0" w:tentative="0">
      <w:start w:val="1"/>
      <w:numFmt w:val="bullet"/>
      <w:pStyle w:val="57"/>
      <w:lvlText w:val=""/>
      <w:lvlJc w:val="left"/>
      <w:pPr>
        <w:tabs>
          <w:tab w:val="left" w:pos="360"/>
        </w:tabs>
        <w:ind w:left="0" w:firstLine="0"/>
      </w:pPr>
      <w:rPr>
        <w:rFonts w:hint="default" w:ascii="Symbol" w:hAnsi="Symbol" w:eastAsia="SimSun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true"/>
  <w:bordersDoNotSurroundFooter w:val="true"/>
  <w:hideSpellingErrors/>
  <w:linkStyles/>
  <w:attachedTemplate r:id="rId1"/>
  <w:documentProtection w:enforcement="0"/>
  <w:defaultTabStop w:val="315"/>
  <w:evenAndOddHeaders w:val="true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FB02C4"/>
    <w:rsid w:val="00000723"/>
    <w:rsid w:val="00001A8E"/>
    <w:rsid w:val="00001A97"/>
    <w:rsid w:val="00001FED"/>
    <w:rsid w:val="00002091"/>
    <w:rsid w:val="00003519"/>
    <w:rsid w:val="00004CCB"/>
    <w:rsid w:val="00005E39"/>
    <w:rsid w:val="00005FE2"/>
    <w:rsid w:val="00006E4C"/>
    <w:rsid w:val="000074DD"/>
    <w:rsid w:val="00007FD1"/>
    <w:rsid w:val="00010DE4"/>
    <w:rsid w:val="0001202A"/>
    <w:rsid w:val="000123A2"/>
    <w:rsid w:val="000131CB"/>
    <w:rsid w:val="00013806"/>
    <w:rsid w:val="000144E4"/>
    <w:rsid w:val="00014773"/>
    <w:rsid w:val="00014905"/>
    <w:rsid w:val="00014E3A"/>
    <w:rsid w:val="00014EF6"/>
    <w:rsid w:val="0001557D"/>
    <w:rsid w:val="00015E8C"/>
    <w:rsid w:val="000167EF"/>
    <w:rsid w:val="00016A7E"/>
    <w:rsid w:val="00016D5A"/>
    <w:rsid w:val="00017466"/>
    <w:rsid w:val="00017C14"/>
    <w:rsid w:val="0002066C"/>
    <w:rsid w:val="00020D78"/>
    <w:rsid w:val="00021094"/>
    <w:rsid w:val="000210F1"/>
    <w:rsid w:val="00021521"/>
    <w:rsid w:val="000221C8"/>
    <w:rsid w:val="000223D6"/>
    <w:rsid w:val="00022FB3"/>
    <w:rsid w:val="00022FC6"/>
    <w:rsid w:val="000240FB"/>
    <w:rsid w:val="000248C1"/>
    <w:rsid w:val="00024FF0"/>
    <w:rsid w:val="00025B5D"/>
    <w:rsid w:val="00025B6D"/>
    <w:rsid w:val="00025E40"/>
    <w:rsid w:val="00026102"/>
    <w:rsid w:val="000263DA"/>
    <w:rsid w:val="00026925"/>
    <w:rsid w:val="000278D4"/>
    <w:rsid w:val="00030774"/>
    <w:rsid w:val="00030E1B"/>
    <w:rsid w:val="00030EC4"/>
    <w:rsid w:val="00030F87"/>
    <w:rsid w:val="000311D4"/>
    <w:rsid w:val="0003245C"/>
    <w:rsid w:val="00033CA0"/>
    <w:rsid w:val="00033D0B"/>
    <w:rsid w:val="00033FB8"/>
    <w:rsid w:val="00035040"/>
    <w:rsid w:val="00035126"/>
    <w:rsid w:val="00036618"/>
    <w:rsid w:val="0003704D"/>
    <w:rsid w:val="00037181"/>
    <w:rsid w:val="00037C0F"/>
    <w:rsid w:val="000401B0"/>
    <w:rsid w:val="0004024E"/>
    <w:rsid w:val="000408D0"/>
    <w:rsid w:val="000408DC"/>
    <w:rsid w:val="00041B10"/>
    <w:rsid w:val="00042991"/>
    <w:rsid w:val="000433D4"/>
    <w:rsid w:val="00043C61"/>
    <w:rsid w:val="0004733A"/>
    <w:rsid w:val="0005047F"/>
    <w:rsid w:val="00050D11"/>
    <w:rsid w:val="00051672"/>
    <w:rsid w:val="00052F9F"/>
    <w:rsid w:val="0005363B"/>
    <w:rsid w:val="00053A56"/>
    <w:rsid w:val="00053AEC"/>
    <w:rsid w:val="00053E06"/>
    <w:rsid w:val="00054749"/>
    <w:rsid w:val="00055183"/>
    <w:rsid w:val="00055C37"/>
    <w:rsid w:val="00055CEC"/>
    <w:rsid w:val="00055F36"/>
    <w:rsid w:val="00056B2B"/>
    <w:rsid w:val="00056B42"/>
    <w:rsid w:val="00056F14"/>
    <w:rsid w:val="00056F47"/>
    <w:rsid w:val="000606C4"/>
    <w:rsid w:val="00060B42"/>
    <w:rsid w:val="00060F04"/>
    <w:rsid w:val="00061422"/>
    <w:rsid w:val="000615D8"/>
    <w:rsid w:val="0006254C"/>
    <w:rsid w:val="00062721"/>
    <w:rsid w:val="00062A25"/>
    <w:rsid w:val="0006308B"/>
    <w:rsid w:val="0006334C"/>
    <w:rsid w:val="00064616"/>
    <w:rsid w:val="00064BCD"/>
    <w:rsid w:val="000653DB"/>
    <w:rsid w:val="00067456"/>
    <w:rsid w:val="0007019D"/>
    <w:rsid w:val="00070D99"/>
    <w:rsid w:val="0007205F"/>
    <w:rsid w:val="000737A8"/>
    <w:rsid w:val="00073E97"/>
    <w:rsid w:val="00073F06"/>
    <w:rsid w:val="000742CE"/>
    <w:rsid w:val="00074993"/>
    <w:rsid w:val="00074A89"/>
    <w:rsid w:val="00075539"/>
    <w:rsid w:val="00075F96"/>
    <w:rsid w:val="0007618F"/>
    <w:rsid w:val="00076392"/>
    <w:rsid w:val="0007664D"/>
    <w:rsid w:val="00076C66"/>
    <w:rsid w:val="00076FD2"/>
    <w:rsid w:val="0007755A"/>
    <w:rsid w:val="00077999"/>
    <w:rsid w:val="0008013D"/>
    <w:rsid w:val="00081BEC"/>
    <w:rsid w:val="000825FE"/>
    <w:rsid w:val="00082661"/>
    <w:rsid w:val="00083204"/>
    <w:rsid w:val="00083734"/>
    <w:rsid w:val="0008441A"/>
    <w:rsid w:val="00084DCF"/>
    <w:rsid w:val="000854DC"/>
    <w:rsid w:val="00086293"/>
    <w:rsid w:val="00086DFC"/>
    <w:rsid w:val="00086E16"/>
    <w:rsid w:val="0008787D"/>
    <w:rsid w:val="00087F4F"/>
    <w:rsid w:val="00091070"/>
    <w:rsid w:val="000912BB"/>
    <w:rsid w:val="000912F8"/>
    <w:rsid w:val="00091737"/>
    <w:rsid w:val="00091F97"/>
    <w:rsid w:val="0009211E"/>
    <w:rsid w:val="00092956"/>
    <w:rsid w:val="00092A84"/>
    <w:rsid w:val="00092F10"/>
    <w:rsid w:val="00092F3D"/>
    <w:rsid w:val="00094766"/>
    <w:rsid w:val="00094899"/>
    <w:rsid w:val="000948B7"/>
    <w:rsid w:val="00094BC2"/>
    <w:rsid w:val="00095706"/>
    <w:rsid w:val="00096029"/>
    <w:rsid w:val="00097E41"/>
    <w:rsid w:val="000A01C4"/>
    <w:rsid w:val="000A1957"/>
    <w:rsid w:val="000A2530"/>
    <w:rsid w:val="000A2614"/>
    <w:rsid w:val="000A2AF3"/>
    <w:rsid w:val="000A3A52"/>
    <w:rsid w:val="000A5B57"/>
    <w:rsid w:val="000A6700"/>
    <w:rsid w:val="000A683F"/>
    <w:rsid w:val="000A685F"/>
    <w:rsid w:val="000A6E25"/>
    <w:rsid w:val="000B06CF"/>
    <w:rsid w:val="000B0B2A"/>
    <w:rsid w:val="000B0CDC"/>
    <w:rsid w:val="000B1783"/>
    <w:rsid w:val="000B18DF"/>
    <w:rsid w:val="000B1F10"/>
    <w:rsid w:val="000B20CB"/>
    <w:rsid w:val="000B2241"/>
    <w:rsid w:val="000B3E37"/>
    <w:rsid w:val="000B4535"/>
    <w:rsid w:val="000B57E9"/>
    <w:rsid w:val="000B7625"/>
    <w:rsid w:val="000C0680"/>
    <w:rsid w:val="000C1E02"/>
    <w:rsid w:val="000C23F2"/>
    <w:rsid w:val="000C2A63"/>
    <w:rsid w:val="000C2E3C"/>
    <w:rsid w:val="000C3175"/>
    <w:rsid w:val="000C38C5"/>
    <w:rsid w:val="000C3E6A"/>
    <w:rsid w:val="000C4333"/>
    <w:rsid w:val="000C4E28"/>
    <w:rsid w:val="000C55CE"/>
    <w:rsid w:val="000C58B5"/>
    <w:rsid w:val="000C68D5"/>
    <w:rsid w:val="000C748C"/>
    <w:rsid w:val="000D00AE"/>
    <w:rsid w:val="000D0887"/>
    <w:rsid w:val="000D0CCA"/>
    <w:rsid w:val="000D0DAB"/>
    <w:rsid w:val="000D113F"/>
    <w:rsid w:val="000D1984"/>
    <w:rsid w:val="000D2E70"/>
    <w:rsid w:val="000D347C"/>
    <w:rsid w:val="000D39A9"/>
    <w:rsid w:val="000D410C"/>
    <w:rsid w:val="000D473E"/>
    <w:rsid w:val="000D4969"/>
    <w:rsid w:val="000D5BEC"/>
    <w:rsid w:val="000D60D5"/>
    <w:rsid w:val="000D64F2"/>
    <w:rsid w:val="000D677E"/>
    <w:rsid w:val="000D685C"/>
    <w:rsid w:val="000D70BB"/>
    <w:rsid w:val="000D7930"/>
    <w:rsid w:val="000D7AC8"/>
    <w:rsid w:val="000D7C36"/>
    <w:rsid w:val="000D7FBC"/>
    <w:rsid w:val="000E1968"/>
    <w:rsid w:val="000E1AA4"/>
    <w:rsid w:val="000E1D58"/>
    <w:rsid w:val="000E213C"/>
    <w:rsid w:val="000E2254"/>
    <w:rsid w:val="000E2703"/>
    <w:rsid w:val="000E36FD"/>
    <w:rsid w:val="000E3958"/>
    <w:rsid w:val="000E4508"/>
    <w:rsid w:val="000E506F"/>
    <w:rsid w:val="000E613D"/>
    <w:rsid w:val="000E6264"/>
    <w:rsid w:val="000E6870"/>
    <w:rsid w:val="000E6BF5"/>
    <w:rsid w:val="000E7C05"/>
    <w:rsid w:val="000F08ED"/>
    <w:rsid w:val="000F137D"/>
    <w:rsid w:val="000F17DA"/>
    <w:rsid w:val="000F1906"/>
    <w:rsid w:val="000F1D7F"/>
    <w:rsid w:val="000F21D3"/>
    <w:rsid w:val="000F37C5"/>
    <w:rsid w:val="000F3A28"/>
    <w:rsid w:val="000F4685"/>
    <w:rsid w:val="000F4BC4"/>
    <w:rsid w:val="000F4DB3"/>
    <w:rsid w:val="000F5667"/>
    <w:rsid w:val="000F5E5D"/>
    <w:rsid w:val="000F62DB"/>
    <w:rsid w:val="000F6D9F"/>
    <w:rsid w:val="000F73F2"/>
    <w:rsid w:val="000F748F"/>
    <w:rsid w:val="00101265"/>
    <w:rsid w:val="00101626"/>
    <w:rsid w:val="00102C50"/>
    <w:rsid w:val="00102CD5"/>
    <w:rsid w:val="001040FE"/>
    <w:rsid w:val="001044C2"/>
    <w:rsid w:val="001045E6"/>
    <w:rsid w:val="00104DB6"/>
    <w:rsid w:val="00106992"/>
    <w:rsid w:val="00107C33"/>
    <w:rsid w:val="001118C4"/>
    <w:rsid w:val="001118CF"/>
    <w:rsid w:val="001118DC"/>
    <w:rsid w:val="00113A90"/>
    <w:rsid w:val="001149A6"/>
    <w:rsid w:val="00115A97"/>
    <w:rsid w:val="00117065"/>
    <w:rsid w:val="0011733B"/>
    <w:rsid w:val="001176E0"/>
    <w:rsid w:val="00117B8B"/>
    <w:rsid w:val="001212D5"/>
    <w:rsid w:val="001222C3"/>
    <w:rsid w:val="00123F32"/>
    <w:rsid w:val="0012461F"/>
    <w:rsid w:val="00125D42"/>
    <w:rsid w:val="001261A5"/>
    <w:rsid w:val="00126D69"/>
    <w:rsid w:val="001271B4"/>
    <w:rsid w:val="00127392"/>
    <w:rsid w:val="00127BFD"/>
    <w:rsid w:val="00130032"/>
    <w:rsid w:val="0013074C"/>
    <w:rsid w:val="00130B96"/>
    <w:rsid w:val="00130C89"/>
    <w:rsid w:val="001315CD"/>
    <w:rsid w:val="001318FA"/>
    <w:rsid w:val="001321BB"/>
    <w:rsid w:val="00132477"/>
    <w:rsid w:val="00132689"/>
    <w:rsid w:val="0013269C"/>
    <w:rsid w:val="00132F3C"/>
    <w:rsid w:val="00133768"/>
    <w:rsid w:val="001340DB"/>
    <w:rsid w:val="0013583E"/>
    <w:rsid w:val="00136267"/>
    <w:rsid w:val="001375C3"/>
    <w:rsid w:val="0014088B"/>
    <w:rsid w:val="00141A3C"/>
    <w:rsid w:val="00141BB7"/>
    <w:rsid w:val="00142B11"/>
    <w:rsid w:val="00142CC9"/>
    <w:rsid w:val="001432F6"/>
    <w:rsid w:val="00143938"/>
    <w:rsid w:val="001443BC"/>
    <w:rsid w:val="001447D8"/>
    <w:rsid w:val="00144909"/>
    <w:rsid w:val="00145C25"/>
    <w:rsid w:val="00145F54"/>
    <w:rsid w:val="0014718B"/>
    <w:rsid w:val="0014729A"/>
    <w:rsid w:val="00147D38"/>
    <w:rsid w:val="0015220F"/>
    <w:rsid w:val="00152749"/>
    <w:rsid w:val="00153732"/>
    <w:rsid w:val="001537DB"/>
    <w:rsid w:val="00153893"/>
    <w:rsid w:val="00153F66"/>
    <w:rsid w:val="00154A4C"/>
    <w:rsid w:val="00154FBF"/>
    <w:rsid w:val="00155031"/>
    <w:rsid w:val="00155662"/>
    <w:rsid w:val="00156D66"/>
    <w:rsid w:val="001578CE"/>
    <w:rsid w:val="00160EC1"/>
    <w:rsid w:val="00161375"/>
    <w:rsid w:val="001617F5"/>
    <w:rsid w:val="00162510"/>
    <w:rsid w:val="0016330E"/>
    <w:rsid w:val="00163545"/>
    <w:rsid w:val="00164474"/>
    <w:rsid w:val="00165EB0"/>
    <w:rsid w:val="00165FC7"/>
    <w:rsid w:val="00166605"/>
    <w:rsid w:val="00166865"/>
    <w:rsid w:val="00166FBE"/>
    <w:rsid w:val="00167404"/>
    <w:rsid w:val="001704C8"/>
    <w:rsid w:val="00170644"/>
    <w:rsid w:val="001707C3"/>
    <w:rsid w:val="00171BCE"/>
    <w:rsid w:val="001736E2"/>
    <w:rsid w:val="001744B7"/>
    <w:rsid w:val="001755F8"/>
    <w:rsid w:val="00176E7F"/>
    <w:rsid w:val="0017706B"/>
    <w:rsid w:val="00177F5E"/>
    <w:rsid w:val="00181033"/>
    <w:rsid w:val="00182AF0"/>
    <w:rsid w:val="00182DDC"/>
    <w:rsid w:val="001866DC"/>
    <w:rsid w:val="00191320"/>
    <w:rsid w:val="00191F5D"/>
    <w:rsid w:val="001936B3"/>
    <w:rsid w:val="00193B53"/>
    <w:rsid w:val="00194CBC"/>
    <w:rsid w:val="00194DB8"/>
    <w:rsid w:val="00195570"/>
    <w:rsid w:val="00195BE5"/>
    <w:rsid w:val="001965C3"/>
    <w:rsid w:val="00196A2D"/>
    <w:rsid w:val="00196AAF"/>
    <w:rsid w:val="001973DF"/>
    <w:rsid w:val="00197C03"/>
    <w:rsid w:val="00197D7E"/>
    <w:rsid w:val="001A122F"/>
    <w:rsid w:val="001A2470"/>
    <w:rsid w:val="001A3F4C"/>
    <w:rsid w:val="001A5323"/>
    <w:rsid w:val="001A5552"/>
    <w:rsid w:val="001A617E"/>
    <w:rsid w:val="001A689A"/>
    <w:rsid w:val="001A7C51"/>
    <w:rsid w:val="001B0202"/>
    <w:rsid w:val="001B044C"/>
    <w:rsid w:val="001B0511"/>
    <w:rsid w:val="001B0849"/>
    <w:rsid w:val="001B0FEE"/>
    <w:rsid w:val="001B385B"/>
    <w:rsid w:val="001B4196"/>
    <w:rsid w:val="001B45BB"/>
    <w:rsid w:val="001B4C3B"/>
    <w:rsid w:val="001B528B"/>
    <w:rsid w:val="001B6F04"/>
    <w:rsid w:val="001C0351"/>
    <w:rsid w:val="001C05EA"/>
    <w:rsid w:val="001C09A0"/>
    <w:rsid w:val="001C1887"/>
    <w:rsid w:val="001C1DCC"/>
    <w:rsid w:val="001C2D4B"/>
    <w:rsid w:val="001C319B"/>
    <w:rsid w:val="001C3696"/>
    <w:rsid w:val="001C4D00"/>
    <w:rsid w:val="001C50B3"/>
    <w:rsid w:val="001C51C0"/>
    <w:rsid w:val="001C53AF"/>
    <w:rsid w:val="001C5B7D"/>
    <w:rsid w:val="001C5E45"/>
    <w:rsid w:val="001C6508"/>
    <w:rsid w:val="001C77B7"/>
    <w:rsid w:val="001D0167"/>
    <w:rsid w:val="001D0AD0"/>
    <w:rsid w:val="001D283F"/>
    <w:rsid w:val="001D2D1D"/>
    <w:rsid w:val="001D3534"/>
    <w:rsid w:val="001D374F"/>
    <w:rsid w:val="001D3B03"/>
    <w:rsid w:val="001D42A8"/>
    <w:rsid w:val="001D4CF3"/>
    <w:rsid w:val="001D5183"/>
    <w:rsid w:val="001D62B4"/>
    <w:rsid w:val="001D637A"/>
    <w:rsid w:val="001D7177"/>
    <w:rsid w:val="001D734B"/>
    <w:rsid w:val="001D73C4"/>
    <w:rsid w:val="001D7560"/>
    <w:rsid w:val="001E004B"/>
    <w:rsid w:val="001E09BB"/>
    <w:rsid w:val="001E0EDB"/>
    <w:rsid w:val="001E1ACB"/>
    <w:rsid w:val="001E1BD1"/>
    <w:rsid w:val="001E1C2E"/>
    <w:rsid w:val="001E1E31"/>
    <w:rsid w:val="001E2095"/>
    <w:rsid w:val="001E2468"/>
    <w:rsid w:val="001E257E"/>
    <w:rsid w:val="001E265B"/>
    <w:rsid w:val="001E4E68"/>
    <w:rsid w:val="001E59EF"/>
    <w:rsid w:val="001E6C9B"/>
    <w:rsid w:val="001E78C6"/>
    <w:rsid w:val="001E7DBF"/>
    <w:rsid w:val="001E7EF0"/>
    <w:rsid w:val="001F129A"/>
    <w:rsid w:val="001F2E2F"/>
    <w:rsid w:val="001F2F6F"/>
    <w:rsid w:val="001F35F4"/>
    <w:rsid w:val="001F36D0"/>
    <w:rsid w:val="001F420E"/>
    <w:rsid w:val="001F438E"/>
    <w:rsid w:val="001F43CA"/>
    <w:rsid w:val="001F47CD"/>
    <w:rsid w:val="001F6200"/>
    <w:rsid w:val="001F63DC"/>
    <w:rsid w:val="001F6713"/>
    <w:rsid w:val="001F6836"/>
    <w:rsid w:val="001F6B26"/>
    <w:rsid w:val="001F6EEC"/>
    <w:rsid w:val="001F713F"/>
    <w:rsid w:val="001F7B92"/>
    <w:rsid w:val="001F7C6A"/>
    <w:rsid w:val="00200897"/>
    <w:rsid w:val="0020194A"/>
    <w:rsid w:val="002024F1"/>
    <w:rsid w:val="002025F4"/>
    <w:rsid w:val="0020347D"/>
    <w:rsid w:val="00203C17"/>
    <w:rsid w:val="00204A2F"/>
    <w:rsid w:val="00204B75"/>
    <w:rsid w:val="00205632"/>
    <w:rsid w:val="00207AF0"/>
    <w:rsid w:val="00207B12"/>
    <w:rsid w:val="0021009A"/>
    <w:rsid w:val="00211460"/>
    <w:rsid w:val="00211595"/>
    <w:rsid w:val="0021238C"/>
    <w:rsid w:val="0021272D"/>
    <w:rsid w:val="0021275D"/>
    <w:rsid w:val="00212DFE"/>
    <w:rsid w:val="0021317B"/>
    <w:rsid w:val="00213971"/>
    <w:rsid w:val="002141AA"/>
    <w:rsid w:val="00214AB9"/>
    <w:rsid w:val="002158A1"/>
    <w:rsid w:val="00215E80"/>
    <w:rsid w:val="00215ECC"/>
    <w:rsid w:val="002165A7"/>
    <w:rsid w:val="0021760E"/>
    <w:rsid w:val="002176A5"/>
    <w:rsid w:val="00217F33"/>
    <w:rsid w:val="00217FF1"/>
    <w:rsid w:val="002200F4"/>
    <w:rsid w:val="00220296"/>
    <w:rsid w:val="0022109C"/>
    <w:rsid w:val="0022163B"/>
    <w:rsid w:val="00221F64"/>
    <w:rsid w:val="00222509"/>
    <w:rsid w:val="00223E3D"/>
    <w:rsid w:val="00223FBF"/>
    <w:rsid w:val="002249A4"/>
    <w:rsid w:val="00225A9C"/>
    <w:rsid w:val="002264D7"/>
    <w:rsid w:val="0022670D"/>
    <w:rsid w:val="00227E11"/>
    <w:rsid w:val="002302CE"/>
    <w:rsid w:val="00230444"/>
    <w:rsid w:val="00231790"/>
    <w:rsid w:val="00232083"/>
    <w:rsid w:val="00232587"/>
    <w:rsid w:val="00232B81"/>
    <w:rsid w:val="00233129"/>
    <w:rsid w:val="002332FC"/>
    <w:rsid w:val="00234944"/>
    <w:rsid w:val="00234FB1"/>
    <w:rsid w:val="00235B40"/>
    <w:rsid w:val="002375F9"/>
    <w:rsid w:val="00237852"/>
    <w:rsid w:val="00240342"/>
    <w:rsid w:val="00241172"/>
    <w:rsid w:val="00242A7D"/>
    <w:rsid w:val="00242ACC"/>
    <w:rsid w:val="00243449"/>
    <w:rsid w:val="002434CE"/>
    <w:rsid w:val="00243566"/>
    <w:rsid w:val="00243766"/>
    <w:rsid w:val="00244A21"/>
    <w:rsid w:val="002467A3"/>
    <w:rsid w:val="00247E61"/>
    <w:rsid w:val="00247E73"/>
    <w:rsid w:val="00250982"/>
    <w:rsid w:val="002512CC"/>
    <w:rsid w:val="0025292E"/>
    <w:rsid w:val="00252E1B"/>
    <w:rsid w:val="00253A13"/>
    <w:rsid w:val="00254128"/>
    <w:rsid w:val="00254EDD"/>
    <w:rsid w:val="00255203"/>
    <w:rsid w:val="00255439"/>
    <w:rsid w:val="002555A8"/>
    <w:rsid w:val="00255A9D"/>
    <w:rsid w:val="00256519"/>
    <w:rsid w:val="00257793"/>
    <w:rsid w:val="00257A0D"/>
    <w:rsid w:val="00257FE2"/>
    <w:rsid w:val="00260D84"/>
    <w:rsid w:val="002610CF"/>
    <w:rsid w:val="0026141F"/>
    <w:rsid w:val="00264324"/>
    <w:rsid w:val="002654E5"/>
    <w:rsid w:val="00265D6F"/>
    <w:rsid w:val="00265F44"/>
    <w:rsid w:val="00267640"/>
    <w:rsid w:val="002679EF"/>
    <w:rsid w:val="002701E0"/>
    <w:rsid w:val="00270DAE"/>
    <w:rsid w:val="00271625"/>
    <w:rsid w:val="00272ACF"/>
    <w:rsid w:val="00272F3D"/>
    <w:rsid w:val="00273AA8"/>
    <w:rsid w:val="00273F0B"/>
    <w:rsid w:val="00275246"/>
    <w:rsid w:val="00275614"/>
    <w:rsid w:val="00275AE7"/>
    <w:rsid w:val="00280BBB"/>
    <w:rsid w:val="002815EE"/>
    <w:rsid w:val="00281666"/>
    <w:rsid w:val="00283346"/>
    <w:rsid w:val="00283996"/>
    <w:rsid w:val="002840D2"/>
    <w:rsid w:val="0028477F"/>
    <w:rsid w:val="00284E97"/>
    <w:rsid w:val="00285605"/>
    <w:rsid w:val="00285BB3"/>
    <w:rsid w:val="00285DF2"/>
    <w:rsid w:val="00285F7E"/>
    <w:rsid w:val="00286582"/>
    <w:rsid w:val="00286722"/>
    <w:rsid w:val="00287288"/>
    <w:rsid w:val="002915DE"/>
    <w:rsid w:val="00291E01"/>
    <w:rsid w:val="00291EA3"/>
    <w:rsid w:val="00292B6D"/>
    <w:rsid w:val="00293218"/>
    <w:rsid w:val="00293A2C"/>
    <w:rsid w:val="00293AED"/>
    <w:rsid w:val="0029523C"/>
    <w:rsid w:val="002952BD"/>
    <w:rsid w:val="0029712B"/>
    <w:rsid w:val="002A0651"/>
    <w:rsid w:val="002A085C"/>
    <w:rsid w:val="002A101A"/>
    <w:rsid w:val="002A144E"/>
    <w:rsid w:val="002A1A66"/>
    <w:rsid w:val="002A1DD8"/>
    <w:rsid w:val="002A1E7D"/>
    <w:rsid w:val="002A2C62"/>
    <w:rsid w:val="002A4958"/>
    <w:rsid w:val="002A50E0"/>
    <w:rsid w:val="002A5530"/>
    <w:rsid w:val="002A6461"/>
    <w:rsid w:val="002A671F"/>
    <w:rsid w:val="002A7210"/>
    <w:rsid w:val="002B025A"/>
    <w:rsid w:val="002B18D7"/>
    <w:rsid w:val="002B1BFA"/>
    <w:rsid w:val="002B21B1"/>
    <w:rsid w:val="002B22DF"/>
    <w:rsid w:val="002B3875"/>
    <w:rsid w:val="002B3F16"/>
    <w:rsid w:val="002B5883"/>
    <w:rsid w:val="002B5FEE"/>
    <w:rsid w:val="002B624C"/>
    <w:rsid w:val="002B684F"/>
    <w:rsid w:val="002B688A"/>
    <w:rsid w:val="002B707D"/>
    <w:rsid w:val="002B7AAF"/>
    <w:rsid w:val="002B7EBF"/>
    <w:rsid w:val="002C19C6"/>
    <w:rsid w:val="002C21EE"/>
    <w:rsid w:val="002C3093"/>
    <w:rsid w:val="002C3B59"/>
    <w:rsid w:val="002C3C08"/>
    <w:rsid w:val="002C4387"/>
    <w:rsid w:val="002C5716"/>
    <w:rsid w:val="002C57ED"/>
    <w:rsid w:val="002C698C"/>
    <w:rsid w:val="002C6C76"/>
    <w:rsid w:val="002C70DE"/>
    <w:rsid w:val="002C7744"/>
    <w:rsid w:val="002D063B"/>
    <w:rsid w:val="002D06B1"/>
    <w:rsid w:val="002D06DE"/>
    <w:rsid w:val="002D1C39"/>
    <w:rsid w:val="002D1C46"/>
    <w:rsid w:val="002D27F4"/>
    <w:rsid w:val="002D31E5"/>
    <w:rsid w:val="002D4391"/>
    <w:rsid w:val="002D4A5C"/>
    <w:rsid w:val="002D4CE1"/>
    <w:rsid w:val="002D4EBA"/>
    <w:rsid w:val="002D544A"/>
    <w:rsid w:val="002D55B5"/>
    <w:rsid w:val="002D57BB"/>
    <w:rsid w:val="002D6533"/>
    <w:rsid w:val="002D6644"/>
    <w:rsid w:val="002D6EC8"/>
    <w:rsid w:val="002D70D4"/>
    <w:rsid w:val="002D72DF"/>
    <w:rsid w:val="002D764F"/>
    <w:rsid w:val="002E09B4"/>
    <w:rsid w:val="002E13D8"/>
    <w:rsid w:val="002E157F"/>
    <w:rsid w:val="002E201B"/>
    <w:rsid w:val="002E4490"/>
    <w:rsid w:val="002E5707"/>
    <w:rsid w:val="002E6B21"/>
    <w:rsid w:val="002E6E35"/>
    <w:rsid w:val="002E7DE7"/>
    <w:rsid w:val="002F1C15"/>
    <w:rsid w:val="002F1EA7"/>
    <w:rsid w:val="002F228E"/>
    <w:rsid w:val="002F2FB4"/>
    <w:rsid w:val="002F3901"/>
    <w:rsid w:val="002F3D46"/>
    <w:rsid w:val="002F3E5D"/>
    <w:rsid w:val="002F4B0B"/>
    <w:rsid w:val="002F4C26"/>
    <w:rsid w:val="002F5064"/>
    <w:rsid w:val="002F5A5C"/>
    <w:rsid w:val="002F5C49"/>
    <w:rsid w:val="002F5F5D"/>
    <w:rsid w:val="002F6C4B"/>
    <w:rsid w:val="002F73CF"/>
    <w:rsid w:val="002F74EF"/>
    <w:rsid w:val="002F754D"/>
    <w:rsid w:val="002F7F22"/>
    <w:rsid w:val="003014B2"/>
    <w:rsid w:val="00302D57"/>
    <w:rsid w:val="003040A8"/>
    <w:rsid w:val="003040F1"/>
    <w:rsid w:val="0030465B"/>
    <w:rsid w:val="00304FDB"/>
    <w:rsid w:val="003051B7"/>
    <w:rsid w:val="00305B00"/>
    <w:rsid w:val="0030735D"/>
    <w:rsid w:val="00307B39"/>
    <w:rsid w:val="003101B4"/>
    <w:rsid w:val="003105F4"/>
    <w:rsid w:val="00310697"/>
    <w:rsid w:val="003111AE"/>
    <w:rsid w:val="00312413"/>
    <w:rsid w:val="00312459"/>
    <w:rsid w:val="00313953"/>
    <w:rsid w:val="00313978"/>
    <w:rsid w:val="00313ABA"/>
    <w:rsid w:val="00314F0E"/>
    <w:rsid w:val="003200B6"/>
    <w:rsid w:val="003202D0"/>
    <w:rsid w:val="003208E4"/>
    <w:rsid w:val="00321854"/>
    <w:rsid w:val="00321D4E"/>
    <w:rsid w:val="0032282D"/>
    <w:rsid w:val="00322E11"/>
    <w:rsid w:val="0032341F"/>
    <w:rsid w:val="0032355B"/>
    <w:rsid w:val="003239E4"/>
    <w:rsid w:val="00323CC8"/>
    <w:rsid w:val="00324101"/>
    <w:rsid w:val="003266AD"/>
    <w:rsid w:val="00326EDA"/>
    <w:rsid w:val="0032735C"/>
    <w:rsid w:val="00327D95"/>
    <w:rsid w:val="00330862"/>
    <w:rsid w:val="00332983"/>
    <w:rsid w:val="00332F60"/>
    <w:rsid w:val="00333F8F"/>
    <w:rsid w:val="00333F9D"/>
    <w:rsid w:val="00334F02"/>
    <w:rsid w:val="003356DC"/>
    <w:rsid w:val="00335705"/>
    <w:rsid w:val="003378D6"/>
    <w:rsid w:val="00337BE5"/>
    <w:rsid w:val="00337D80"/>
    <w:rsid w:val="00337D8D"/>
    <w:rsid w:val="00337E4C"/>
    <w:rsid w:val="00340182"/>
    <w:rsid w:val="003407FC"/>
    <w:rsid w:val="0034207B"/>
    <w:rsid w:val="00342F00"/>
    <w:rsid w:val="0034360C"/>
    <w:rsid w:val="0034370D"/>
    <w:rsid w:val="0034391C"/>
    <w:rsid w:val="00343969"/>
    <w:rsid w:val="00343B5B"/>
    <w:rsid w:val="003442B2"/>
    <w:rsid w:val="00344539"/>
    <w:rsid w:val="00344D1D"/>
    <w:rsid w:val="00344E3E"/>
    <w:rsid w:val="0034511C"/>
    <w:rsid w:val="003459AB"/>
    <w:rsid w:val="00345A97"/>
    <w:rsid w:val="00346144"/>
    <w:rsid w:val="00346705"/>
    <w:rsid w:val="00346B8A"/>
    <w:rsid w:val="00347D2F"/>
    <w:rsid w:val="003507C2"/>
    <w:rsid w:val="00350B61"/>
    <w:rsid w:val="0035372A"/>
    <w:rsid w:val="00353989"/>
    <w:rsid w:val="00353FFF"/>
    <w:rsid w:val="0035635F"/>
    <w:rsid w:val="00357024"/>
    <w:rsid w:val="00361CBA"/>
    <w:rsid w:val="003620CA"/>
    <w:rsid w:val="0036250A"/>
    <w:rsid w:val="003625D2"/>
    <w:rsid w:val="00362ED8"/>
    <w:rsid w:val="003633CB"/>
    <w:rsid w:val="003640A1"/>
    <w:rsid w:val="003647F2"/>
    <w:rsid w:val="003651C9"/>
    <w:rsid w:val="00365D99"/>
    <w:rsid w:val="003666C4"/>
    <w:rsid w:val="003670FE"/>
    <w:rsid w:val="00367123"/>
    <w:rsid w:val="00367F1A"/>
    <w:rsid w:val="00370424"/>
    <w:rsid w:val="003716BE"/>
    <w:rsid w:val="00372263"/>
    <w:rsid w:val="003725D9"/>
    <w:rsid w:val="00374069"/>
    <w:rsid w:val="00376443"/>
    <w:rsid w:val="00376C9C"/>
    <w:rsid w:val="003771BC"/>
    <w:rsid w:val="003801B8"/>
    <w:rsid w:val="00381722"/>
    <w:rsid w:val="00382949"/>
    <w:rsid w:val="00382A1D"/>
    <w:rsid w:val="003832AC"/>
    <w:rsid w:val="00383A93"/>
    <w:rsid w:val="0038443B"/>
    <w:rsid w:val="00384889"/>
    <w:rsid w:val="00384C91"/>
    <w:rsid w:val="00384DAF"/>
    <w:rsid w:val="00385A5E"/>
    <w:rsid w:val="00385DBB"/>
    <w:rsid w:val="003868EF"/>
    <w:rsid w:val="00386A03"/>
    <w:rsid w:val="003877FD"/>
    <w:rsid w:val="0039001A"/>
    <w:rsid w:val="0039037B"/>
    <w:rsid w:val="00390B6D"/>
    <w:rsid w:val="003920A3"/>
    <w:rsid w:val="003930C6"/>
    <w:rsid w:val="00393556"/>
    <w:rsid w:val="003944A2"/>
    <w:rsid w:val="0039583D"/>
    <w:rsid w:val="00395E5E"/>
    <w:rsid w:val="00396F21"/>
    <w:rsid w:val="00397FF0"/>
    <w:rsid w:val="003A0C58"/>
    <w:rsid w:val="003A0D29"/>
    <w:rsid w:val="003A18E1"/>
    <w:rsid w:val="003A1B8A"/>
    <w:rsid w:val="003A2237"/>
    <w:rsid w:val="003A2399"/>
    <w:rsid w:val="003A2675"/>
    <w:rsid w:val="003A2A85"/>
    <w:rsid w:val="003A2D88"/>
    <w:rsid w:val="003A3930"/>
    <w:rsid w:val="003A5251"/>
    <w:rsid w:val="003A544C"/>
    <w:rsid w:val="003A614F"/>
    <w:rsid w:val="003A7491"/>
    <w:rsid w:val="003A7583"/>
    <w:rsid w:val="003A78DF"/>
    <w:rsid w:val="003B051D"/>
    <w:rsid w:val="003B0EB6"/>
    <w:rsid w:val="003B143D"/>
    <w:rsid w:val="003B1ED4"/>
    <w:rsid w:val="003B28A3"/>
    <w:rsid w:val="003B3030"/>
    <w:rsid w:val="003B3047"/>
    <w:rsid w:val="003B3495"/>
    <w:rsid w:val="003B4998"/>
    <w:rsid w:val="003B4C75"/>
    <w:rsid w:val="003B5131"/>
    <w:rsid w:val="003B58CF"/>
    <w:rsid w:val="003B5BA1"/>
    <w:rsid w:val="003B6BA0"/>
    <w:rsid w:val="003B7B98"/>
    <w:rsid w:val="003C035C"/>
    <w:rsid w:val="003C06E6"/>
    <w:rsid w:val="003C08A5"/>
    <w:rsid w:val="003C0B1F"/>
    <w:rsid w:val="003C1AE4"/>
    <w:rsid w:val="003C1C19"/>
    <w:rsid w:val="003C1D92"/>
    <w:rsid w:val="003C243A"/>
    <w:rsid w:val="003C2CA6"/>
    <w:rsid w:val="003C2E4E"/>
    <w:rsid w:val="003C3470"/>
    <w:rsid w:val="003C3507"/>
    <w:rsid w:val="003C3812"/>
    <w:rsid w:val="003C3861"/>
    <w:rsid w:val="003C4992"/>
    <w:rsid w:val="003C4A8F"/>
    <w:rsid w:val="003C5A2D"/>
    <w:rsid w:val="003C6110"/>
    <w:rsid w:val="003C649B"/>
    <w:rsid w:val="003C6F06"/>
    <w:rsid w:val="003C772E"/>
    <w:rsid w:val="003D0139"/>
    <w:rsid w:val="003D023E"/>
    <w:rsid w:val="003D0257"/>
    <w:rsid w:val="003D0855"/>
    <w:rsid w:val="003D0C76"/>
    <w:rsid w:val="003D0D4F"/>
    <w:rsid w:val="003D1A12"/>
    <w:rsid w:val="003D1F4B"/>
    <w:rsid w:val="003D24B6"/>
    <w:rsid w:val="003D2B03"/>
    <w:rsid w:val="003D30E5"/>
    <w:rsid w:val="003D3F34"/>
    <w:rsid w:val="003D4C61"/>
    <w:rsid w:val="003D5896"/>
    <w:rsid w:val="003D5AFE"/>
    <w:rsid w:val="003D6785"/>
    <w:rsid w:val="003D6920"/>
    <w:rsid w:val="003D699C"/>
    <w:rsid w:val="003E0218"/>
    <w:rsid w:val="003E0313"/>
    <w:rsid w:val="003E06E6"/>
    <w:rsid w:val="003E0D24"/>
    <w:rsid w:val="003E1500"/>
    <w:rsid w:val="003E1CDB"/>
    <w:rsid w:val="003E22F6"/>
    <w:rsid w:val="003E2A28"/>
    <w:rsid w:val="003E358B"/>
    <w:rsid w:val="003E3DDD"/>
    <w:rsid w:val="003E4491"/>
    <w:rsid w:val="003E53CB"/>
    <w:rsid w:val="003E564E"/>
    <w:rsid w:val="003E635D"/>
    <w:rsid w:val="003E6520"/>
    <w:rsid w:val="003E6AD3"/>
    <w:rsid w:val="003E6AF1"/>
    <w:rsid w:val="003E7388"/>
    <w:rsid w:val="003F01B1"/>
    <w:rsid w:val="003F02FE"/>
    <w:rsid w:val="003F03E0"/>
    <w:rsid w:val="003F1534"/>
    <w:rsid w:val="003F15EE"/>
    <w:rsid w:val="003F29C8"/>
    <w:rsid w:val="003F2A0F"/>
    <w:rsid w:val="003F2E77"/>
    <w:rsid w:val="003F3C0C"/>
    <w:rsid w:val="003F4115"/>
    <w:rsid w:val="003F4797"/>
    <w:rsid w:val="003F4AB6"/>
    <w:rsid w:val="003F51AE"/>
    <w:rsid w:val="003F5BC6"/>
    <w:rsid w:val="003F661A"/>
    <w:rsid w:val="003F6F69"/>
    <w:rsid w:val="003F6FF6"/>
    <w:rsid w:val="003F70D8"/>
    <w:rsid w:val="003F7134"/>
    <w:rsid w:val="0040056E"/>
    <w:rsid w:val="00400622"/>
    <w:rsid w:val="004017CA"/>
    <w:rsid w:val="00402088"/>
    <w:rsid w:val="004026FA"/>
    <w:rsid w:val="00402DDB"/>
    <w:rsid w:val="00402F51"/>
    <w:rsid w:val="00403D5A"/>
    <w:rsid w:val="00404142"/>
    <w:rsid w:val="00404387"/>
    <w:rsid w:val="0040454B"/>
    <w:rsid w:val="00405F41"/>
    <w:rsid w:val="00406D73"/>
    <w:rsid w:val="00407275"/>
    <w:rsid w:val="0041058C"/>
    <w:rsid w:val="00410A81"/>
    <w:rsid w:val="00412000"/>
    <w:rsid w:val="004122FB"/>
    <w:rsid w:val="0041273D"/>
    <w:rsid w:val="004129FD"/>
    <w:rsid w:val="00412B9F"/>
    <w:rsid w:val="00412D27"/>
    <w:rsid w:val="00413420"/>
    <w:rsid w:val="00413519"/>
    <w:rsid w:val="004142BF"/>
    <w:rsid w:val="004144BA"/>
    <w:rsid w:val="00414908"/>
    <w:rsid w:val="004155A4"/>
    <w:rsid w:val="00415C1E"/>
    <w:rsid w:val="004160DD"/>
    <w:rsid w:val="004175A3"/>
    <w:rsid w:val="00420F24"/>
    <w:rsid w:val="00422137"/>
    <w:rsid w:val="0042263B"/>
    <w:rsid w:val="0042293E"/>
    <w:rsid w:val="00422EAE"/>
    <w:rsid w:val="004233B4"/>
    <w:rsid w:val="00424483"/>
    <w:rsid w:val="00424E22"/>
    <w:rsid w:val="00425700"/>
    <w:rsid w:val="00425BF7"/>
    <w:rsid w:val="00425D43"/>
    <w:rsid w:val="0042697A"/>
    <w:rsid w:val="004269C5"/>
    <w:rsid w:val="00426FA7"/>
    <w:rsid w:val="00427066"/>
    <w:rsid w:val="004277E3"/>
    <w:rsid w:val="004311F5"/>
    <w:rsid w:val="00431585"/>
    <w:rsid w:val="004318DC"/>
    <w:rsid w:val="00431B06"/>
    <w:rsid w:val="00433C7F"/>
    <w:rsid w:val="00433FBD"/>
    <w:rsid w:val="00435E3D"/>
    <w:rsid w:val="0043618B"/>
    <w:rsid w:val="0043639F"/>
    <w:rsid w:val="00437BC2"/>
    <w:rsid w:val="00437C66"/>
    <w:rsid w:val="004402C9"/>
    <w:rsid w:val="004403CE"/>
    <w:rsid w:val="0044062C"/>
    <w:rsid w:val="00442F28"/>
    <w:rsid w:val="00443B8E"/>
    <w:rsid w:val="00443C52"/>
    <w:rsid w:val="004443BE"/>
    <w:rsid w:val="00444FD3"/>
    <w:rsid w:val="00445237"/>
    <w:rsid w:val="004463D7"/>
    <w:rsid w:val="004464A6"/>
    <w:rsid w:val="00446967"/>
    <w:rsid w:val="00447435"/>
    <w:rsid w:val="00447C74"/>
    <w:rsid w:val="00452B5A"/>
    <w:rsid w:val="00453332"/>
    <w:rsid w:val="00453BAD"/>
    <w:rsid w:val="004558E3"/>
    <w:rsid w:val="00455CBA"/>
    <w:rsid w:val="00456BFB"/>
    <w:rsid w:val="00457990"/>
    <w:rsid w:val="00460A8A"/>
    <w:rsid w:val="0046266C"/>
    <w:rsid w:val="00462981"/>
    <w:rsid w:val="004630B6"/>
    <w:rsid w:val="004639D6"/>
    <w:rsid w:val="00464300"/>
    <w:rsid w:val="004643CA"/>
    <w:rsid w:val="0046471D"/>
    <w:rsid w:val="00464D6C"/>
    <w:rsid w:val="00464E32"/>
    <w:rsid w:val="00466009"/>
    <w:rsid w:val="004709DC"/>
    <w:rsid w:val="004714A5"/>
    <w:rsid w:val="0047177B"/>
    <w:rsid w:val="00471927"/>
    <w:rsid w:val="004744D9"/>
    <w:rsid w:val="004758CE"/>
    <w:rsid w:val="00475B28"/>
    <w:rsid w:val="00476587"/>
    <w:rsid w:val="004765A3"/>
    <w:rsid w:val="004767A1"/>
    <w:rsid w:val="00476990"/>
    <w:rsid w:val="004778CE"/>
    <w:rsid w:val="00481370"/>
    <w:rsid w:val="00481470"/>
    <w:rsid w:val="004815F0"/>
    <w:rsid w:val="00482220"/>
    <w:rsid w:val="00482F49"/>
    <w:rsid w:val="0048362F"/>
    <w:rsid w:val="0048396F"/>
    <w:rsid w:val="00484D1B"/>
    <w:rsid w:val="0048572C"/>
    <w:rsid w:val="00485BF6"/>
    <w:rsid w:val="00486238"/>
    <w:rsid w:val="004871D2"/>
    <w:rsid w:val="0048728D"/>
    <w:rsid w:val="0048748B"/>
    <w:rsid w:val="0049173A"/>
    <w:rsid w:val="00491DBF"/>
    <w:rsid w:val="00493709"/>
    <w:rsid w:val="00493EF8"/>
    <w:rsid w:val="00493FFA"/>
    <w:rsid w:val="00494634"/>
    <w:rsid w:val="00495439"/>
    <w:rsid w:val="00496207"/>
    <w:rsid w:val="004964C5"/>
    <w:rsid w:val="004964E7"/>
    <w:rsid w:val="00496665"/>
    <w:rsid w:val="00496965"/>
    <w:rsid w:val="00496D82"/>
    <w:rsid w:val="004972A8"/>
    <w:rsid w:val="00497B5C"/>
    <w:rsid w:val="004A0476"/>
    <w:rsid w:val="004A0AB7"/>
    <w:rsid w:val="004A1DDD"/>
    <w:rsid w:val="004A20A3"/>
    <w:rsid w:val="004A3E44"/>
    <w:rsid w:val="004A4754"/>
    <w:rsid w:val="004A4B9A"/>
    <w:rsid w:val="004A4FB1"/>
    <w:rsid w:val="004A58AE"/>
    <w:rsid w:val="004A5A1F"/>
    <w:rsid w:val="004A5DCE"/>
    <w:rsid w:val="004A5E4A"/>
    <w:rsid w:val="004A69F9"/>
    <w:rsid w:val="004A73EF"/>
    <w:rsid w:val="004A7826"/>
    <w:rsid w:val="004A7DED"/>
    <w:rsid w:val="004A7F50"/>
    <w:rsid w:val="004A7F51"/>
    <w:rsid w:val="004B1445"/>
    <w:rsid w:val="004B15B7"/>
    <w:rsid w:val="004B1E36"/>
    <w:rsid w:val="004B2908"/>
    <w:rsid w:val="004B3A05"/>
    <w:rsid w:val="004B47EF"/>
    <w:rsid w:val="004B5736"/>
    <w:rsid w:val="004B62AA"/>
    <w:rsid w:val="004B6779"/>
    <w:rsid w:val="004B6813"/>
    <w:rsid w:val="004B6E3C"/>
    <w:rsid w:val="004B778E"/>
    <w:rsid w:val="004B793E"/>
    <w:rsid w:val="004B7C58"/>
    <w:rsid w:val="004C1927"/>
    <w:rsid w:val="004C22FC"/>
    <w:rsid w:val="004C3B2B"/>
    <w:rsid w:val="004C4E71"/>
    <w:rsid w:val="004C50ED"/>
    <w:rsid w:val="004C5A9A"/>
    <w:rsid w:val="004C621B"/>
    <w:rsid w:val="004C6BBD"/>
    <w:rsid w:val="004C7175"/>
    <w:rsid w:val="004C751B"/>
    <w:rsid w:val="004C792B"/>
    <w:rsid w:val="004C79ED"/>
    <w:rsid w:val="004D0B41"/>
    <w:rsid w:val="004D0F3F"/>
    <w:rsid w:val="004D140D"/>
    <w:rsid w:val="004D167D"/>
    <w:rsid w:val="004D1695"/>
    <w:rsid w:val="004D1814"/>
    <w:rsid w:val="004D22D2"/>
    <w:rsid w:val="004D27C0"/>
    <w:rsid w:val="004D27F7"/>
    <w:rsid w:val="004D3060"/>
    <w:rsid w:val="004D3C3B"/>
    <w:rsid w:val="004D47D6"/>
    <w:rsid w:val="004D509A"/>
    <w:rsid w:val="004D5A56"/>
    <w:rsid w:val="004D6B93"/>
    <w:rsid w:val="004D6D17"/>
    <w:rsid w:val="004D72D3"/>
    <w:rsid w:val="004D7983"/>
    <w:rsid w:val="004D7DFA"/>
    <w:rsid w:val="004E03CA"/>
    <w:rsid w:val="004E235F"/>
    <w:rsid w:val="004E4237"/>
    <w:rsid w:val="004E4253"/>
    <w:rsid w:val="004E4671"/>
    <w:rsid w:val="004E479B"/>
    <w:rsid w:val="004E4909"/>
    <w:rsid w:val="004E5065"/>
    <w:rsid w:val="004E6054"/>
    <w:rsid w:val="004E6BC8"/>
    <w:rsid w:val="004E7579"/>
    <w:rsid w:val="004E7AF0"/>
    <w:rsid w:val="004F0161"/>
    <w:rsid w:val="004F07AB"/>
    <w:rsid w:val="004F08C7"/>
    <w:rsid w:val="004F0D73"/>
    <w:rsid w:val="004F16F9"/>
    <w:rsid w:val="004F213E"/>
    <w:rsid w:val="004F262B"/>
    <w:rsid w:val="004F2776"/>
    <w:rsid w:val="004F29FF"/>
    <w:rsid w:val="004F338F"/>
    <w:rsid w:val="004F3E45"/>
    <w:rsid w:val="004F44C1"/>
    <w:rsid w:val="004F456E"/>
    <w:rsid w:val="004F4679"/>
    <w:rsid w:val="004F486E"/>
    <w:rsid w:val="004F505D"/>
    <w:rsid w:val="004F55E0"/>
    <w:rsid w:val="004F6E79"/>
    <w:rsid w:val="004F7058"/>
    <w:rsid w:val="004F708D"/>
    <w:rsid w:val="004F7686"/>
    <w:rsid w:val="005000D2"/>
    <w:rsid w:val="0050111D"/>
    <w:rsid w:val="00502327"/>
    <w:rsid w:val="005028E0"/>
    <w:rsid w:val="00503261"/>
    <w:rsid w:val="00503445"/>
    <w:rsid w:val="005045D1"/>
    <w:rsid w:val="0050498E"/>
    <w:rsid w:val="00504CEA"/>
    <w:rsid w:val="00505247"/>
    <w:rsid w:val="0050575C"/>
    <w:rsid w:val="0050626F"/>
    <w:rsid w:val="005062FE"/>
    <w:rsid w:val="0050632E"/>
    <w:rsid w:val="00507318"/>
    <w:rsid w:val="00510670"/>
    <w:rsid w:val="005107E0"/>
    <w:rsid w:val="005109B5"/>
    <w:rsid w:val="00511EBB"/>
    <w:rsid w:val="00512945"/>
    <w:rsid w:val="00512D24"/>
    <w:rsid w:val="00512F06"/>
    <w:rsid w:val="00512F86"/>
    <w:rsid w:val="005136DC"/>
    <w:rsid w:val="00513F53"/>
    <w:rsid w:val="0051451A"/>
    <w:rsid w:val="00514F7B"/>
    <w:rsid w:val="0051521D"/>
    <w:rsid w:val="005157FD"/>
    <w:rsid w:val="00516129"/>
    <w:rsid w:val="0051636E"/>
    <w:rsid w:val="00517170"/>
    <w:rsid w:val="00517F80"/>
    <w:rsid w:val="00521E67"/>
    <w:rsid w:val="00522287"/>
    <w:rsid w:val="005222D1"/>
    <w:rsid w:val="0052285A"/>
    <w:rsid w:val="00523870"/>
    <w:rsid w:val="005241FC"/>
    <w:rsid w:val="0052459A"/>
    <w:rsid w:val="005250CA"/>
    <w:rsid w:val="0052538A"/>
    <w:rsid w:val="00526B7B"/>
    <w:rsid w:val="00526D5A"/>
    <w:rsid w:val="00527937"/>
    <w:rsid w:val="00527A48"/>
    <w:rsid w:val="00527F57"/>
    <w:rsid w:val="0053180C"/>
    <w:rsid w:val="00531CB2"/>
    <w:rsid w:val="00531CCD"/>
    <w:rsid w:val="0053278B"/>
    <w:rsid w:val="00532E3E"/>
    <w:rsid w:val="00533425"/>
    <w:rsid w:val="005349CC"/>
    <w:rsid w:val="005368DA"/>
    <w:rsid w:val="005370BB"/>
    <w:rsid w:val="005376D2"/>
    <w:rsid w:val="00537E29"/>
    <w:rsid w:val="0054096F"/>
    <w:rsid w:val="00541219"/>
    <w:rsid w:val="00541F06"/>
    <w:rsid w:val="00542C7A"/>
    <w:rsid w:val="005434D0"/>
    <w:rsid w:val="00545C99"/>
    <w:rsid w:val="00546A6B"/>
    <w:rsid w:val="00550ECC"/>
    <w:rsid w:val="005513C0"/>
    <w:rsid w:val="005520DA"/>
    <w:rsid w:val="00552C34"/>
    <w:rsid w:val="005557ED"/>
    <w:rsid w:val="00556390"/>
    <w:rsid w:val="0056006F"/>
    <w:rsid w:val="00562640"/>
    <w:rsid w:val="00562B1F"/>
    <w:rsid w:val="0056375B"/>
    <w:rsid w:val="00564E44"/>
    <w:rsid w:val="00565240"/>
    <w:rsid w:val="00565845"/>
    <w:rsid w:val="00565C0D"/>
    <w:rsid w:val="00565FE0"/>
    <w:rsid w:val="00567E5F"/>
    <w:rsid w:val="00567EEE"/>
    <w:rsid w:val="005707AB"/>
    <w:rsid w:val="005724D4"/>
    <w:rsid w:val="00572DEA"/>
    <w:rsid w:val="0057315A"/>
    <w:rsid w:val="00574038"/>
    <w:rsid w:val="00574A3D"/>
    <w:rsid w:val="00577099"/>
    <w:rsid w:val="005809CA"/>
    <w:rsid w:val="005810E9"/>
    <w:rsid w:val="005832B1"/>
    <w:rsid w:val="00583484"/>
    <w:rsid w:val="005845CB"/>
    <w:rsid w:val="00584881"/>
    <w:rsid w:val="0058489A"/>
    <w:rsid w:val="00585183"/>
    <w:rsid w:val="005854F4"/>
    <w:rsid w:val="00585ED5"/>
    <w:rsid w:val="00587066"/>
    <w:rsid w:val="00590144"/>
    <w:rsid w:val="00590494"/>
    <w:rsid w:val="0059080C"/>
    <w:rsid w:val="005913AC"/>
    <w:rsid w:val="00591814"/>
    <w:rsid w:val="00591E99"/>
    <w:rsid w:val="00592112"/>
    <w:rsid w:val="00592B89"/>
    <w:rsid w:val="005932D8"/>
    <w:rsid w:val="00593305"/>
    <w:rsid w:val="00593E7A"/>
    <w:rsid w:val="00594131"/>
    <w:rsid w:val="005956ED"/>
    <w:rsid w:val="00595FA7"/>
    <w:rsid w:val="005967DC"/>
    <w:rsid w:val="00596D62"/>
    <w:rsid w:val="00596FA5"/>
    <w:rsid w:val="00597249"/>
    <w:rsid w:val="005974A7"/>
    <w:rsid w:val="005A0622"/>
    <w:rsid w:val="005A132B"/>
    <w:rsid w:val="005A1555"/>
    <w:rsid w:val="005A23B3"/>
    <w:rsid w:val="005A3378"/>
    <w:rsid w:val="005A4420"/>
    <w:rsid w:val="005A6480"/>
    <w:rsid w:val="005A6776"/>
    <w:rsid w:val="005A6D51"/>
    <w:rsid w:val="005A704D"/>
    <w:rsid w:val="005A70F8"/>
    <w:rsid w:val="005A7557"/>
    <w:rsid w:val="005A77ED"/>
    <w:rsid w:val="005B07E2"/>
    <w:rsid w:val="005B0BC1"/>
    <w:rsid w:val="005B116E"/>
    <w:rsid w:val="005B1344"/>
    <w:rsid w:val="005B13FD"/>
    <w:rsid w:val="005B3205"/>
    <w:rsid w:val="005B41E4"/>
    <w:rsid w:val="005B517B"/>
    <w:rsid w:val="005B61D6"/>
    <w:rsid w:val="005B6D56"/>
    <w:rsid w:val="005B7132"/>
    <w:rsid w:val="005C1592"/>
    <w:rsid w:val="005C189C"/>
    <w:rsid w:val="005C2022"/>
    <w:rsid w:val="005C246D"/>
    <w:rsid w:val="005C275D"/>
    <w:rsid w:val="005C286F"/>
    <w:rsid w:val="005C4A3D"/>
    <w:rsid w:val="005C5429"/>
    <w:rsid w:val="005C6924"/>
    <w:rsid w:val="005C6E14"/>
    <w:rsid w:val="005C72F8"/>
    <w:rsid w:val="005C74E8"/>
    <w:rsid w:val="005C7720"/>
    <w:rsid w:val="005D0EBC"/>
    <w:rsid w:val="005D12B1"/>
    <w:rsid w:val="005D3E8C"/>
    <w:rsid w:val="005D40A5"/>
    <w:rsid w:val="005D5302"/>
    <w:rsid w:val="005D5B28"/>
    <w:rsid w:val="005D5D26"/>
    <w:rsid w:val="005D6463"/>
    <w:rsid w:val="005D65EE"/>
    <w:rsid w:val="005E0377"/>
    <w:rsid w:val="005E10F4"/>
    <w:rsid w:val="005E2099"/>
    <w:rsid w:val="005E2466"/>
    <w:rsid w:val="005E24AC"/>
    <w:rsid w:val="005E37CE"/>
    <w:rsid w:val="005E3A01"/>
    <w:rsid w:val="005E426B"/>
    <w:rsid w:val="005E4898"/>
    <w:rsid w:val="005E4DF3"/>
    <w:rsid w:val="005E51A2"/>
    <w:rsid w:val="005E52E5"/>
    <w:rsid w:val="005E58F0"/>
    <w:rsid w:val="005E5951"/>
    <w:rsid w:val="005E6424"/>
    <w:rsid w:val="005E6880"/>
    <w:rsid w:val="005E6A53"/>
    <w:rsid w:val="005E7261"/>
    <w:rsid w:val="005F14D4"/>
    <w:rsid w:val="005F1512"/>
    <w:rsid w:val="005F20B1"/>
    <w:rsid w:val="005F212F"/>
    <w:rsid w:val="005F26A0"/>
    <w:rsid w:val="005F2A5C"/>
    <w:rsid w:val="005F3415"/>
    <w:rsid w:val="005F3700"/>
    <w:rsid w:val="005F3AEB"/>
    <w:rsid w:val="005F3EBD"/>
    <w:rsid w:val="005F653A"/>
    <w:rsid w:val="005F7F1B"/>
    <w:rsid w:val="006008FB"/>
    <w:rsid w:val="00601CC0"/>
    <w:rsid w:val="006027AD"/>
    <w:rsid w:val="00603049"/>
    <w:rsid w:val="0060610A"/>
    <w:rsid w:val="006064C0"/>
    <w:rsid w:val="006069BA"/>
    <w:rsid w:val="00606A43"/>
    <w:rsid w:val="00606D90"/>
    <w:rsid w:val="00607DCC"/>
    <w:rsid w:val="0061277A"/>
    <w:rsid w:val="00612FAE"/>
    <w:rsid w:val="0061308A"/>
    <w:rsid w:val="00613685"/>
    <w:rsid w:val="00613F8A"/>
    <w:rsid w:val="0061494F"/>
    <w:rsid w:val="00615E91"/>
    <w:rsid w:val="00617ABC"/>
    <w:rsid w:val="00620DA8"/>
    <w:rsid w:val="00621605"/>
    <w:rsid w:val="0062273D"/>
    <w:rsid w:val="006232AE"/>
    <w:rsid w:val="006234E3"/>
    <w:rsid w:val="00623B2C"/>
    <w:rsid w:val="006253E3"/>
    <w:rsid w:val="00625639"/>
    <w:rsid w:val="00625B4F"/>
    <w:rsid w:val="00625D1B"/>
    <w:rsid w:val="00626A56"/>
    <w:rsid w:val="00626C64"/>
    <w:rsid w:val="00627762"/>
    <w:rsid w:val="0062791B"/>
    <w:rsid w:val="00627AA3"/>
    <w:rsid w:val="00631CFB"/>
    <w:rsid w:val="006320C5"/>
    <w:rsid w:val="006321AF"/>
    <w:rsid w:val="006323D8"/>
    <w:rsid w:val="00632B6C"/>
    <w:rsid w:val="00633409"/>
    <w:rsid w:val="00633999"/>
    <w:rsid w:val="006340E8"/>
    <w:rsid w:val="006341F4"/>
    <w:rsid w:val="006349AF"/>
    <w:rsid w:val="006349E2"/>
    <w:rsid w:val="0063594C"/>
    <w:rsid w:val="006361D8"/>
    <w:rsid w:val="0063629E"/>
    <w:rsid w:val="00636B6B"/>
    <w:rsid w:val="00636EBE"/>
    <w:rsid w:val="00637073"/>
    <w:rsid w:val="00637361"/>
    <w:rsid w:val="00637F3A"/>
    <w:rsid w:val="00640A54"/>
    <w:rsid w:val="0064140C"/>
    <w:rsid w:val="00641C25"/>
    <w:rsid w:val="00642553"/>
    <w:rsid w:val="00642859"/>
    <w:rsid w:val="00642A2D"/>
    <w:rsid w:val="00643795"/>
    <w:rsid w:val="00644086"/>
    <w:rsid w:val="006450A6"/>
    <w:rsid w:val="00645474"/>
    <w:rsid w:val="00645579"/>
    <w:rsid w:val="00645753"/>
    <w:rsid w:val="00646B69"/>
    <w:rsid w:val="00646CBE"/>
    <w:rsid w:val="0064783B"/>
    <w:rsid w:val="00650AB4"/>
    <w:rsid w:val="00651895"/>
    <w:rsid w:val="00652AA4"/>
    <w:rsid w:val="00652CF9"/>
    <w:rsid w:val="006532A9"/>
    <w:rsid w:val="00653821"/>
    <w:rsid w:val="00653F74"/>
    <w:rsid w:val="00653F75"/>
    <w:rsid w:val="00654701"/>
    <w:rsid w:val="00654716"/>
    <w:rsid w:val="00654FBF"/>
    <w:rsid w:val="006552CC"/>
    <w:rsid w:val="00655675"/>
    <w:rsid w:val="00655CF2"/>
    <w:rsid w:val="00656730"/>
    <w:rsid w:val="00656E3C"/>
    <w:rsid w:val="0065707E"/>
    <w:rsid w:val="00657813"/>
    <w:rsid w:val="00657C69"/>
    <w:rsid w:val="00660F23"/>
    <w:rsid w:val="006611BF"/>
    <w:rsid w:val="0066163C"/>
    <w:rsid w:val="006624D0"/>
    <w:rsid w:val="00662517"/>
    <w:rsid w:val="006628B2"/>
    <w:rsid w:val="00662941"/>
    <w:rsid w:val="00662E75"/>
    <w:rsid w:val="006644F8"/>
    <w:rsid w:val="00664ABD"/>
    <w:rsid w:val="006658B2"/>
    <w:rsid w:val="0066590B"/>
    <w:rsid w:val="00666BB3"/>
    <w:rsid w:val="00667648"/>
    <w:rsid w:val="0067042C"/>
    <w:rsid w:val="00670848"/>
    <w:rsid w:val="00670DE9"/>
    <w:rsid w:val="006720B0"/>
    <w:rsid w:val="00672F02"/>
    <w:rsid w:val="00673235"/>
    <w:rsid w:val="0067384A"/>
    <w:rsid w:val="00673C62"/>
    <w:rsid w:val="00673C79"/>
    <w:rsid w:val="00674A1A"/>
    <w:rsid w:val="00675775"/>
    <w:rsid w:val="00675C79"/>
    <w:rsid w:val="00675E29"/>
    <w:rsid w:val="00675F86"/>
    <w:rsid w:val="00676184"/>
    <w:rsid w:val="00676852"/>
    <w:rsid w:val="00677BE9"/>
    <w:rsid w:val="0068152F"/>
    <w:rsid w:val="00681632"/>
    <w:rsid w:val="00682BCB"/>
    <w:rsid w:val="00682C64"/>
    <w:rsid w:val="006832A9"/>
    <w:rsid w:val="00683587"/>
    <w:rsid w:val="00683BD2"/>
    <w:rsid w:val="00683DB5"/>
    <w:rsid w:val="006845DD"/>
    <w:rsid w:val="006846E7"/>
    <w:rsid w:val="00684CAE"/>
    <w:rsid w:val="00684F46"/>
    <w:rsid w:val="0068677B"/>
    <w:rsid w:val="00686A4D"/>
    <w:rsid w:val="00686FAD"/>
    <w:rsid w:val="0068747B"/>
    <w:rsid w:val="00690240"/>
    <w:rsid w:val="00690D90"/>
    <w:rsid w:val="00691C3D"/>
    <w:rsid w:val="00691ECD"/>
    <w:rsid w:val="006920F5"/>
    <w:rsid w:val="0069271A"/>
    <w:rsid w:val="00692B1A"/>
    <w:rsid w:val="00693880"/>
    <w:rsid w:val="006938EF"/>
    <w:rsid w:val="00694F5B"/>
    <w:rsid w:val="0069577F"/>
    <w:rsid w:val="00695902"/>
    <w:rsid w:val="006973F3"/>
    <w:rsid w:val="00697465"/>
    <w:rsid w:val="00697654"/>
    <w:rsid w:val="006A01DB"/>
    <w:rsid w:val="006A0FAD"/>
    <w:rsid w:val="006A1876"/>
    <w:rsid w:val="006A1998"/>
    <w:rsid w:val="006A1D49"/>
    <w:rsid w:val="006A33B3"/>
    <w:rsid w:val="006A34DC"/>
    <w:rsid w:val="006A3740"/>
    <w:rsid w:val="006A3940"/>
    <w:rsid w:val="006A4013"/>
    <w:rsid w:val="006A4D46"/>
    <w:rsid w:val="006A50A8"/>
    <w:rsid w:val="006A5BD6"/>
    <w:rsid w:val="006A6FD9"/>
    <w:rsid w:val="006A70E7"/>
    <w:rsid w:val="006A7106"/>
    <w:rsid w:val="006A73B8"/>
    <w:rsid w:val="006B03B4"/>
    <w:rsid w:val="006B125B"/>
    <w:rsid w:val="006B1521"/>
    <w:rsid w:val="006B1B85"/>
    <w:rsid w:val="006B2C02"/>
    <w:rsid w:val="006B2E74"/>
    <w:rsid w:val="006B3481"/>
    <w:rsid w:val="006B3751"/>
    <w:rsid w:val="006B3D6D"/>
    <w:rsid w:val="006B3F57"/>
    <w:rsid w:val="006B418B"/>
    <w:rsid w:val="006B4ABD"/>
    <w:rsid w:val="006B5776"/>
    <w:rsid w:val="006B5E20"/>
    <w:rsid w:val="006B6144"/>
    <w:rsid w:val="006B61F3"/>
    <w:rsid w:val="006B733D"/>
    <w:rsid w:val="006B74D0"/>
    <w:rsid w:val="006B75F8"/>
    <w:rsid w:val="006B7A8A"/>
    <w:rsid w:val="006B7CA3"/>
    <w:rsid w:val="006C158A"/>
    <w:rsid w:val="006C1AC4"/>
    <w:rsid w:val="006C1CAF"/>
    <w:rsid w:val="006C22EC"/>
    <w:rsid w:val="006C23B0"/>
    <w:rsid w:val="006C2628"/>
    <w:rsid w:val="006C3FB3"/>
    <w:rsid w:val="006C4AEE"/>
    <w:rsid w:val="006C5D63"/>
    <w:rsid w:val="006C6447"/>
    <w:rsid w:val="006C679A"/>
    <w:rsid w:val="006C714F"/>
    <w:rsid w:val="006C7753"/>
    <w:rsid w:val="006C78D0"/>
    <w:rsid w:val="006C7C8D"/>
    <w:rsid w:val="006D142D"/>
    <w:rsid w:val="006D166A"/>
    <w:rsid w:val="006D1D85"/>
    <w:rsid w:val="006D307B"/>
    <w:rsid w:val="006D3327"/>
    <w:rsid w:val="006D3E3C"/>
    <w:rsid w:val="006D40B5"/>
    <w:rsid w:val="006D445B"/>
    <w:rsid w:val="006D493E"/>
    <w:rsid w:val="006D5286"/>
    <w:rsid w:val="006D5886"/>
    <w:rsid w:val="006D631D"/>
    <w:rsid w:val="006D7250"/>
    <w:rsid w:val="006D7D2F"/>
    <w:rsid w:val="006E0670"/>
    <w:rsid w:val="006E150C"/>
    <w:rsid w:val="006E31D1"/>
    <w:rsid w:val="006E3F84"/>
    <w:rsid w:val="006E4168"/>
    <w:rsid w:val="006E431F"/>
    <w:rsid w:val="006E460C"/>
    <w:rsid w:val="006E52A4"/>
    <w:rsid w:val="006E579F"/>
    <w:rsid w:val="006E5AE9"/>
    <w:rsid w:val="006E68E6"/>
    <w:rsid w:val="006E712C"/>
    <w:rsid w:val="006E7277"/>
    <w:rsid w:val="006E7555"/>
    <w:rsid w:val="006F1099"/>
    <w:rsid w:val="006F1B0C"/>
    <w:rsid w:val="006F1FEF"/>
    <w:rsid w:val="006F333D"/>
    <w:rsid w:val="006F33C5"/>
    <w:rsid w:val="006F36E4"/>
    <w:rsid w:val="006F4051"/>
    <w:rsid w:val="006F4C5E"/>
    <w:rsid w:val="006F57A8"/>
    <w:rsid w:val="006F5859"/>
    <w:rsid w:val="006F5F9F"/>
    <w:rsid w:val="006F6D3D"/>
    <w:rsid w:val="006F75C2"/>
    <w:rsid w:val="006F79DD"/>
    <w:rsid w:val="006F7ABE"/>
    <w:rsid w:val="006F7C04"/>
    <w:rsid w:val="00701198"/>
    <w:rsid w:val="00701A4D"/>
    <w:rsid w:val="00702E3A"/>
    <w:rsid w:val="00703932"/>
    <w:rsid w:val="00703B1D"/>
    <w:rsid w:val="00703BC7"/>
    <w:rsid w:val="00703D1D"/>
    <w:rsid w:val="007041A2"/>
    <w:rsid w:val="00704892"/>
    <w:rsid w:val="00704B77"/>
    <w:rsid w:val="00704FC4"/>
    <w:rsid w:val="007054F2"/>
    <w:rsid w:val="00705B6F"/>
    <w:rsid w:val="0070693C"/>
    <w:rsid w:val="00706A65"/>
    <w:rsid w:val="00706EEA"/>
    <w:rsid w:val="00707F06"/>
    <w:rsid w:val="00711E1C"/>
    <w:rsid w:val="00711FCA"/>
    <w:rsid w:val="007126B5"/>
    <w:rsid w:val="00712C8C"/>
    <w:rsid w:val="0071305D"/>
    <w:rsid w:val="007138AF"/>
    <w:rsid w:val="00713BD4"/>
    <w:rsid w:val="007179F0"/>
    <w:rsid w:val="00717BFB"/>
    <w:rsid w:val="00720B45"/>
    <w:rsid w:val="00721570"/>
    <w:rsid w:val="00721688"/>
    <w:rsid w:val="00721695"/>
    <w:rsid w:val="007218A1"/>
    <w:rsid w:val="0072223D"/>
    <w:rsid w:val="00722451"/>
    <w:rsid w:val="00722486"/>
    <w:rsid w:val="007235F2"/>
    <w:rsid w:val="007237FA"/>
    <w:rsid w:val="00724995"/>
    <w:rsid w:val="0072538C"/>
    <w:rsid w:val="00725CC9"/>
    <w:rsid w:val="0072662E"/>
    <w:rsid w:val="007270AE"/>
    <w:rsid w:val="007275AA"/>
    <w:rsid w:val="00727BCA"/>
    <w:rsid w:val="00731F8E"/>
    <w:rsid w:val="00732189"/>
    <w:rsid w:val="00733089"/>
    <w:rsid w:val="00733B65"/>
    <w:rsid w:val="00733EB0"/>
    <w:rsid w:val="0073420F"/>
    <w:rsid w:val="00734966"/>
    <w:rsid w:val="00734EB8"/>
    <w:rsid w:val="007355D5"/>
    <w:rsid w:val="00735DD2"/>
    <w:rsid w:val="00736840"/>
    <w:rsid w:val="00736BC1"/>
    <w:rsid w:val="00736CD4"/>
    <w:rsid w:val="007373FA"/>
    <w:rsid w:val="007410FF"/>
    <w:rsid w:val="007411ED"/>
    <w:rsid w:val="00741753"/>
    <w:rsid w:val="00742432"/>
    <w:rsid w:val="00744805"/>
    <w:rsid w:val="00745839"/>
    <w:rsid w:val="0074696D"/>
    <w:rsid w:val="00746F21"/>
    <w:rsid w:val="0074766F"/>
    <w:rsid w:val="00750189"/>
    <w:rsid w:val="007501BA"/>
    <w:rsid w:val="00751028"/>
    <w:rsid w:val="00751845"/>
    <w:rsid w:val="007519BF"/>
    <w:rsid w:val="007530D9"/>
    <w:rsid w:val="007531B0"/>
    <w:rsid w:val="00753899"/>
    <w:rsid w:val="00753AD6"/>
    <w:rsid w:val="00754778"/>
    <w:rsid w:val="00754EB0"/>
    <w:rsid w:val="00755ADA"/>
    <w:rsid w:val="00756473"/>
    <w:rsid w:val="00757DE9"/>
    <w:rsid w:val="0076029E"/>
    <w:rsid w:val="00760535"/>
    <w:rsid w:val="00761793"/>
    <w:rsid w:val="00761815"/>
    <w:rsid w:val="00761CAB"/>
    <w:rsid w:val="00762554"/>
    <w:rsid w:val="007627BF"/>
    <w:rsid w:val="00762818"/>
    <w:rsid w:val="00763384"/>
    <w:rsid w:val="00764252"/>
    <w:rsid w:val="007645B8"/>
    <w:rsid w:val="007647C1"/>
    <w:rsid w:val="0076564A"/>
    <w:rsid w:val="0077000A"/>
    <w:rsid w:val="0077056E"/>
    <w:rsid w:val="0077069F"/>
    <w:rsid w:val="00770ACB"/>
    <w:rsid w:val="00771686"/>
    <w:rsid w:val="007720A7"/>
    <w:rsid w:val="00773251"/>
    <w:rsid w:val="0077331D"/>
    <w:rsid w:val="00774041"/>
    <w:rsid w:val="00775794"/>
    <w:rsid w:val="00775AAD"/>
    <w:rsid w:val="00776845"/>
    <w:rsid w:val="00777B6B"/>
    <w:rsid w:val="00780A23"/>
    <w:rsid w:val="0078159B"/>
    <w:rsid w:val="007823D9"/>
    <w:rsid w:val="00783440"/>
    <w:rsid w:val="00785D0B"/>
    <w:rsid w:val="00785EF1"/>
    <w:rsid w:val="0079068A"/>
    <w:rsid w:val="00791485"/>
    <w:rsid w:val="007917F4"/>
    <w:rsid w:val="00791B59"/>
    <w:rsid w:val="00792488"/>
    <w:rsid w:val="00793425"/>
    <w:rsid w:val="007935A3"/>
    <w:rsid w:val="0079369B"/>
    <w:rsid w:val="007936D8"/>
    <w:rsid w:val="00793A56"/>
    <w:rsid w:val="007940ED"/>
    <w:rsid w:val="007945DD"/>
    <w:rsid w:val="00795819"/>
    <w:rsid w:val="00796095"/>
    <w:rsid w:val="00796266"/>
    <w:rsid w:val="007A05B3"/>
    <w:rsid w:val="007A0BB2"/>
    <w:rsid w:val="007A24CE"/>
    <w:rsid w:val="007A288C"/>
    <w:rsid w:val="007A309A"/>
    <w:rsid w:val="007A390F"/>
    <w:rsid w:val="007A3A1A"/>
    <w:rsid w:val="007A3B1C"/>
    <w:rsid w:val="007A497B"/>
    <w:rsid w:val="007A4BAA"/>
    <w:rsid w:val="007A5E6D"/>
    <w:rsid w:val="007A60AE"/>
    <w:rsid w:val="007A61ED"/>
    <w:rsid w:val="007A739F"/>
    <w:rsid w:val="007A76E7"/>
    <w:rsid w:val="007A77A5"/>
    <w:rsid w:val="007A78E1"/>
    <w:rsid w:val="007A7A24"/>
    <w:rsid w:val="007A7A30"/>
    <w:rsid w:val="007B00A0"/>
    <w:rsid w:val="007B09E7"/>
    <w:rsid w:val="007B0AF4"/>
    <w:rsid w:val="007B0F63"/>
    <w:rsid w:val="007B12AC"/>
    <w:rsid w:val="007B1334"/>
    <w:rsid w:val="007B2271"/>
    <w:rsid w:val="007B3A5F"/>
    <w:rsid w:val="007B3B8B"/>
    <w:rsid w:val="007B3C0D"/>
    <w:rsid w:val="007B5C94"/>
    <w:rsid w:val="007B6D59"/>
    <w:rsid w:val="007B72EB"/>
    <w:rsid w:val="007B73C2"/>
    <w:rsid w:val="007B7ADD"/>
    <w:rsid w:val="007C068C"/>
    <w:rsid w:val="007C0CD0"/>
    <w:rsid w:val="007C11EB"/>
    <w:rsid w:val="007C2242"/>
    <w:rsid w:val="007C351F"/>
    <w:rsid w:val="007C3E51"/>
    <w:rsid w:val="007C40E6"/>
    <w:rsid w:val="007C4A5C"/>
    <w:rsid w:val="007C4FBD"/>
    <w:rsid w:val="007C5B86"/>
    <w:rsid w:val="007D1932"/>
    <w:rsid w:val="007D2357"/>
    <w:rsid w:val="007D3138"/>
    <w:rsid w:val="007D31DD"/>
    <w:rsid w:val="007D3571"/>
    <w:rsid w:val="007D4313"/>
    <w:rsid w:val="007D55BC"/>
    <w:rsid w:val="007D65F4"/>
    <w:rsid w:val="007D676E"/>
    <w:rsid w:val="007D70B6"/>
    <w:rsid w:val="007D7CDA"/>
    <w:rsid w:val="007D7E6A"/>
    <w:rsid w:val="007E1067"/>
    <w:rsid w:val="007E19D1"/>
    <w:rsid w:val="007E1B04"/>
    <w:rsid w:val="007E1C60"/>
    <w:rsid w:val="007E2327"/>
    <w:rsid w:val="007E26CE"/>
    <w:rsid w:val="007E42A5"/>
    <w:rsid w:val="007E4D7E"/>
    <w:rsid w:val="007E5FE7"/>
    <w:rsid w:val="007E6762"/>
    <w:rsid w:val="007E7FA3"/>
    <w:rsid w:val="007F133A"/>
    <w:rsid w:val="007F1C95"/>
    <w:rsid w:val="007F1E38"/>
    <w:rsid w:val="007F27A8"/>
    <w:rsid w:val="007F29FE"/>
    <w:rsid w:val="007F350D"/>
    <w:rsid w:val="007F36EC"/>
    <w:rsid w:val="007F52A1"/>
    <w:rsid w:val="007F6051"/>
    <w:rsid w:val="007F73A8"/>
    <w:rsid w:val="007F7BDE"/>
    <w:rsid w:val="00800008"/>
    <w:rsid w:val="008005C6"/>
    <w:rsid w:val="00801293"/>
    <w:rsid w:val="008031F5"/>
    <w:rsid w:val="00803D93"/>
    <w:rsid w:val="008040C9"/>
    <w:rsid w:val="0080431C"/>
    <w:rsid w:val="008045DC"/>
    <w:rsid w:val="00805E4D"/>
    <w:rsid w:val="008075BC"/>
    <w:rsid w:val="00810025"/>
    <w:rsid w:val="00810179"/>
    <w:rsid w:val="00810344"/>
    <w:rsid w:val="00810A54"/>
    <w:rsid w:val="00810B7C"/>
    <w:rsid w:val="00810D06"/>
    <w:rsid w:val="00810D82"/>
    <w:rsid w:val="00811574"/>
    <w:rsid w:val="00811D51"/>
    <w:rsid w:val="00811DA1"/>
    <w:rsid w:val="00812732"/>
    <w:rsid w:val="0081291B"/>
    <w:rsid w:val="00812AEA"/>
    <w:rsid w:val="008135F4"/>
    <w:rsid w:val="00814620"/>
    <w:rsid w:val="00814669"/>
    <w:rsid w:val="00814F51"/>
    <w:rsid w:val="0081539E"/>
    <w:rsid w:val="00815D8E"/>
    <w:rsid w:val="0081675D"/>
    <w:rsid w:val="00816B2D"/>
    <w:rsid w:val="00820BB6"/>
    <w:rsid w:val="00821344"/>
    <w:rsid w:val="00821DED"/>
    <w:rsid w:val="0082209F"/>
    <w:rsid w:val="00822912"/>
    <w:rsid w:val="00822D89"/>
    <w:rsid w:val="00822F4C"/>
    <w:rsid w:val="0082444B"/>
    <w:rsid w:val="00824A4A"/>
    <w:rsid w:val="00824AE2"/>
    <w:rsid w:val="00825C70"/>
    <w:rsid w:val="0082619C"/>
    <w:rsid w:val="00826877"/>
    <w:rsid w:val="008310D1"/>
    <w:rsid w:val="00831C3B"/>
    <w:rsid w:val="00831D3D"/>
    <w:rsid w:val="00833B91"/>
    <w:rsid w:val="00833BA7"/>
    <w:rsid w:val="008354A7"/>
    <w:rsid w:val="00835B42"/>
    <w:rsid w:val="00836314"/>
    <w:rsid w:val="00836681"/>
    <w:rsid w:val="00836B69"/>
    <w:rsid w:val="008376B8"/>
    <w:rsid w:val="0083791A"/>
    <w:rsid w:val="0084236C"/>
    <w:rsid w:val="00843007"/>
    <w:rsid w:val="00843A1E"/>
    <w:rsid w:val="00843BC7"/>
    <w:rsid w:val="00844444"/>
    <w:rsid w:val="008455F0"/>
    <w:rsid w:val="008469A2"/>
    <w:rsid w:val="008476EE"/>
    <w:rsid w:val="00850C04"/>
    <w:rsid w:val="00850CC3"/>
    <w:rsid w:val="00851799"/>
    <w:rsid w:val="00851DC2"/>
    <w:rsid w:val="008523FE"/>
    <w:rsid w:val="008547CF"/>
    <w:rsid w:val="008548E0"/>
    <w:rsid w:val="008551AE"/>
    <w:rsid w:val="00855579"/>
    <w:rsid w:val="00855E1D"/>
    <w:rsid w:val="00855F74"/>
    <w:rsid w:val="008561CD"/>
    <w:rsid w:val="00856B7D"/>
    <w:rsid w:val="008605F2"/>
    <w:rsid w:val="00860FE7"/>
    <w:rsid w:val="008611F3"/>
    <w:rsid w:val="00861EDA"/>
    <w:rsid w:val="008637D6"/>
    <w:rsid w:val="00863C0A"/>
    <w:rsid w:val="00864547"/>
    <w:rsid w:val="00864DC4"/>
    <w:rsid w:val="00865792"/>
    <w:rsid w:val="00865E80"/>
    <w:rsid w:val="00865EC9"/>
    <w:rsid w:val="00866135"/>
    <w:rsid w:val="00866FF0"/>
    <w:rsid w:val="00871339"/>
    <w:rsid w:val="008727AA"/>
    <w:rsid w:val="008727E9"/>
    <w:rsid w:val="00872A3D"/>
    <w:rsid w:val="00872F84"/>
    <w:rsid w:val="008730AF"/>
    <w:rsid w:val="00873D45"/>
    <w:rsid w:val="00873ED8"/>
    <w:rsid w:val="008742AB"/>
    <w:rsid w:val="0087441C"/>
    <w:rsid w:val="00874C01"/>
    <w:rsid w:val="00874C27"/>
    <w:rsid w:val="008756E3"/>
    <w:rsid w:val="0087699B"/>
    <w:rsid w:val="00876E5A"/>
    <w:rsid w:val="00877761"/>
    <w:rsid w:val="00880016"/>
    <w:rsid w:val="00881894"/>
    <w:rsid w:val="00882724"/>
    <w:rsid w:val="00882DD1"/>
    <w:rsid w:val="00883321"/>
    <w:rsid w:val="0088385B"/>
    <w:rsid w:val="00883CB6"/>
    <w:rsid w:val="00884F6E"/>
    <w:rsid w:val="00885E18"/>
    <w:rsid w:val="0088619F"/>
    <w:rsid w:val="008872AB"/>
    <w:rsid w:val="008872CD"/>
    <w:rsid w:val="008876EF"/>
    <w:rsid w:val="008903B9"/>
    <w:rsid w:val="008905FA"/>
    <w:rsid w:val="00890A8B"/>
    <w:rsid w:val="008936A5"/>
    <w:rsid w:val="0089376E"/>
    <w:rsid w:val="0089434C"/>
    <w:rsid w:val="00894E2F"/>
    <w:rsid w:val="008961C5"/>
    <w:rsid w:val="008962D0"/>
    <w:rsid w:val="0089694B"/>
    <w:rsid w:val="00896C6F"/>
    <w:rsid w:val="00897567"/>
    <w:rsid w:val="00897CFD"/>
    <w:rsid w:val="00897E62"/>
    <w:rsid w:val="00897EE7"/>
    <w:rsid w:val="008A0805"/>
    <w:rsid w:val="008A191D"/>
    <w:rsid w:val="008A1A93"/>
    <w:rsid w:val="008A3190"/>
    <w:rsid w:val="008A3244"/>
    <w:rsid w:val="008A3491"/>
    <w:rsid w:val="008A4105"/>
    <w:rsid w:val="008A4657"/>
    <w:rsid w:val="008A714D"/>
    <w:rsid w:val="008A7370"/>
    <w:rsid w:val="008B03E7"/>
    <w:rsid w:val="008B1AE3"/>
    <w:rsid w:val="008B1CB0"/>
    <w:rsid w:val="008B2037"/>
    <w:rsid w:val="008B224D"/>
    <w:rsid w:val="008B4822"/>
    <w:rsid w:val="008B48AD"/>
    <w:rsid w:val="008B4901"/>
    <w:rsid w:val="008B496F"/>
    <w:rsid w:val="008B4BC8"/>
    <w:rsid w:val="008B54B3"/>
    <w:rsid w:val="008B6784"/>
    <w:rsid w:val="008B6C09"/>
    <w:rsid w:val="008B7538"/>
    <w:rsid w:val="008C02E9"/>
    <w:rsid w:val="008C0990"/>
    <w:rsid w:val="008C0AB3"/>
    <w:rsid w:val="008C0B28"/>
    <w:rsid w:val="008C22DC"/>
    <w:rsid w:val="008C4A6B"/>
    <w:rsid w:val="008C4BD3"/>
    <w:rsid w:val="008C51D2"/>
    <w:rsid w:val="008C5332"/>
    <w:rsid w:val="008C5482"/>
    <w:rsid w:val="008C54D6"/>
    <w:rsid w:val="008C57B8"/>
    <w:rsid w:val="008C618E"/>
    <w:rsid w:val="008C6619"/>
    <w:rsid w:val="008C7000"/>
    <w:rsid w:val="008D00B4"/>
    <w:rsid w:val="008D03B1"/>
    <w:rsid w:val="008D0CBD"/>
    <w:rsid w:val="008D1011"/>
    <w:rsid w:val="008D18FD"/>
    <w:rsid w:val="008D19BC"/>
    <w:rsid w:val="008D1D67"/>
    <w:rsid w:val="008D2014"/>
    <w:rsid w:val="008D2125"/>
    <w:rsid w:val="008D254D"/>
    <w:rsid w:val="008D2595"/>
    <w:rsid w:val="008D40E1"/>
    <w:rsid w:val="008D442A"/>
    <w:rsid w:val="008D4C53"/>
    <w:rsid w:val="008D5887"/>
    <w:rsid w:val="008D62ED"/>
    <w:rsid w:val="008D6475"/>
    <w:rsid w:val="008D693A"/>
    <w:rsid w:val="008D6E9C"/>
    <w:rsid w:val="008D728F"/>
    <w:rsid w:val="008D7B0C"/>
    <w:rsid w:val="008D7D82"/>
    <w:rsid w:val="008E0406"/>
    <w:rsid w:val="008E0ED3"/>
    <w:rsid w:val="008E2146"/>
    <w:rsid w:val="008E37A4"/>
    <w:rsid w:val="008E4FAC"/>
    <w:rsid w:val="008E534A"/>
    <w:rsid w:val="008E5576"/>
    <w:rsid w:val="008E56FB"/>
    <w:rsid w:val="008E632E"/>
    <w:rsid w:val="008E6A0D"/>
    <w:rsid w:val="008F03E5"/>
    <w:rsid w:val="008F09F7"/>
    <w:rsid w:val="008F14C2"/>
    <w:rsid w:val="008F1956"/>
    <w:rsid w:val="008F1F2F"/>
    <w:rsid w:val="008F29D3"/>
    <w:rsid w:val="008F2B53"/>
    <w:rsid w:val="008F2E7B"/>
    <w:rsid w:val="008F398A"/>
    <w:rsid w:val="008F44F3"/>
    <w:rsid w:val="008F4B15"/>
    <w:rsid w:val="008F6117"/>
    <w:rsid w:val="008F61DF"/>
    <w:rsid w:val="008F6660"/>
    <w:rsid w:val="008F741A"/>
    <w:rsid w:val="008F75B6"/>
    <w:rsid w:val="00900DDE"/>
    <w:rsid w:val="00900E8D"/>
    <w:rsid w:val="009018F1"/>
    <w:rsid w:val="00901CED"/>
    <w:rsid w:val="00901ECE"/>
    <w:rsid w:val="0090388B"/>
    <w:rsid w:val="00904719"/>
    <w:rsid w:val="0090489A"/>
    <w:rsid w:val="00904C44"/>
    <w:rsid w:val="00904F07"/>
    <w:rsid w:val="00906696"/>
    <w:rsid w:val="0090714F"/>
    <w:rsid w:val="0090734E"/>
    <w:rsid w:val="0090798F"/>
    <w:rsid w:val="00907B40"/>
    <w:rsid w:val="00911223"/>
    <w:rsid w:val="009112B8"/>
    <w:rsid w:val="00911616"/>
    <w:rsid w:val="009119A0"/>
    <w:rsid w:val="00911AC6"/>
    <w:rsid w:val="00912137"/>
    <w:rsid w:val="0091255C"/>
    <w:rsid w:val="00912B9C"/>
    <w:rsid w:val="009135C3"/>
    <w:rsid w:val="00913607"/>
    <w:rsid w:val="009137BF"/>
    <w:rsid w:val="00913B19"/>
    <w:rsid w:val="00914447"/>
    <w:rsid w:val="009150B9"/>
    <w:rsid w:val="00915E8D"/>
    <w:rsid w:val="00917509"/>
    <w:rsid w:val="00917569"/>
    <w:rsid w:val="00917CC9"/>
    <w:rsid w:val="00917EE4"/>
    <w:rsid w:val="00917FEB"/>
    <w:rsid w:val="0092002C"/>
    <w:rsid w:val="00920584"/>
    <w:rsid w:val="00922443"/>
    <w:rsid w:val="00922F30"/>
    <w:rsid w:val="009234D6"/>
    <w:rsid w:val="00925623"/>
    <w:rsid w:val="0092586B"/>
    <w:rsid w:val="00925FE3"/>
    <w:rsid w:val="009260ED"/>
    <w:rsid w:val="009267C9"/>
    <w:rsid w:val="00926C5B"/>
    <w:rsid w:val="00926E2D"/>
    <w:rsid w:val="00926EB0"/>
    <w:rsid w:val="009278E8"/>
    <w:rsid w:val="00927B93"/>
    <w:rsid w:val="00927F75"/>
    <w:rsid w:val="0093098D"/>
    <w:rsid w:val="00930CBE"/>
    <w:rsid w:val="00931DCD"/>
    <w:rsid w:val="00932132"/>
    <w:rsid w:val="00932138"/>
    <w:rsid w:val="00932645"/>
    <w:rsid w:val="00932A6F"/>
    <w:rsid w:val="00932AE3"/>
    <w:rsid w:val="00932E19"/>
    <w:rsid w:val="00932FAE"/>
    <w:rsid w:val="00934CEF"/>
    <w:rsid w:val="00935C05"/>
    <w:rsid w:val="00935CCA"/>
    <w:rsid w:val="00936BEF"/>
    <w:rsid w:val="00936D77"/>
    <w:rsid w:val="0093718C"/>
    <w:rsid w:val="00937C7A"/>
    <w:rsid w:val="00940940"/>
    <w:rsid w:val="00940EC1"/>
    <w:rsid w:val="00941216"/>
    <w:rsid w:val="00941651"/>
    <w:rsid w:val="0094190C"/>
    <w:rsid w:val="0094299F"/>
    <w:rsid w:val="009435B6"/>
    <w:rsid w:val="009439A0"/>
    <w:rsid w:val="009445E6"/>
    <w:rsid w:val="00944C7A"/>
    <w:rsid w:val="00946DD5"/>
    <w:rsid w:val="00946E78"/>
    <w:rsid w:val="00947064"/>
    <w:rsid w:val="009470C9"/>
    <w:rsid w:val="00947510"/>
    <w:rsid w:val="00947824"/>
    <w:rsid w:val="009478E4"/>
    <w:rsid w:val="009503D9"/>
    <w:rsid w:val="00951BE1"/>
    <w:rsid w:val="00953854"/>
    <w:rsid w:val="00953F93"/>
    <w:rsid w:val="00954523"/>
    <w:rsid w:val="0095476B"/>
    <w:rsid w:val="00954810"/>
    <w:rsid w:val="00954EBC"/>
    <w:rsid w:val="00955132"/>
    <w:rsid w:val="00955B99"/>
    <w:rsid w:val="00956D1B"/>
    <w:rsid w:val="00956E6C"/>
    <w:rsid w:val="0095705D"/>
    <w:rsid w:val="00957100"/>
    <w:rsid w:val="00957B14"/>
    <w:rsid w:val="00960ED7"/>
    <w:rsid w:val="00961BD0"/>
    <w:rsid w:val="00962C3B"/>
    <w:rsid w:val="009631D5"/>
    <w:rsid w:val="00963484"/>
    <w:rsid w:val="00963C9C"/>
    <w:rsid w:val="00963FB9"/>
    <w:rsid w:val="0096516F"/>
    <w:rsid w:val="00965571"/>
    <w:rsid w:val="00965CB6"/>
    <w:rsid w:val="009662C1"/>
    <w:rsid w:val="009662C7"/>
    <w:rsid w:val="009679A7"/>
    <w:rsid w:val="0097229C"/>
    <w:rsid w:val="00972EF8"/>
    <w:rsid w:val="00973434"/>
    <w:rsid w:val="00973594"/>
    <w:rsid w:val="00973F5D"/>
    <w:rsid w:val="00975C89"/>
    <w:rsid w:val="00975F6F"/>
    <w:rsid w:val="009761A7"/>
    <w:rsid w:val="009761B3"/>
    <w:rsid w:val="009773B6"/>
    <w:rsid w:val="00977427"/>
    <w:rsid w:val="00977606"/>
    <w:rsid w:val="0098049D"/>
    <w:rsid w:val="0098269B"/>
    <w:rsid w:val="00982F8E"/>
    <w:rsid w:val="009839A5"/>
    <w:rsid w:val="00984EA1"/>
    <w:rsid w:val="009865C7"/>
    <w:rsid w:val="009870AE"/>
    <w:rsid w:val="0099017E"/>
    <w:rsid w:val="00991D04"/>
    <w:rsid w:val="00992027"/>
    <w:rsid w:val="00992082"/>
    <w:rsid w:val="00992613"/>
    <w:rsid w:val="00993AD3"/>
    <w:rsid w:val="00993EEF"/>
    <w:rsid w:val="00994071"/>
    <w:rsid w:val="009944EE"/>
    <w:rsid w:val="00995EBB"/>
    <w:rsid w:val="00996A7C"/>
    <w:rsid w:val="009A0CD8"/>
    <w:rsid w:val="009A1A5B"/>
    <w:rsid w:val="009A3BD7"/>
    <w:rsid w:val="009A4615"/>
    <w:rsid w:val="009A4F03"/>
    <w:rsid w:val="009A5045"/>
    <w:rsid w:val="009A52D5"/>
    <w:rsid w:val="009A58B5"/>
    <w:rsid w:val="009A58DA"/>
    <w:rsid w:val="009A623B"/>
    <w:rsid w:val="009A632A"/>
    <w:rsid w:val="009A6CC3"/>
    <w:rsid w:val="009A6DA1"/>
    <w:rsid w:val="009A6EFA"/>
    <w:rsid w:val="009A6F00"/>
    <w:rsid w:val="009A71E8"/>
    <w:rsid w:val="009A796A"/>
    <w:rsid w:val="009B0325"/>
    <w:rsid w:val="009B07F3"/>
    <w:rsid w:val="009B1A6F"/>
    <w:rsid w:val="009B200E"/>
    <w:rsid w:val="009B3309"/>
    <w:rsid w:val="009B36E4"/>
    <w:rsid w:val="009B38D2"/>
    <w:rsid w:val="009B468C"/>
    <w:rsid w:val="009B4D3A"/>
    <w:rsid w:val="009B51B4"/>
    <w:rsid w:val="009B5AB7"/>
    <w:rsid w:val="009B68D0"/>
    <w:rsid w:val="009B68FF"/>
    <w:rsid w:val="009B7D29"/>
    <w:rsid w:val="009C0385"/>
    <w:rsid w:val="009C0661"/>
    <w:rsid w:val="009C1757"/>
    <w:rsid w:val="009C1CD0"/>
    <w:rsid w:val="009C2E47"/>
    <w:rsid w:val="009C33CA"/>
    <w:rsid w:val="009C43F5"/>
    <w:rsid w:val="009C584D"/>
    <w:rsid w:val="009C5A91"/>
    <w:rsid w:val="009C6654"/>
    <w:rsid w:val="009C6D36"/>
    <w:rsid w:val="009C739A"/>
    <w:rsid w:val="009C770A"/>
    <w:rsid w:val="009D061A"/>
    <w:rsid w:val="009D1C27"/>
    <w:rsid w:val="009D373F"/>
    <w:rsid w:val="009D3F23"/>
    <w:rsid w:val="009D4ED6"/>
    <w:rsid w:val="009D556E"/>
    <w:rsid w:val="009D5783"/>
    <w:rsid w:val="009D5816"/>
    <w:rsid w:val="009D6B8F"/>
    <w:rsid w:val="009E026D"/>
    <w:rsid w:val="009E06CD"/>
    <w:rsid w:val="009E19C5"/>
    <w:rsid w:val="009E50AE"/>
    <w:rsid w:val="009E60FD"/>
    <w:rsid w:val="009E628F"/>
    <w:rsid w:val="009E6E81"/>
    <w:rsid w:val="009E6EDE"/>
    <w:rsid w:val="009E7760"/>
    <w:rsid w:val="009E7813"/>
    <w:rsid w:val="009E7BFC"/>
    <w:rsid w:val="009F1761"/>
    <w:rsid w:val="009F20CB"/>
    <w:rsid w:val="009F2F7B"/>
    <w:rsid w:val="009F309F"/>
    <w:rsid w:val="009F34E8"/>
    <w:rsid w:val="009F3CED"/>
    <w:rsid w:val="009F4877"/>
    <w:rsid w:val="009F4C71"/>
    <w:rsid w:val="009F5C17"/>
    <w:rsid w:val="009F630F"/>
    <w:rsid w:val="009F7360"/>
    <w:rsid w:val="009F7ACF"/>
    <w:rsid w:val="009F7D7C"/>
    <w:rsid w:val="009F7F81"/>
    <w:rsid w:val="00A010A1"/>
    <w:rsid w:val="00A013A8"/>
    <w:rsid w:val="00A01899"/>
    <w:rsid w:val="00A027F3"/>
    <w:rsid w:val="00A032CE"/>
    <w:rsid w:val="00A0419B"/>
    <w:rsid w:val="00A04CD6"/>
    <w:rsid w:val="00A04F67"/>
    <w:rsid w:val="00A05119"/>
    <w:rsid w:val="00A05163"/>
    <w:rsid w:val="00A05B06"/>
    <w:rsid w:val="00A060A6"/>
    <w:rsid w:val="00A07317"/>
    <w:rsid w:val="00A07AF2"/>
    <w:rsid w:val="00A10839"/>
    <w:rsid w:val="00A10DD8"/>
    <w:rsid w:val="00A116A6"/>
    <w:rsid w:val="00A11972"/>
    <w:rsid w:val="00A12DB8"/>
    <w:rsid w:val="00A1346C"/>
    <w:rsid w:val="00A13DE3"/>
    <w:rsid w:val="00A14050"/>
    <w:rsid w:val="00A140A0"/>
    <w:rsid w:val="00A1465B"/>
    <w:rsid w:val="00A150FE"/>
    <w:rsid w:val="00A155DE"/>
    <w:rsid w:val="00A16043"/>
    <w:rsid w:val="00A161E8"/>
    <w:rsid w:val="00A16D03"/>
    <w:rsid w:val="00A213A5"/>
    <w:rsid w:val="00A22787"/>
    <w:rsid w:val="00A24C62"/>
    <w:rsid w:val="00A256CD"/>
    <w:rsid w:val="00A25FE3"/>
    <w:rsid w:val="00A267C6"/>
    <w:rsid w:val="00A2722E"/>
    <w:rsid w:val="00A27876"/>
    <w:rsid w:val="00A30A29"/>
    <w:rsid w:val="00A30B88"/>
    <w:rsid w:val="00A31E72"/>
    <w:rsid w:val="00A32A09"/>
    <w:rsid w:val="00A32C20"/>
    <w:rsid w:val="00A32C62"/>
    <w:rsid w:val="00A33B0E"/>
    <w:rsid w:val="00A34354"/>
    <w:rsid w:val="00A344E4"/>
    <w:rsid w:val="00A3462A"/>
    <w:rsid w:val="00A3510B"/>
    <w:rsid w:val="00A3545D"/>
    <w:rsid w:val="00A35880"/>
    <w:rsid w:val="00A35E85"/>
    <w:rsid w:val="00A36301"/>
    <w:rsid w:val="00A363C7"/>
    <w:rsid w:val="00A366D3"/>
    <w:rsid w:val="00A37395"/>
    <w:rsid w:val="00A37E79"/>
    <w:rsid w:val="00A401A2"/>
    <w:rsid w:val="00A40C1C"/>
    <w:rsid w:val="00A40FEF"/>
    <w:rsid w:val="00A413B5"/>
    <w:rsid w:val="00A41718"/>
    <w:rsid w:val="00A41D2B"/>
    <w:rsid w:val="00A42B29"/>
    <w:rsid w:val="00A43780"/>
    <w:rsid w:val="00A44EDF"/>
    <w:rsid w:val="00A45784"/>
    <w:rsid w:val="00A46248"/>
    <w:rsid w:val="00A4686C"/>
    <w:rsid w:val="00A471E9"/>
    <w:rsid w:val="00A47921"/>
    <w:rsid w:val="00A47AFC"/>
    <w:rsid w:val="00A51304"/>
    <w:rsid w:val="00A514BE"/>
    <w:rsid w:val="00A5291E"/>
    <w:rsid w:val="00A531FC"/>
    <w:rsid w:val="00A53222"/>
    <w:rsid w:val="00A53946"/>
    <w:rsid w:val="00A5469B"/>
    <w:rsid w:val="00A54D7B"/>
    <w:rsid w:val="00A54E36"/>
    <w:rsid w:val="00A57118"/>
    <w:rsid w:val="00A61497"/>
    <w:rsid w:val="00A61E89"/>
    <w:rsid w:val="00A63087"/>
    <w:rsid w:val="00A63E70"/>
    <w:rsid w:val="00A642AB"/>
    <w:rsid w:val="00A64A27"/>
    <w:rsid w:val="00A64B87"/>
    <w:rsid w:val="00A65A01"/>
    <w:rsid w:val="00A6617C"/>
    <w:rsid w:val="00A66203"/>
    <w:rsid w:val="00A6679B"/>
    <w:rsid w:val="00A66814"/>
    <w:rsid w:val="00A669F8"/>
    <w:rsid w:val="00A66E4A"/>
    <w:rsid w:val="00A671B2"/>
    <w:rsid w:val="00A67246"/>
    <w:rsid w:val="00A67F0A"/>
    <w:rsid w:val="00A70C78"/>
    <w:rsid w:val="00A714A2"/>
    <w:rsid w:val="00A717DD"/>
    <w:rsid w:val="00A71D07"/>
    <w:rsid w:val="00A7357E"/>
    <w:rsid w:val="00A73EBB"/>
    <w:rsid w:val="00A742D6"/>
    <w:rsid w:val="00A77729"/>
    <w:rsid w:val="00A8102E"/>
    <w:rsid w:val="00A83CBE"/>
    <w:rsid w:val="00A84C10"/>
    <w:rsid w:val="00A84C15"/>
    <w:rsid w:val="00A87018"/>
    <w:rsid w:val="00A90002"/>
    <w:rsid w:val="00A90B4A"/>
    <w:rsid w:val="00A92959"/>
    <w:rsid w:val="00A935BE"/>
    <w:rsid w:val="00A93610"/>
    <w:rsid w:val="00A95281"/>
    <w:rsid w:val="00A952DA"/>
    <w:rsid w:val="00A9552F"/>
    <w:rsid w:val="00A95912"/>
    <w:rsid w:val="00A95E28"/>
    <w:rsid w:val="00A96F1D"/>
    <w:rsid w:val="00AA03A2"/>
    <w:rsid w:val="00AA09F2"/>
    <w:rsid w:val="00AA0AE2"/>
    <w:rsid w:val="00AA0D64"/>
    <w:rsid w:val="00AA0E2D"/>
    <w:rsid w:val="00AA2BB9"/>
    <w:rsid w:val="00AA2BD0"/>
    <w:rsid w:val="00AA2C42"/>
    <w:rsid w:val="00AA2E2A"/>
    <w:rsid w:val="00AA3E9A"/>
    <w:rsid w:val="00AA5ECE"/>
    <w:rsid w:val="00AA5EE4"/>
    <w:rsid w:val="00AA702F"/>
    <w:rsid w:val="00AB05FB"/>
    <w:rsid w:val="00AB19F9"/>
    <w:rsid w:val="00AB21EA"/>
    <w:rsid w:val="00AB2B69"/>
    <w:rsid w:val="00AB32EA"/>
    <w:rsid w:val="00AB3DE9"/>
    <w:rsid w:val="00AB484C"/>
    <w:rsid w:val="00AB4BC0"/>
    <w:rsid w:val="00AB5746"/>
    <w:rsid w:val="00AB58AA"/>
    <w:rsid w:val="00AB7D6F"/>
    <w:rsid w:val="00AC0A6B"/>
    <w:rsid w:val="00AC0F74"/>
    <w:rsid w:val="00AC31D4"/>
    <w:rsid w:val="00AC34DD"/>
    <w:rsid w:val="00AC587F"/>
    <w:rsid w:val="00AC6841"/>
    <w:rsid w:val="00AC6FC0"/>
    <w:rsid w:val="00AC7429"/>
    <w:rsid w:val="00AC7658"/>
    <w:rsid w:val="00AC7725"/>
    <w:rsid w:val="00AC773F"/>
    <w:rsid w:val="00AC792E"/>
    <w:rsid w:val="00AD033F"/>
    <w:rsid w:val="00AD0809"/>
    <w:rsid w:val="00AD0C7E"/>
    <w:rsid w:val="00AD1381"/>
    <w:rsid w:val="00AD13AA"/>
    <w:rsid w:val="00AD13E3"/>
    <w:rsid w:val="00AD2DA4"/>
    <w:rsid w:val="00AD3113"/>
    <w:rsid w:val="00AD373D"/>
    <w:rsid w:val="00AD407B"/>
    <w:rsid w:val="00AD5285"/>
    <w:rsid w:val="00AD5AED"/>
    <w:rsid w:val="00AD6A5E"/>
    <w:rsid w:val="00AE03D1"/>
    <w:rsid w:val="00AE203B"/>
    <w:rsid w:val="00AE60A1"/>
    <w:rsid w:val="00AE6287"/>
    <w:rsid w:val="00AE6978"/>
    <w:rsid w:val="00AE6A0A"/>
    <w:rsid w:val="00AE6BA8"/>
    <w:rsid w:val="00AE6EE7"/>
    <w:rsid w:val="00AE729B"/>
    <w:rsid w:val="00AF009B"/>
    <w:rsid w:val="00AF01CD"/>
    <w:rsid w:val="00AF0CDF"/>
    <w:rsid w:val="00AF12D3"/>
    <w:rsid w:val="00AF18E7"/>
    <w:rsid w:val="00AF1998"/>
    <w:rsid w:val="00AF2FCD"/>
    <w:rsid w:val="00AF327D"/>
    <w:rsid w:val="00AF48CA"/>
    <w:rsid w:val="00AF6655"/>
    <w:rsid w:val="00AF78F0"/>
    <w:rsid w:val="00AF79F5"/>
    <w:rsid w:val="00AF7D6B"/>
    <w:rsid w:val="00B00EE6"/>
    <w:rsid w:val="00B011F1"/>
    <w:rsid w:val="00B02C36"/>
    <w:rsid w:val="00B02E83"/>
    <w:rsid w:val="00B0340F"/>
    <w:rsid w:val="00B03A65"/>
    <w:rsid w:val="00B04456"/>
    <w:rsid w:val="00B057BE"/>
    <w:rsid w:val="00B057DA"/>
    <w:rsid w:val="00B05BE4"/>
    <w:rsid w:val="00B06912"/>
    <w:rsid w:val="00B07787"/>
    <w:rsid w:val="00B105D3"/>
    <w:rsid w:val="00B12B1B"/>
    <w:rsid w:val="00B12EF9"/>
    <w:rsid w:val="00B139BF"/>
    <w:rsid w:val="00B154D2"/>
    <w:rsid w:val="00B1626E"/>
    <w:rsid w:val="00B16886"/>
    <w:rsid w:val="00B16A8B"/>
    <w:rsid w:val="00B17F9B"/>
    <w:rsid w:val="00B21164"/>
    <w:rsid w:val="00B22D73"/>
    <w:rsid w:val="00B23BAD"/>
    <w:rsid w:val="00B23D44"/>
    <w:rsid w:val="00B23D95"/>
    <w:rsid w:val="00B24366"/>
    <w:rsid w:val="00B25BBB"/>
    <w:rsid w:val="00B25CA2"/>
    <w:rsid w:val="00B26952"/>
    <w:rsid w:val="00B26B7E"/>
    <w:rsid w:val="00B27912"/>
    <w:rsid w:val="00B2794A"/>
    <w:rsid w:val="00B27CA9"/>
    <w:rsid w:val="00B27DA7"/>
    <w:rsid w:val="00B301C9"/>
    <w:rsid w:val="00B30459"/>
    <w:rsid w:val="00B3110F"/>
    <w:rsid w:val="00B317F0"/>
    <w:rsid w:val="00B3180E"/>
    <w:rsid w:val="00B31F60"/>
    <w:rsid w:val="00B32056"/>
    <w:rsid w:val="00B32669"/>
    <w:rsid w:val="00B336ED"/>
    <w:rsid w:val="00B340D1"/>
    <w:rsid w:val="00B341CF"/>
    <w:rsid w:val="00B34A64"/>
    <w:rsid w:val="00B358BC"/>
    <w:rsid w:val="00B363A1"/>
    <w:rsid w:val="00B37CE3"/>
    <w:rsid w:val="00B40BA6"/>
    <w:rsid w:val="00B41640"/>
    <w:rsid w:val="00B41917"/>
    <w:rsid w:val="00B41CE1"/>
    <w:rsid w:val="00B41EE9"/>
    <w:rsid w:val="00B430B5"/>
    <w:rsid w:val="00B43DDC"/>
    <w:rsid w:val="00B44949"/>
    <w:rsid w:val="00B452CF"/>
    <w:rsid w:val="00B455F9"/>
    <w:rsid w:val="00B4679A"/>
    <w:rsid w:val="00B470CD"/>
    <w:rsid w:val="00B47292"/>
    <w:rsid w:val="00B478C4"/>
    <w:rsid w:val="00B509CE"/>
    <w:rsid w:val="00B50EB1"/>
    <w:rsid w:val="00B51A06"/>
    <w:rsid w:val="00B52160"/>
    <w:rsid w:val="00B5224C"/>
    <w:rsid w:val="00B52489"/>
    <w:rsid w:val="00B53129"/>
    <w:rsid w:val="00B535ED"/>
    <w:rsid w:val="00B53A64"/>
    <w:rsid w:val="00B55608"/>
    <w:rsid w:val="00B56A53"/>
    <w:rsid w:val="00B57A64"/>
    <w:rsid w:val="00B57F74"/>
    <w:rsid w:val="00B60187"/>
    <w:rsid w:val="00B609AD"/>
    <w:rsid w:val="00B61116"/>
    <w:rsid w:val="00B61FED"/>
    <w:rsid w:val="00B64496"/>
    <w:rsid w:val="00B64721"/>
    <w:rsid w:val="00B651DD"/>
    <w:rsid w:val="00B65420"/>
    <w:rsid w:val="00B66C09"/>
    <w:rsid w:val="00B67EAE"/>
    <w:rsid w:val="00B70F09"/>
    <w:rsid w:val="00B70FBC"/>
    <w:rsid w:val="00B723C3"/>
    <w:rsid w:val="00B7291F"/>
    <w:rsid w:val="00B72A3C"/>
    <w:rsid w:val="00B73181"/>
    <w:rsid w:val="00B74629"/>
    <w:rsid w:val="00B74FC8"/>
    <w:rsid w:val="00B7688D"/>
    <w:rsid w:val="00B768E8"/>
    <w:rsid w:val="00B76F48"/>
    <w:rsid w:val="00B772AD"/>
    <w:rsid w:val="00B80E54"/>
    <w:rsid w:val="00B812D1"/>
    <w:rsid w:val="00B81929"/>
    <w:rsid w:val="00B82143"/>
    <w:rsid w:val="00B82D80"/>
    <w:rsid w:val="00B82F66"/>
    <w:rsid w:val="00B837E0"/>
    <w:rsid w:val="00B83BCE"/>
    <w:rsid w:val="00B8477F"/>
    <w:rsid w:val="00B84C05"/>
    <w:rsid w:val="00B84DBF"/>
    <w:rsid w:val="00B85723"/>
    <w:rsid w:val="00B8592F"/>
    <w:rsid w:val="00B85B83"/>
    <w:rsid w:val="00B86922"/>
    <w:rsid w:val="00B90DC3"/>
    <w:rsid w:val="00B9125C"/>
    <w:rsid w:val="00B91CAC"/>
    <w:rsid w:val="00B92380"/>
    <w:rsid w:val="00B9252F"/>
    <w:rsid w:val="00B9268F"/>
    <w:rsid w:val="00B94333"/>
    <w:rsid w:val="00B94578"/>
    <w:rsid w:val="00B957A7"/>
    <w:rsid w:val="00B964B8"/>
    <w:rsid w:val="00B975CD"/>
    <w:rsid w:val="00B97627"/>
    <w:rsid w:val="00BA2945"/>
    <w:rsid w:val="00BA3A82"/>
    <w:rsid w:val="00BA48A2"/>
    <w:rsid w:val="00BA6C14"/>
    <w:rsid w:val="00BA70C5"/>
    <w:rsid w:val="00BA7553"/>
    <w:rsid w:val="00BA7B14"/>
    <w:rsid w:val="00BB034F"/>
    <w:rsid w:val="00BB2688"/>
    <w:rsid w:val="00BB356D"/>
    <w:rsid w:val="00BB375A"/>
    <w:rsid w:val="00BB445A"/>
    <w:rsid w:val="00BB4A1D"/>
    <w:rsid w:val="00BC06D6"/>
    <w:rsid w:val="00BC2E87"/>
    <w:rsid w:val="00BC3258"/>
    <w:rsid w:val="00BC32B3"/>
    <w:rsid w:val="00BC5BA8"/>
    <w:rsid w:val="00BC5C7B"/>
    <w:rsid w:val="00BC6013"/>
    <w:rsid w:val="00BC660E"/>
    <w:rsid w:val="00BC6A54"/>
    <w:rsid w:val="00BC6C09"/>
    <w:rsid w:val="00BC745E"/>
    <w:rsid w:val="00BD05E2"/>
    <w:rsid w:val="00BD1181"/>
    <w:rsid w:val="00BD2322"/>
    <w:rsid w:val="00BD2C96"/>
    <w:rsid w:val="00BD2FB8"/>
    <w:rsid w:val="00BD322F"/>
    <w:rsid w:val="00BD3D2F"/>
    <w:rsid w:val="00BD40C9"/>
    <w:rsid w:val="00BD4138"/>
    <w:rsid w:val="00BD5069"/>
    <w:rsid w:val="00BD56BC"/>
    <w:rsid w:val="00BD590E"/>
    <w:rsid w:val="00BD5ADF"/>
    <w:rsid w:val="00BD5B2B"/>
    <w:rsid w:val="00BD5D37"/>
    <w:rsid w:val="00BD66B3"/>
    <w:rsid w:val="00BE1027"/>
    <w:rsid w:val="00BE12F9"/>
    <w:rsid w:val="00BE1615"/>
    <w:rsid w:val="00BE1919"/>
    <w:rsid w:val="00BE1B0D"/>
    <w:rsid w:val="00BE2606"/>
    <w:rsid w:val="00BE29C2"/>
    <w:rsid w:val="00BE2AB9"/>
    <w:rsid w:val="00BE3450"/>
    <w:rsid w:val="00BE3981"/>
    <w:rsid w:val="00BE3C92"/>
    <w:rsid w:val="00BE3D3B"/>
    <w:rsid w:val="00BE443A"/>
    <w:rsid w:val="00BE5835"/>
    <w:rsid w:val="00BE59D2"/>
    <w:rsid w:val="00BE6104"/>
    <w:rsid w:val="00BE6153"/>
    <w:rsid w:val="00BE6679"/>
    <w:rsid w:val="00BE67D9"/>
    <w:rsid w:val="00BE7575"/>
    <w:rsid w:val="00BE7680"/>
    <w:rsid w:val="00BF01F1"/>
    <w:rsid w:val="00BF0BD2"/>
    <w:rsid w:val="00BF14B2"/>
    <w:rsid w:val="00BF15C2"/>
    <w:rsid w:val="00BF35C8"/>
    <w:rsid w:val="00BF3AC3"/>
    <w:rsid w:val="00BF5E78"/>
    <w:rsid w:val="00BF7460"/>
    <w:rsid w:val="00C000AA"/>
    <w:rsid w:val="00C005BF"/>
    <w:rsid w:val="00C00804"/>
    <w:rsid w:val="00C008D5"/>
    <w:rsid w:val="00C0095E"/>
    <w:rsid w:val="00C01197"/>
    <w:rsid w:val="00C01404"/>
    <w:rsid w:val="00C028DF"/>
    <w:rsid w:val="00C0301B"/>
    <w:rsid w:val="00C03C49"/>
    <w:rsid w:val="00C03D91"/>
    <w:rsid w:val="00C05202"/>
    <w:rsid w:val="00C0538D"/>
    <w:rsid w:val="00C05C0A"/>
    <w:rsid w:val="00C05DB3"/>
    <w:rsid w:val="00C0680F"/>
    <w:rsid w:val="00C07F9B"/>
    <w:rsid w:val="00C10246"/>
    <w:rsid w:val="00C12308"/>
    <w:rsid w:val="00C12AAF"/>
    <w:rsid w:val="00C130BF"/>
    <w:rsid w:val="00C13BC7"/>
    <w:rsid w:val="00C13DAB"/>
    <w:rsid w:val="00C14A82"/>
    <w:rsid w:val="00C15007"/>
    <w:rsid w:val="00C1501C"/>
    <w:rsid w:val="00C15124"/>
    <w:rsid w:val="00C1560D"/>
    <w:rsid w:val="00C175FC"/>
    <w:rsid w:val="00C178B4"/>
    <w:rsid w:val="00C20A3B"/>
    <w:rsid w:val="00C20C19"/>
    <w:rsid w:val="00C20E98"/>
    <w:rsid w:val="00C214EB"/>
    <w:rsid w:val="00C2154A"/>
    <w:rsid w:val="00C21A11"/>
    <w:rsid w:val="00C21EE3"/>
    <w:rsid w:val="00C2441D"/>
    <w:rsid w:val="00C248B5"/>
    <w:rsid w:val="00C24ED4"/>
    <w:rsid w:val="00C258AA"/>
    <w:rsid w:val="00C25A24"/>
    <w:rsid w:val="00C278FF"/>
    <w:rsid w:val="00C2793B"/>
    <w:rsid w:val="00C30AA0"/>
    <w:rsid w:val="00C30AC4"/>
    <w:rsid w:val="00C3166C"/>
    <w:rsid w:val="00C31FF6"/>
    <w:rsid w:val="00C33B6F"/>
    <w:rsid w:val="00C33E31"/>
    <w:rsid w:val="00C34BC4"/>
    <w:rsid w:val="00C35F4E"/>
    <w:rsid w:val="00C37EDB"/>
    <w:rsid w:val="00C40041"/>
    <w:rsid w:val="00C41024"/>
    <w:rsid w:val="00C4163B"/>
    <w:rsid w:val="00C418F2"/>
    <w:rsid w:val="00C41D36"/>
    <w:rsid w:val="00C43355"/>
    <w:rsid w:val="00C4432D"/>
    <w:rsid w:val="00C45F7B"/>
    <w:rsid w:val="00C47DCA"/>
    <w:rsid w:val="00C50EFD"/>
    <w:rsid w:val="00C51781"/>
    <w:rsid w:val="00C517DA"/>
    <w:rsid w:val="00C52186"/>
    <w:rsid w:val="00C525A3"/>
    <w:rsid w:val="00C52D03"/>
    <w:rsid w:val="00C52F9B"/>
    <w:rsid w:val="00C5422F"/>
    <w:rsid w:val="00C542D8"/>
    <w:rsid w:val="00C554A9"/>
    <w:rsid w:val="00C5559F"/>
    <w:rsid w:val="00C5587F"/>
    <w:rsid w:val="00C55B80"/>
    <w:rsid w:val="00C56A39"/>
    <w:rsid w:val="00C60B0D"/>
    <w:rsid w:val="00C60B11"/>
    <w:rsid w:val="00C6178E"/>
    <w:rsid w:val="00C622E1"/>
    <w:rsid w:val="00C63672"/>
    <w:rsid w:val="00C64141"/>
    <w:rsid w:val="00C65496"/>
    <w:rsid w:val="00C65945"/>
    <w:rsid w:val="00C661E7"/>
    <w:rsid w:val="00C667A3"/>
    <w:rsid w:val="00C66827"/>
    <w:rsid w:val="00C669E1"/>
    <w:rsid w:val="00C6783D"/>
    <w:rsid w:val="00C70B23"/>
    <w:rsid w:val="00C70F20"/>
    <w:rsid w:val="00C71D99"/>
    <w:rsid w:val="00C728A5"/>
    <w:rsid w:val="00C72C49"/>
    <w:rsid w:val="00C736C4"/>
    <w:rsid w:val="00C7485A"/>
    <w:rsid w:val="00C74A4A"/>
    <w:rsid w:val="00C74D0E"/>
    <w:rsid w:val="00C7534A"/>
    <w:rsid w:val="00C76478"/>
    <w:rsid w:val="00C767C0"/>
    <w:rsid w:val="00C808A0"/>
    <w:rsid w:val="00C80DC6"/>
    <w:rsid w:val="00C8106F"/>
    <w:rsid w:val="00C82A8D"/>
    <w:rsid w:val="00C82DC6"/>
    <w:rsid w:val="00C83E13"/>
    <w:rsid w:val="00C83E93"/>
    <w:rsid w:val="00C84911"/>
    <w:rsid w:val="00C866A0"/>
    <w:rsid w:val="00C86B1F"/>
    <w:rsid w:val="00C86ED3"/>
    <w:rsid w:val="00C872E1"/>
    <w:rsid w:val="00C87EA0"/>
    <w:rsid w:val="00C87EA8"/>
    <w:rsid w:val="00C9260A"/>
    <w:rsid w:val="00C92898"/>
    <w:rsid w:val="00C93ABF"/>
    <w:rsid w:val="00C93C62"/>
    <w:rsid w:val="00C94ADD"/>
    <w:rsid w:val="00C94B8F"/>
    <w:rsid w:val="00C950D6"/>
    <w:rsid w:val="00C951CB"/>
    <w:rsid w:val="00C955DB"/>
    <w:rsid w:val="00C95D31"/>
    <w:rsid w:val="00C95DC9"/>
    <w:rsid w:val="00C961F1"/>
    <w:rsid w:val="00C96F21"/>
    <w:rsid w:val="00C97C29"/>
    <w:rsid w:val="00CA063B"/>
    <w:rsid w:val="00CA0D41"/>
    <w:rsid w:val="00CA0F18"/>
    <w:rsid w:val="00CA1718"/>
    <w:rsid w:val="00CA206E"/>
    <w:rsid w:val="00CA2114"/>
    <w:rsid w:val="00CA23DC"/>
    <w:rsid w:val="00CA4CE0"/>
    <w:rsid w:val="00CA56F5"/>
    <w:rsid w:val="00CA6048"/>
    <w:rsid w:val="00CA647A"/>
    <w:rsid w:val="00CB01FC"/>
    <w:rsid w:val="00CB0F10"/>
    <w:rsid w:val="00CB112A"/>
    <w:rsid w:val="00CB120A"/>
    <w:rsid w:val="00CB1398"/>
    <w:rsid w:val="00CB3017"/>
    <w:rsid w:val="00CB4781"/>
    <w:rsid w:val="00CB7344"/>
    <w:rsid w:val="00CB7351"/>
    <w:rsid w:val="00CB758D"/>
    <w:rsid w:val="00CB77E1"/>
    <w:rsid w:val="00CB7904"/>
    <w:rsid w:val="00CB7F34"/>
    <w:rsid w:val="00CC053A"/>
    <w:rsid w:val="00CC0A00"/>
    <w:rsid w:val="00CC2D17"/>
    <w:rsid w:val="00CC3A01"/>
    <w:rsid w:val="00CC4B3D"/>
    <w:rsid w:val="00CC4EF1"/>
    <w:rsid w:val="00CC5E54"/>
    <w:rsid w:val="00CC6513"/>
    <w:rsid w:val="00CC72E6"/>
    <w:rsid w:val="00CD075A"/>
    <w:rsid w:val="00CD1702"/>
    <w:rsid w:val="00CD24A3"/>
    <w:rsid w:val="00CD2BA4"/>
    <w:rsid w:val="00CD32FF"/>
    <w:rsid w:val="00CD3858"/>
    <w:rsid w:val="00CD3D47"/>
    <w:rsid w:val="00CD4511"/>
    <w:rsid w:val="00CD4860"/>
    <w:rsid w:val="00CD4C07"/>
    <w:rsid w:val="00CD563D"/>
    <w:rsid w:val="00CD5D9C"/>
    <w:rsid w:val="00CD63DA"/>
    <w:rsid w:val="00CD77FE"/>
    <w:rsid w:val="00CE0CAE"/>
    <w:rsid w:val="00CE1109"/>
    <w:rsid w:val="00CE14D0"/>
    <w:rsid w:val="00CE22B0"/>
    <w:rsid w:val="00CE245D"/>
    <w:rsid w:val="00CE3344"/>
    <w:rsid w:val="00CE363A"/>
    <w:rsid w:val="00CE39A0"/>
    <w:rsid w:val="00CE3B6A"/>
    <w:rsid w:val="00CE3BC0"/>
    <w:rsid w:val="00CE444E"/>
    <w:rsid w:val="00CE541E"/>
    <w:rsid w:val="00CE5DD1"/>
    <w:rsid w:val="00CE72ED"/>
    <w:rsid w:val="00CE7461"/>
    <w:rsid w:val="00CF05C5"/>
    <w:rsid w:val="00CF15CB"/>
    <w:rsid w:val="00CF17E8"/>
    <w:rsid w:val="00CF183A"/>
    <w:rsid w:val="00CF19DD"/>
    <w:rsid w:val="00CF2DC6"/>
    <w:rsid w:val="00CF3950"/>
    <w:rsid w:val="00CF3CBF"/>
    <w:rsid w:val="00CF5D44"/>
    <w:rsid w:val="00CF5E42"/>
    <w:rsid w:val="00CF5F03"/>
    <w:rsid w:val="00CF63A4"/>
    <w:rsid w:val="00CF6D62"/>
    <w:rsid w:val="00CF740B"/>
    <w:rsid w:val="00CF7933"/>
    <w:rsid w:val="00D015FE"/>
    <w:rsid w:val="00D01CA2"/>
    <w:rsid w:val="00D01EEF"/>
    <w:rsid w:val="00D020DA"/>
    <w:rsid w:val="00D02683"/>
    <w:rsid w:val="00D04A6D"/>
    <w:rsid w:val="00D0514E"/>
    <w:rsid w:val="00D057A0"/>
    <w:rsid w:val="00D06832"/>
    <w:rsid w:val="00D06C81"/>
    <w:rsid w:val="00D06DA4"/>
    <w:rsid w:val="00D072B8"/>
    <w:rsid w:val="00D102EC"/>
    <w:rsid w:val="00D10BBF"/>
    <w:rsid w:val="00D12A5C"/>
    <w:rsid w:val="00D12BDD"/>
    <w:rsid w:val="00D140E5"/>
    <w:rsid w:val="00D143AD"/>
    <w:rsid w:val="00D1461D"/>
    <w:rsid w:val="00D1474B"/>
    <w:rsid w:val="00D15E75"/>
    <w:rsid w:val="00D17929"/>
    <w:rsid w:val="00D17BB7"/>
    <w:rsid w:val="00D17D42"/>
    <w:rsid w:val="00D22929"/>
    <w:rsid w:val="00D229A0"/>
    <w:rsid w:val="00D22E04"/>
    <w:rsid w:val="00D24D12"/>
    <w:rsid w:val="00D252F4"/>
    <w:rsid w:val="00D258EF"/>
    <w:rsid w:val="00D25D10"/>
    <w:rsid w:val="00D26463"/>
    <w:rsid w:val="00D26C53"/>
    <w:rsid w:val="00D26DA8"/>
    <w:rsid w:val="00D26FD6"/>
    <w:rsid w:val="00D27341"/>
    <w:rsid w:val="00D300E5"/>
    <w:rsid w:val="00D301B1"/>
    <w:rsid w:val="00D32496"/>
    <w:rsid w:val="00D33760"/>
    <w:rsid w:val="00D3392A"/>
    <w:rsid w:val="00D33C92"/>
    <w:rsid w:val="00D34441"/>
    <w:rsid w:val="00D34465"/>
    <w:rsid w:val="00D34E44"/>
    <w:rsid w:val="00D35F56"/>
    <w:rsid w:val="00D36541"/>
    <w:rsid w:val="00D36D86"/>
    <w:rsid w:val="00D37CC6"/>
    <w:rsid w:val="00D40FCD"/>
    <w:rsid w:val="00D41752"/>
    <w:rsid w:val="00D4196A"/>
    <w:rsid w:val="00D42BC7"/>
    <w:rsid w:val="00D434EE"/>
    <w:rsid w:val="00D43B2D"/>
    <w:rsid w:val="00D44DF1"/>
    <w:rsid w:val="00D45540"/>
    <w:rsid w:val="00D45BF3"/>
    <w:rsid w:val="00D45E6D"/>
    <w:rsid w:val="00D46704"/>
    <w:rsid w:val="00D5028A"/>
    <w:rsid w:val="00D52CCE"/>
    <w:rsid w:val="00D533FD"/>
    <w:rsid w:val="00D54335"/>
    <w:rsid w:val="00D54440"/>
    <w:rsid w:val="00D54444"/>
    <w:rsid w:val="00D55164"/>
    <w:rsid w:val="00D61BAE"/>
    <w:rsid w:val="00D629A4"/>
    <w:rsid w:val="00D62B53"/>
    <w:rsid w:val="00D64B5A"/>
    <w:rsid w:val="00D64FB3"/>
    <w:rsid w:val="00D651D8"/>
    <w:rsid w:val="00D6587E"/>
    <w:rsid w:val="00D65F86"/>
    <w:rsid w:val="00D6673D"/>
    <w:rsid w:val="00D66CE8"/>
    <w:rsid w:val="00D67004"/>
    <w:rsid w:val="00D705BB"/>
    <w:rsid w:val="00D70CD6"/>
    <w:rsid w:val="00D70D50"/>
    <w:rsid w:val="00D725CE"/>
    <w:rsid w:val="00D729D6"/>
    <w:rsid w:val="00D7300B"/>
    <w:rsid w:val="00D7358A"/>
    <w:rsid w:val="00D73713"/>
    <w:rsid w:val="00D73904"/>
    <w:rsid w:val="00D741ED"/>
    <w:rsid w:val="00D744A5"/>
    <w:rsid w:val="00D74A2D"/>
    <w:rsid w:val="00D761EE"/>
    <w:rsid w:val="00D76635"/>
    <w:rsid w:val="00D768BB"/>
    <w:rsid w:val="00D76F1F"/>
    <w:rsid w:val="00D7790C"/>
    <w:rsid w:val="00D77AC8"/>
    <w:rsid w:val="00D80011"/>
    <w:rsid w:val="00D80706"/>
    <w:rsid w:val="00D81A31"/>
    <w:rsid w:val="00D822D4"/>
    <w:rsid w:val="00D822F2"/>
    <w:rsid w:val="00D830C9"/>
    <w:rsid w:val="00D83380"/>
    <w:rsid w:val="00D83B55"/>
    <w:rsid w:val="00D83EDA"/>
    <w:rsid w:val="00D843AA"/>
    <w:rsid w:val="00D870C0"/>
    <w:rsid w:val="00D908D5"/>
    <w:rsid w:val="00D90C0D"/>
    <w:rsid w:val="00D90C6B"/>
    <w:rsid w:val="00D9168E"/>
    <w:rsid w:val="00D91AAD"/>
    <w:rsid w:val="00D92617"/>
    <w:rsid w:val="00D928C7"/>
    <w:rsid w:val="00D92F98"/>
    <w:rsid w:val="00D931B4"/>
    <w:rsid w:val="00D9412E"/>
    <w:rsid w:val="00D944DC"/>
    <w:rsid w:val="00D945C8"/>
    <w:rsid w:val="00D94F56"/>
    <w:rsid w:val="00D9563A"/>
    <w:rsid w:val="00D95F30"/>
    <w:rsid w:val="00D96150"/>
    <w:rsid w:val="00D97904"/>
    <w:rsid w:val="00D97BE1"/>
    <w:rsid w:val="00DA176E"/>
    <w:rsid w:val="00DA2DA0"/>
    <w:rsid w:val="00DA3DEA"/>
    <w:rsid w:val="00DA4C3D"/>
    <w:rsid w:val="00DA4E09"/>
    <w:rsid w:val="00DA601A"/>
    <w:rsid w:val="00DA6BBD"/>
    <w:rsid w:val="00DA7860"/>
    <w:rsid w:val="00DB0593"/>
    <w:rsid w:val="00DB0DC8"/>
    <w:rsid w:val="00DB1160"/>
    <w:rsid w:val="00DB18BC"/>
    <w:rsid w:val="00DB24C0"/>
    <w:rsid w:val="00DB3188"/>
    <w:rsid w:val="00DB4908"/>
    <w:rsid w:val="00DB6478"/>
    <w:rsid w:val="00DB68BA"/>
    <w:rsid w:val="00DC02E4"/>
    <w:rsid w:val="00DC04D1"/>
    <w:rsid w:val="00DC0573"/>
    <w:rsid w:val="00DC0F48"/>
    <w:rsid w:val="00DC1762"/>
    <w:rsid w:val="00DC2315"/>
    <w:rsid w:val="00DC23F1"/>
    <w:rsid w:val="00DC2460"/>
    <w:rsid w:val="00DC24AF"/>
    <w:rsid w:val="00DC2685"/>
    <w:rsid w:val="00DC297F"/>
    <w:rsid w:val="00DC2EED"/>
    <w:rsid w:val="00DC31DB"/>
    <w:rsid w:val="00DC40D6"/>
    <w:rsid w:val="00DC428F"/>
    <w:rsid w:val="00DC4463"/>
    <w:rsid w:val="00DC49C6"/>
    <w:rsid w:val="00DC4FB5"/>
    <w:rsid w:val="00DC509A"/>
    <w:rsid w:val="00DC5107"/>
    <w:rsid w:val="00DC5803"/>
    <w:rsid w:val="00DC5D2D"/>
    <w:rsid w:val="00DC6780"/>
    <w:rsid w:val="00DC7080"/>
    <w:rsid w:val="00DC77B2"/>
    <w:rsid w:val="00DC7913"/>
    <w:rsid w:val="00DD03C2"/>
    <w:rsid w:val="00DD0BAB"/>
    <w:rsid w:val="00DD0BBB"/>
    <w:rsid w:val="00DD0E42"/>
    <w:rsid w:val="00DD1E05"/>
    <w:rsid w:val="00DD34EA"/>
    <w:rsid w:val="00DD3944"/>
    <w:rsid w:val="00DD45E1"/>
    <w:rsid w:val="00DD4E44"/>
    <w:rsid w:val="00DD60CF"/>
    <w:rsid w:val="00DD6120"/>
    <w:rsid w:val="00DD6279"/>
    <w:rsid w:val="00DD659B"/>
    <w:rsid w:val="00DD6AD4"/>
    <w:rsid w:val="00DE0344"/>
    <w:rsid w:val="00DE07CD"/>
    <w:rsid w:val="00DE244E"/>
    <w:rsid w:val="00DE27CC"/>
    <w:rsid w:val="00DE2DF3"/>
    <w:rsid w:val="00DE3D97"/>
    <w:rsid w:val="00DE3E99"/>
    <w:rsid w:val="00DE44D7"/>
    <w:rsid w:val="00DE4573"/>
    <w:rsid w:val="00DE5C7A"/>
    <w:rsid w:val="00DE65F0"/>
    <w:rsid w:val="00DE7000"/>
    <w:rsid w:val="00DE7058"/>
    <w:rsid w:val="00DF0301"/>
    <w:rsid w:val="00DF05E9"/>
    <w:rsid w:val="00DF0932"/>
    <w:rsid w:val="00DF240B"/>
    <w:rsid w:val="00DF269F"/>
    <w:rsid w:val="00DF26D5"/>
    <w:rsid w:val="00DF441C"/>
    <w:rsid w:val="00DF4D0F"/>
    <w:rsid w:val="00DF58EA"/>
    <w:rsid w:val="00DF5CFC"/>
    <w:rsid w:val="00DF5E83"/>
    <w:rsid w:val="00DF6490"/>
    <w:rsid w:val="00DF6DD7"/>
    <w:rsid w:val="00DF71BE"/>
    <w:rsid w:val="00DF7BCE"/>
    <w:rsid w:val="00E00AB6"/>
    <w:rsid w:val="00E019A1"/>
    <w:rsid w:val="00E02B9F"/>
    <w:rsid w:val="00E03805"/>
    <w:rsid w:val="00E0390F"/>
    <w:rsid w:val="00E0435B"/>
    <w:rsid w:val="00E05E18"/>
    <w:rsid w:val="00E05F97"/>
    <w:rsid w:val="00E0601D"/>
    <w:rsid w:val="00E062E5"/>
    <w:rsid w:val="00E06D9B"/>
    <w:rsid w:val="00E07661"/>
    <w:rsid w:val="00E07777"/>
    <w:rsid w:val="00E07DDB"/>
    <w:rsid w:val="00E12355"/>
    <w:rsid w:val="00E12916"/>
    <w:rsid w:val="00E130D3"/>
    <w:rsid w:val="00E13B05"/>
    <w:rsid w:val="00E1411D"/>
    <w:rsid w:val="00E1522B"/>
    <w:rsid w:val="00E15283"/>
    <w:rsid w:val="00E164E1"/>
    <w:rsid w:val="00E16BE7"/>
    <w:rsid w:val="00E17FD3"/>
    <w:rsid w:val="00E20E34"/>
    <w:rsid w:val="00E21638"/>
    <w:rsid w:val="00E21BBB"/>
    <w:rsid w:val="00E21DF0"/>
    <w:rsid w:val="00E22EFA"/>
    <w:rsid w:val="00E2356F"/>
    <w:rsid w:val="00E23571"/>
    <w:rsid w:val="00E239FF"/>
    <w:rsid w:val="00E24430"/>
    <w:rsid w:val="00E24613"/>
    <w:rsid w:val="00E25FE7"/>
    <w:rsid w:val="00E31574"/>
    <w:rsid w:val="00E317D3"/>
    <w:rsid w:val="00E323F4"/>
    <w:rsid w:val="00E32C6C"/>
    <w:rsid w:val="00E32E97"/>
    <w:rsid w:val="00E330F3"/>
    <w:rsid w:val="00E3387E"/>
    <w:rsid w:val="00E33A9B"/>
    <w:rsid w:val="00E33B6C"/>
    <w:rsid w:val="00E35CA7"/>
    <w:rsid w:val="00E36638"/>
    <w:rsid w:val="00E36D1D"/>
    <w:rsid w:val="00E37628"/>
    <w:rsid w:val="00E41EA6"/>
    <w:rsid w:val="00E41F90"/>
    <w:rsid w:val="00E4229A"/>
    <w:rsid w:val="00E43AC1"/>
    <w:rsid w:val="00E43F2C"/>
    <w:rsid w:val="00E44D39"/>
    <w:rsid w:val="00E452C7"/>
    <w:rsid w:val="00E455B1"/>
    <w:rsid w:val="00E45733"/>
    <w:rsid w:val="00E458C9"/>
    <w:rsid w:val="00E45C22"/>
    <w:rsid w:val="00E45F89"/>
    <w:rsid w:val="00E4664E"/>
    <w:rsid w:val="00E466DD"/>
    <w:rsid w:val="00E473DC"/>
    <w:rsid w:val="00E518A4"/>
    <w:rsid w:val="00E51B84"/>
    <w:rsid w:val="00E525DA"/>
    <w:rsid w:val="00E52DE7"/>
    <w:rsid w:val="00E52F91"/>
    <w:rsid w:val="00E5397F"/>
    <w:rsid w:val="00E53E2A"/>
    <w:rsid w:val="00E5536C"/>
    <w:rsid w:val="00E553FF"/>
    <w:rsid w:val="00E57F87"/>
    <w:rsid w:val="00E607A7"/>
    <w:rsid w:val="00E60A19"/>
    <w:rsid w:val="00E616C9"/>
    <w:rsid w:val="00E61C06"/>
    <w:rsid w:val="00E6239F"/>
    <w:rsid w:val="00E624FE"/>
    <w:rsid w:val="00E62D81"/>
    <w:rsid w:val="00E62F31"/>
    <w:rsid w:val="00E638A9"/>
    <w:rsid w:val="00E64285"/>
    <w:rsid w:val="00E65097"/>
    <w:rsid w:val="00E650EE"/>
    <w:rsid w:val="00E66510"/>
    <w:rsid w:val="00E67866"/>
    <w:rsid w:val="00E67C99"/>
    <w:rsid w:val="00E70E4C"/>
    <w:rsid w:val="00E7102A"/>
    <w:rsid w:val="00E73158"/>
    <w:rsid w:val="00E74407"/>
    <w:rsid w:val="00E761FA"/>
    <w:rsid w:val="00E765AC"/>
    <w:rsid w:val="00E77232"/>
    <w:rsid w:val="00E77340"/>
    <w:rsid w:val="00E77B25"/>
    <w:rsid w:val="00E77D50"/>
    <w:rsid w:val="00E81618"/>
    <w:rsid w:val="00E81EED"/>
    <w:rsid w:val="00E82D3A"/>
    <w:rsid w:val="00E83181"/>
    <w:rsid w:val="00E833BA"/>
    <w:rsid w:val="00E855E3"/>
    <w:rsid w:val="00E86ADB"/>
    <w:rsid w:val="00E916B0"/>
    <w:rsid w:val="00E91E2C"/>
    <w:rsid w:val="00E9226D"/>
    <w:rsid w:val="00E92CCE"/>
    <w:rsid w:val="00E93079"/>
    <w:rsid w:val="00E93E5F"/>
    <w:rsid w:val="00E94AC0"/>
    <w:rsid w:val="00E94BFE"/>
    <w:rsid w:val="00E95117"/>
    <w:rsid w:val="00E95479"/>
    <w:rsid w:val="00E963B9"/>
    <w:rsid w:val="00E9763C"/>
    <w:rsid w:val="00E976FA"/>
    <w:rsid w:val="00EA0186"/>
    <w:rsid w:val="00EA01DE"/>
    <w:rsid w:val="00EA0908"/>
    <w:rsid w:val="00EA1130"/>
    <w:rsid w:val="00EA1140"/>
    <w:rsid w:val="00EA1F1B"/>
    <w:rsid w:val="00EA2039"/>
    <w:rsid w:val="00EA2614"/>
    <w:rsid w:val="00EA267B"/>
    <w:rsid w:val="00EA3828"/>
    <w:rsid w:val="00EA39B3"/>
    <w:rsid w:val="00EA3A27"/>
    <w:rsid w:val="00EA3F2F"/>
    <w:rsid w:val="00EA47F7"/>
    <w:rsid w:val="00EA4EAD"/>
    <w:rsid w:val="00EA57C9"/>
    <w:rsid w:val="00EA62F5"/>
    <w:rsid w:val="00EA75B5"/>
    <w:rsid w:val="00EB015D"/>
    <w:rsid w:val="00EB0A4E"/>
    <w:rsid w:val="00EB1472"/>
    <w:rsid w:val="00EB2810"/>
    <w:rsid w:val="00EB2AEB"/>
    <w:rsid w:val="00EB398A"/>
    <w:rsid w:val="00EB3E46"/>
    <w:rsid w:val="00EB42F0"/>
    <w:rsid w:val="00EB4368"/>
    <w:rsid w:val="00EB441A"/>
    <w:rsid w:val="00EB4BBD"/>
    <w:rsid w:val="00EB53F3"/>
    <w:rsid w:val="00EB566D"/>
    <w:rsid w:val="00EB56D4"/>
    <w:rsid w:val="00EB5A2A"/>
    <w:rsid w:val="00EB6278"/>
    <w:rsid w:val="00EB68A3"/>
    <w:rsid w:val="00EB6D9D"/>
    <w:rsid w:val="00EB6F00"/>
    <w:rsid w:val="00EB7587"/>
    <w:rsid w:val="00EC097B"/>
    <w:rsid w:val="00EC09F0"/>
    <w:rsid w:val="00EC22EB"/>
    <w:rsid w:val="00EC2CC5"/>
    <w:rsid w:val="00EC3522"/>
    <w:rsid w:val="00EC4F22"/>
    <w:rsid w:val="00EC505C"/>
    <w:rsid w:val="00EC5E5B"/>
    <w:rsid w:val="00EC6633"/>
    <w:rsid w:val="00EC78A1"/>
    <w:rsid w:val="00EC7997"/>
    <w:rsid w:val="00ED1B01"/>
    <w:rsid w:val="00ED1DF1"/>
    <w:rsid w:val="00ED2A4C"/>
    <w:rsid w:val="00ED4260"/>
    <w:rsid w:val="00ED4D73"/>
    <w:rsid w:val="00ED50CE"/>
    <w:rsid w:val="00ED64FE"/>
    <w:rsid w:val="00ED7021"/>
    <w:rsid w:val="00EE16AF"/>
    <w:rsid w:val="00EE1B0C"/>
    <w:rsid w:val="00EE1C75"/>
    <w:rsid w:val="00EE22AF"/>
    <w:rsid w:val="00EE2AFC"/>
    <w:rsid w:val="00EE30E1"/>
    <w:rsid w:val="00EE3AE4"/>
    <w:rsid w:val="00EE4424"/>
    <w:rsid w:val="00EE4D3D"/>
    <w:rsid w:val="00EE6900"/>
    <w:rsid w:val="00EE6CB5"/>
    <w:rsid w:val="00EE6E85"/>
    <w:rsid w:val="00EF083D"/>
    <w:rsid w:val="00EF09BF"/>
    <w:rsid w:val="00EF10F7"/>
    <w:rsid w:val="00EF1FA2"/>
    <w:rsid w:val="00EF200B"/>
    <w:rsid w:val="00EF2294"/>
    <w:rsid w:val="00EF2B1C"/>
    <w:rsid w:val="00EF3BFC"/>
    <w:rsid w:val="00EF3DDA"/>
    <w:rsid w:val="00EF4170"/>
    <w:rsid w:val="00EF4AC9"/>
    <w:rsid w:val="00EF512C"/>
    <w:rsid w:val="00EF5C3C"/>
    <w:rsid w:val="00EF5C41"/>
    <w:rsid w:val="00EF6284"/>
    <w:rsid w:val="00EF75E1"/>
    <w:rsid w:val="00EF7668"/>
    <w:rsid w:val="00EF7E43"/>
    <w:rsid w:val="00F0059C"/>
    <w:rsid w:val="00F009C5"/>
    <w:rsid w:val="00F021DE"/>
    <w:rsid w:val="00F0274C"/>
    <w:rsid w:val="00F02CF6"/>
    <w:rsid w:val="00F037C4"/>
    <w:rsid w:val="00F03EE0"/>
    <w:rsid w:val="00F043BB"/>
    <w:rsid w:val="00F048B8"/>
    <w:rsid w:val="00F04D35"/>
    <w:rsid w:val="00F052C9"/>
    <w:rsid w:val="00F06520"/>
    <w:rsid w:val="00F06C43"/>
    <w:rsid w:val="00F07161"/>
    <w:rsid w:val="00F076E9"/>
    <w:rsid w:val="00F077B6"/>
    <w:rsid w:val="00F07A8F"/>
    <w:rsid w:val="00F07D50"/>
    <w:rsid w:val="00F1019D"/>
    <w:rsid w:val="00F103FC"/>
    <w:rsid w:val="00F106F8"/>
    <w:rsid w:val="00F1082D"/>
    <w:rsid w:val="00F10E48"/>
    <w:rsid w:val="00F116F7"/>
    <w:rsid w:val="00F118F6"/>
    <w:rsid w:val="00F128ED"/>
    <w:rsid w:val="00F12D44"/>
    <w:rsid w:val="00F1319B"/>
    <w:rsid w:val="00F134A7"/>
    <w:rsid w:val="00F134E4"/>
    <w:rsid w:val="00F13EF8"/>
    <w:rsid w:val="00F14150"/>
    <w:rsid w:val="00F1430F"/>
    <w:rsid w:val="00F144B3"/>
    <w:rsid w:val="00F145A8"/>
    <w:rsid w:val="00F16EC8"/>
    <w:rsid w:val="00F1702B"/>
    <w:rsid w:val="00F17170"/>
    <w:rsid w:val="00F21C53"/>
    <w:rsid w:val="00F2229F"/>
    <w:rsid w:val="00F22F25"/>
    <w:rsid w:val="00F232F2"/>
    <w:rsid w:val="00F238AD"/>
    <w:rsid w:val="00F23904"/>
    <w:rsid w:val="00F24615"/>
    <w:rsid w:val="00F24975"/>
    <w:rsid w:val="00F2533A"/>
    <w:rsid w:val="00F2659E"/>
    <w:rsid w:val="00F3009B"/>
    <w:rsid w:val="00F301BA"/>
    <w:rsid w:val="00F30317"/>
    <w:rsid w:val="00F3258B"/>
    <w:rsid w:val="00F33AB9"/>
    <w:rsid w:val="00F35011"/>
    <w:rsid w:val="00F357F7"/>
    <w:rsid w:val="00F35AD9"/>
    <w:rsid w:val="00F35CD9"/>
    <w:rsid w:val="00F3697A"/>
    <w:rsid w:val="00F404C3"/>
    <w:rsid w:val="00F40BA3"/>
    <w:rsid w:val="00F414BA"/>
    <w:rsid w:val="00F41981"/>
    <w:rsid w:val="00F420D6"/>
    <w:rsid w:val="00F4227E"/>
    <w:rsid w:val="00F4344C"/>
    <w:rsid w:val="00F43832"/>
    <w:rsid w:val="00F44065"/>
    <w:rsid w:val="00F4438C"/>
    <w:rsid w:val="00F45459"/>
    <w:rsid w:val="00F45CDA"/>
    <w:rsid w:val="00F464FA"/>
    <w:rsid w:val="00F46777"/>
    <w:rsid w:val="00F468BF"/>
    <w:rsid w:val="00F47A4B"/>
    <w:rsid w:val="00F5070C"/>
    <w:rsid w:val="00F529F3"/>
    <w:rsid w:val="00F53CC8"/>
    <w:rsid w:val="00F53E94"/>
    <w:rsid w:val="00F53FA9"/>
    <w:rsid w:val="00F5438B"/>
    <w:rsid w:val="00F54574"/>
    <w:rsid w:val="00F55A85"/>
    <w:rsid w:val="00F55AC7"/>
    <w:rsid w:val="00F5600F"/>
    <w:rsid w:val="00F56187"/>
    <w:rsid w:val="00F60197"/>
    <w:rsid w:val="00F608FD"/>
    <w:rsid w:val="00F61904"/>
    <w:rsid w:val="00F61B65"/>
    <w:rsid w:val="00F627EF"/>
    <w:rsid w:val="00F653E3"/>
    <w:rsid w:val="00F65B6D"/>
    <w:rsid w:val="00F65F45"/>
    <w:rsid w:val="00F66B90"/>
    <w:rsid w:val="00F67F4E"/>
    <w:rsid w:val="00F70F99"/>
    <w:rsid w:val="00F713E2"/>
    <w:rsid w:val="00F720A0"/>
    <w:rsid w:val="00F7217B"/>
    <w:rsid w:val="00F722C6"/>
    <w:rsid w:val="00F72CFA"/>
    <w:rsid w:val="00F72D17"/>
    <w:rsid w:val="00F73CDD"/>
    <w:rsid w:val="00F748F7"/>
    <w:rsid w:val="00F760E9"/>
    <w:rsid w:val="00F7666E"/>
    <w:rsid w:val="00F766B3"/>
    <w:rsid w:val="00F8023F"/>
    <w:rsid w:val="00F80856"/>
    <w:rsid w:val="00F82210"/>
    <w:rsid w:val="00F8313D"/>
    <w:rsid w:val="00F83174"/>
    <w:rsid w:val="00F83EB1"/>
    <w:rsid w:val="00F84DF0"/>
    <w:rsid w:val="00F853F0"/>
    <w:rsid w:val="00F85522"/>
    <w:rsid w:val="00F8579E"/>
    <w:rsid w:val="00F85890"/>
    <w:rsid w:val="00F85EC3"/>
    <w:rsid w:val="00F90058"/>
    <w:rsid w:val="00F9025E"/>
    <w:rsid w:val="00F90658"/>
    <w:rsid w:val="00F90F27"/>
    <w:rsid w:val="00F91479"/>
    <w:rsid w:val="00F91D41"/>
    <w:rsid w:val="00F93C39"/>
    <w:rsid w:val="00F9451D"/>
    <w:rsid w:val="00F94A27"/>
    <w:rsid w:val="00F954B0"/>
    <w:rsid w:val="00F96589"/>
    <w:rsid w:val="00F96882"/>
    <w:rsid w:val="00F96B50"/>
    <w:rsid w:val="00FA06BC"/>
    <w:rsid w:val="00FA0A03"/>
    <w:rsid w:val="00FA1688"/>
    <w:rsid w:val="00FA1A55"/>
    <w:rsid w:val="00FA2218"/>
    <w:rsid w:val="00FA23ED"/>
    <w:rsid w:val="00FA2EC5"/>
    <w:rsid w:val="00FA4CC0"/>
    <w:rsid w:val="00FA5F02"/>
    <w:rsid w:val="00FA703B"/>
    <w:rsid w:val="00FA72E4"/>
    <w:rsid w:val="00FA74A7"/>
    <w:rsid w:val="00FA7A43"/>
    <w:rsid w:val="00FA7B18"/>
    <w:rsid w:val="00FA7E47"/>
    <w:rsid w:val="00FB00D8"/>
    <w:rsid w:val="00FB02C4"/>
    <w:rsid w:val="00FB07BF"/>
    <w:rsid w:val="00FB0E8F"/>
    <w:rsid w:val="00FB193F"/>
    <w:rsid w:val="00FB2F29"/>
    <w:rsid w:val="00FB36F8"/>
    <w:rsid w:val="00FB3854"/>
    <w:rsid w:val="00FB3FE8"/>
    <w:rsid w:val="00FB441B"/>
    <w:rsid w:val="00FB4517"/>
    <w:rsid w:val="00FB48F4"/>
    <w:rsid w:val="00FB5B94"/>
    <w:rsid w:val="00FB62E9"/>
    <w:rsid w:val="00FB636E"/>
    <w:rsid w:val="00FB7152"/>
    <w:rsid w:val="00FB7CF8"/>
    <w:rsid w:val="00FC034D"/>
    <w:rsid w:val="00FC1B17"/>
    <w:rsid w:val="00FC1B48"/>
    <w:rsid w:val="00FC33EB"/>
    <w:rsid w:val="00FC3AFE"/>
    <w:rsid w:val="00FC421B"/>
    <w:rsid w:val="00FC4CF4"/>
    <w:rsid w:val="00FC5096"/>
    <w:rsid w:val="00FC5386"/>
    <w:rsid w:val="00FC592B"/>
    <w:rsid w:val="00FC5DB4"/>
    <w:rsid w:val="00FC63FE"/>
    <w:rsid w:val="00FC6B37"/>
    <w:rsid w:val="00FC70F6"/>
    <w:rsid w:val="00FC7536"/>
    <w:rsid w:val="00FC7588"/>
    <w:rsid w:val="00FC777D"/>
    <w:rsid w:val="00FD0AD8"/>
    <w:rsid w:val="00FD1030"/>
    <w:rsid w:val="00FD15AE"/>
    <w:rsid w:val="00FD1BCE"/>
    <w:rsid w:val="00FD1CCF"/>
    <w:rsid w:val="00FD20AE"/>
    <w:rsid w:val="00FD2381"/>
    <w:rsid w:val="00FD261D"/>
    <w:rsid w:val="00FD2866"/>
    <w:rsid w:val="00FD2A88"/>
    <w:rsid w:val="00FD2F89"/>
    <w:rsid w:val="00FD32B0"/>
    <w:rsid w:val="00FD3697"/>
    <w:rsid w:val="00FD483F"/>
    <w:rsid w:val="00FD4AB8"/>
    <w:rsid w:val="00FD4CDC"/>
    <w:rsid w:val="00FD52A8"/>
    <w:rsid w:val="00FD6568"/>
    <w:rsid w:val="00FD791A"/>
    <w:rsid w:val="00FD7AD9"/>
    <w:rsid w:val="00FE018F"/>
    <w:rsid w:val="00FE14AA"/>
    <w:rsid w:val="00FE1CD1"/>
    <w:rsid w:val="00FE28D8"/>
    <w:rsid w:val="00FE2945"/>
    <w:rsid w:val="00FE3628"/>
    <w:rsid w:val="00FE44F4"/>
    <w:rsid w:val="00FE49D6"/>
    <w:rsid w:val="00FE5081"/>
    <w:rsid w:val="00FE67CF"/>
    <w:rsid w:val="00FE7779"/>
    <w:rsid w:val="00FE7F68"/>
    <w:rsid w:val="00FF0134"/>
    <w:rsid w:val="00FF1D66"/>
    <w:rsid w:val="00FF2C3B"/>
    <w:rsid w:val="00FF3605"/>
    <w:rsid w:val="00FF3739"/>
    <w:rsid w:val="00FF3DCC"/>
    <w:rsid w:val="00FF454E"/>
    <w:rsid w:val="00FF4FBF"/>
    <w:rsid w:val="00FF68F3"/>
    <w:rsid w:val="00FF6C7A"/>
    <w:rsid w:val="00FF76DE"/>
    <w:rsid w:val="00FF7E16"/>
    <w:rsid w:val="DFDA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12" w:lineRule="atLeast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link w:val="95"/>
    <w:qFormat/>
    <w:uiPriority w:val="0"/>
    <w:pPr>
      <w:keepNext/>
      <w:keepLines/>
      <w:spacing w:before="600" w:after="600"/>
      <w:jc w:val="center"/>
      <w:outlineLvl w:val="0"/>
    </w:pPr>
    <w:rPr>
      <w:rFonts w:ascii="Times New Roman" w:hAnsi="Times New Roman" w:eastAsia="SimSun" w:cs="Times New Roman"/>
      <w:b/>
      <w:kern w:val="44"/>
      <w:sz w:val="36"/>
      <w:lang w:val="en-US" w:eastAsia="zh-CN" w:bidi="ar-SA"/>
    </w:rPr>
  </w:style>
  <w:style w:type="paragraph" w:styleId="3">
    <w:name w:val="heading 2"/>
    <w:next w:val="1"/>
    <w:link w:val="96"/>
    <w:qFormat/>
    <w:uiPriority w:val="0"/>
    <w:pPr>
      <w:keepNext/>
      <w:keepLines/>
      <w:spacing w:before="360" w:after="360"/>
      <w:jc w:val="center"/>
      <w:textAlignment w:val="center"/>
      <w:outlineLvl w:val="1"/>
    </w:pPr>
    <w:rPr>
      <w:rFonts w:ascii="Times New Roman" w:hAnsi="Times New Roman" w:eastAsia="SimSun" w:cs="Times New Roman"/>
      <w:sz w:val="30"/>
      <w:lang w:val="en-US" w:eastAsia="zh-CN" w:bidi="ar-SA"/>
    </w:rPr>
  </w:style>
  <w:style w:type="paragraph" w:styleId="4">
    <w:name w:val="heading 3"/>
    <w:next w:val="1"/>
    <w:link w:val="67"/>
    <w:qFormat/>
    <w:uiPriority w:val="0"/>
    <w:pPr>
      <w:keepNext/>
      <w:keepLines/>
      <w:spacing w:before="120" w:after="120"/>
      <w:textAlignment w:val="center"/>
      <w:outlineLvl w:val="2"/>
    </w:pPr>
    <w:rPr>
      <w:rFonts w:ascii="Arial" w:hAnsi="Arial" w:eastAsia="黑体" w:cs="Times New Roman"/>
      <w:sz w:val="24"/>
      <w:lang w:val="en-US" w:eastAsia="zh-CN" w:bidi="ar-SA"/>
    </w:rPr>
  </w:style>
  <w:style w:type="paragraph" w:styleId="5">
    <w:name w:val="heading 4"/>
    <w:basedOn w:val="1"/>
    <w:next w:val="1"/>
    <w:link w:val="104"/>
    <w:qFormat/>
    <w:uiPriority w:val="0"/>
    <w:pPr>
      <w:keepNext/>
      <w:keepLines/>
      <w:adjustRightInd w:val="0"/>
      <w:spacing w:before="80" w:after="80" w:line="240" w:lineRule="auto"/>
      <w:ind w:firstLine="425"/>
      <w:textAlignment w:val="bottom"/>
      <w:outlineLvl w:val="3"/>
    </w:pPr>
    <w:rPr>
      <w:rFonts w:ascii="Arial" w:hAnsi="Arial" w:eastAsia="黑体"/>
      <w:kern w:val="21"/>
      <w:szCs w:val="20"/>
    </w:rPr>
  </w:style>
  <w:style w:type="paragraph" w:styleId="6">
    <w:name w:val="heading 5"/>
    <w:basedOn w:val="1"/>
    <w:next w:val="1"/>
    <w:link w:val="87"/>
    <w:qFormat/>
    <w:uiPriority w:val="0"/>
    <w:pPr>
      <w:keepNext/>
      <w:keepLines/>
      <w:spacing w:before="80"/>
      <w:ind w:firstLine="420" w:firstLineChars="200"/>
      <w:outlineLvl w:val="4"/>
    </w:pPr>
    <w:rPr>
      <w:rFonts w:eastAsia="楷体"/>
      <w:bCs/>
      <w:szCs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61"/>
    <w:qFormat/>
    <w:uiPriority w:val="0"/>
    <w:pPr>
      <w:spacing w:line="240" w:lineRule="auto"/>
    </w:pPr>
    <w:rPr>
      <w:sz w:val="18"/>
      <w:szCs w:val="18"/>
    </w:rPr>
  </w:style>
  <w:style w:type="paragraph" w:styleId="10">
    <w:name w:val="Body Text"/>
    <w:basedOn w:val="1"/>
    <w:link w:val="83"/>
    <w:qFormat/>
    <w:uiPriority w:val="0"/>
    <w:pPr>
      <w:spacing w:after="120"/>
    </w:pPr>
  </w:style>
  <w:style w:type="paragraph" w:styleId="11">
    <w:name w:val="Body Text 2"/>
    <w:basedOn w:val="1"/>
    <w:link w:val="111"/>
    <w:uiPriority w:val="0"/>
    <w:pPr>
      <w:spacing w:line="200" w:lineRule="exact"/>
    </w:pPr>
    <w:rPr>
      <w:sz w:val="18"/>
    </w:rPr>
  </w:style>
  <w:style w:type="paragraph" w:styleId="12">
    <w:name w:val="Body Text First Indent"/>
    <w:basedOn w:val="10"/>
    <w:link w:val="69"/>
    <w:qFormat/>
    <w:uiPriority w:val="0"/>
    <w:pPr>
      <w:spacing w:after="0"/>
      <w:ind w:firstLine="420" w:firstLineChars="200"/>
    </w:pPr>
    <w:rPr>
      <w:kern w:val="0"/>
    </w:rPr>
  </w:style>
  <w:style w:type="paragraph" w:styleId="13">
    <w:name w:val="Body Text Indent"/>
    <w:basedOn w:val="1"/>
    <w:link w:val="106"/>
    <w:qFormat/>
    <w:uiPriority w:val="0"/>
    <w:pPr>
      <w:spacing w:line="240" w:lineRule="auto"/>
      <w:ind w:firstLine="420"/>
    </w:pPr>
    <w:rPr>
      <w:szCs w:val="20"/>
    </w:rPr>
  </w:style>
  <w:style w:type="paragraph" w:styleId="14">
    <w:name w:val="Body Text Indent 2"/>
    <w:basedOn w:val="1"/>
    <w:qFormat/>
    <w:uiPriority w:val="0"/>
    <w:pPr>
      <w:spacing w:line="240" w:lineRule="auto"/>
      <w:ind w:firstLine="420"/>
    </w:pPr>
    <w:rPr>
      <w:sz w:val="24"/>
      <w:szCs w:val="20"/>
    </w:rPr>
  </w:style>
  <w:style w:type="paragraph" w:styleId="15">
    <w:name w:val="Body Text Indent 3"/>
    <w:basedOn w:val="1"/>
    <w:qFormat/>
    <w:uiPriority w:val="0"/>
    <w:pPr>
      <w:spacing w:line="240" w:lineRule="auto"/>
      <w:ind w:left="420" w:firstLine="420"/>
    </w:pPr>
    <w:rPr>
      <w:sz w:val="24"/>
      <w:szCs w:val="20"/>
    </w:rPr>
  </w:style>
  <w:style w:type="paragraph" w:styleId="16">
    <w:name w:val="Date"/>
    <w:basedOn w:val="1"/>
    <w:next w:val="1"/>
    <w:link w:val="107"/>
    <w:qFormat/>
    <w:uiPriority w:val="0"/>
    <w:pPr>
      <w:ind w:left="100" w:leftChars="2500"/>
    </w:pPr>
  </w:style>
  <w:style w:type="paragraph" w:styleId="17">
    <w:name w:val="Document Map"/>
    <w:basedOn w:val="1"/>
    <w:link w:val="86"/>
    <w:qFormat/>
    <w:uiPriority w:val="0"/>
    <w:pPr>
      <w:shd w:val="clear" w:color="auto" w:fill="000080"/>
      <w:spacing w:line="240" w:lineRule="exact"/>
    </w:pPr>
    <w:rPr>
      <w:kern w:val="21"/>
      <w:szCs w:val="21"/>
    </w:rPr>
  </w:style>
  <w:style w:type="character" w:styleId="18">
    <w:name w:val="FollowedHyperlink"/>
    <w:basedOn w:val="7"/>
    <w:qFormat/>
    <w:uiPriority w:val="0"/>
    <w:rPr>
      <w:color w:val="800080"/>
      <w:u w:val="single"/>
    </w:rPr>
  </w:style>
  <w:style w:type="paragraph" w:styleId="19">
    <w:name w:val="footer"/>
    <w:basedOn w:val="1"/>
    <w:link w:val="101"/>
    <w:qFormat/>
    <w:uiPriority w:val="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20">
    <w:name w:val="header"/>
    <w:basedOn w:val="1"/>
    <w:link w:val="98"/>
    <w:qFormat/>
    <w:uiPriority w:val="0"/>
    <w:pPr>
      <w:pBdr>
        <w:bottom w:val="double" w:color="auto" w:sz="6" w:space="1"/>
      </w:pBdr>
      <w:tabs>
        <w:tab w:val="center" w:pos="4095"/>
        <w:tab w:val="right" w:pos="8190"/>
      </w:tabs>
      <w:adjustRightInd w:val="0"/>
      <w:snapToGrid w:val="0"/>
      <w:jc w:val="center"/>
      <w:textAlignment w:val="baseline"/>
    </w:pPr>
    <w:rPr>
      <w:kern w:val="21"/>
      <w:sz w:val="18"/>
      <w:szCs w:val="18"/>
    </w:rPr>
  </w:style>
  <w:style w:type="character" w:styleId="21">
    <w:name w:val="Hyperlink"/>
    <w:basedOn w:val="7"/>
    <w:qFormat/>
    <w:uiPriority w:val="0"/>
    <w:rPr>
      <w:color w:val="0000FF"/>
      <w:u w:val="single"/>
    </w:rPr>
  </w:style>
  <w:style w:type="paragraph" w:styleId="22">
    <w:name w:val="Normal (Web)"/>
    <w:basedOn w:val="1"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SimSun" w:hAnsi="SimSun"/>
      <w:kern w:val="0"/>
      <w:sz w:val="24"/>
    </w:rPr>
  </w:style>
  <w:style w:type="paragraph" w:styleId="23">
    <w:name w:val="Normal Indent"/>
    <w:basedOn w:val="1"/>
    <w:link w:val="99"/>
    <w:qFormat/>
    <w:uiPriority w:val="0"/>
    <w:pPr>
      <w:ind w:firstLine="425"/>
    </w:pPr>
    <w:rPr>
      <w:szCs w:val="20"/>
    </w:rPr>
  </w:style>
  <w:style w:type="character" w:styleId="24">
    <w:name w:val="page number"/>
    <w:basedOn w:val="7"/>
    <w:qFormat/>
    <w:uiPriority w:val="0"/>
  </w:style>
  <w:style w:type="paragraph" w:styleId="25">
    <w:name w:val="Plain Text"/>
    <w:link w:val="97"/>
    <w:qFormat/>
    <w:uiPriority w:val="0"/>
    <w:pPr>
      <w:widowControl w:val="0"/>
      <w:snapToGrid w:val="0"/>
      <w:spacing w:line="312" w:lineRule="atLeast"/>
      <w:ind w:firstLine="200" w:firstLineChars="200"/>
      <w:jc w:val="both"/>
    </w:pPr>
    <w:rPr>
      <w:rFonts w:ascii="Times New Roman" w:hAnsi="Times New Roman" w:eastAsia="SimSun" w:cs="Courier New"/>
      <w:sz w:val="21"/>
      <w:szCs w:val="21"/>
      <w:lang w:val="en-US" w:eastAsia="zh-CN" w:bidi="ar-SA"/>
    </w:rPr>
  </w:style>
  <w:style w:type="character" w:styleId="26">
    <w:name w:val="Strong"/>
    <w:basedOn w:val="7"/>
    <w:qFormat/>
    <w:uiPriority w:val="22"/>
    <w:rPr>
      <w:b/>
      <w:bCs/>
    </w:rPr>
  </w:style>
  <w:style w:type="table" w:styleId="27">
    <w:name w:val="Table Grid"/>
    <w:basedOn w:val="8"/>
    <w:qFormat/>
    <w:uiPriority w:val="0"/>
    <w:pPr>
      <w:widowControl w:val="0"/>
      <w:spacing w:line="312" w:lineRule="atLeast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8">
    <w:name w:val="toc 1"/>
    <w:basedOn w:val="1"/>
    <w:next w:val="1"/>
    <w:qFormat/>
    <w:uiPriority w:val="0"/>
    <w:pPr>
      <w:tabs>
        <w:tab w:val="right" w:leader="dot" w:pos="8222"/>
      </w:tabs>
      <w:snapToGrid w:val="0"/>
      <w:spacing w:before="120" w:after="120" w:line="312" w:lineRule="exact"/>
    </w:pPr>
    <w:rPr>
      <w:rFonts w:ascii="Arial" w:hAnsi="Arial" w:eastAsia="黑体"/>
      <w:szCs w:val="20"/>
    </w:rPr>
  </w:style>
  <w:style w:type="paragraph" w:styleId="29">
    <w:name w:val="toc 2"/>
    <w:basedOn w:val="1"/>
    <w:next w:val="1"/>
    <w:qFormat/>
    <w:uiPriority w:val="0"/>
    <w:pPr>
      <w:snapToGrid w:val="0"/>
      <w:spacing w:line="312" w:lineRule="exact"/>
      <w:ind w:firstLine="425"/>
    </w:pPr>
    <w:rPr>
      <w:sz w:val="18"/>
      <w:szCs w:val="20"/>
    </w:rPr>
  </w:style>
  <w:style w:type="paragraph" w:styleId="30">
    <w:name w:val="toc 3"/>
    <w:basedOn w:val="1"/>
    <w:next w:val="1"/>
    <w:qFormat/>
    <w:uiPriority w:val="0"/>
    <w:pPr>
      <w:tabs>
        <w:tab w:val="right" w:leader="dot" w:pos="8222"/>
      </w:tabs>
      <w:snapToGrid w:val="0"/>
      <w:spacing w:line="312" w:lineRule="exact"/>
      <w:ind w:firstLine="641"/>
    </w:pPr>
    <w:rPr>
      <w:sz w:val="18"/>
      <w:szCs w:val="20"/>
    </w:rPr>
  </w:style>
  <w:style w:type="paragraph" w:customStyle="1" w:styleId="31">
    <w:name w:val="表题"/>
    <w:next w:val="32"/>
    <w:qFormat/>
    <w:uiPriority w:val="0"/>
    <w:pPr>
      <w:keepNext/>
      <w:spacing w:before="120" w:after="120"/>
      <w:jc w:val="center"/>
      <w:textAlignment w:val="center"/>
    </w:pPr>
    <w:rPr>
      <w:rFonts w:ascii="Arial" w:hAnsi="Arial" w:eastAsia="黑体" w:cs="Times New Roman"/>
      <w:kern w:val="28"/>
      <w:sz w:val="18"/>
      <w:lang w:val="en-US" w:eastAsia="zh-CN" w:bidi="ar-SA"/>
    </w:rPr>
  </w:style>
  <w:style w:type="paragraph" w:customStyle="1" w:styleId="32">
    <w:name w:val="图题-小5宋，居中"/>
    <w:basedOn w:val="1"/>
    <w:next w:val="1"/>
    <w:link w:val="54"/>
    <w:qFormat/>
    <w:uiPriority w:val="0"/>
    <w:pPr>
      <w:adjustRightInd w:val="0"/>
      <w:spacing w:before="80" w:after="80" w:line="240" w:lineRule="auto"/>
      <w:jc w:val="center"/>
      <w:textAlignment w:val="center"/>
    </w:pPr>
    <w:rPr>
      <w:color w:val="0000FF"/>
      <w:kern w:val="21"/>
      <w:sz w:val="18"/>
      <w:szCs w:val="20"/>
    </w:rPr>
  </w:style>
  <w:style w:type="paragraph" w:customStyle="1" w:styleId="33">
    <w:name w:val="下空半行"/>
    <w:link w:val="53"/>
    <w:qFormat/>
    <w:uiPriority w:val="0"/>
    <w:pPr>
      <w:adjustRightInd w:val="0"/>
      <w:spacing w:after="80"/>
      <w:ind w:firstLine="425"/>
      <w:textAlignment w:val="baseline"/>
    </w:pPr>
    <w:rPr>
      <w:rFonts w:ascii="Times New Roman" w:hAnsi="Times New Roman" w:eastAsia="SimSun" w:cs="Times New Roman"/>
      <w:kern w:val="21"/>
      <w:sz w:val="21"/>
      <w:lang w:val="en-US" w:eastAsia="zh-CN" w:bidi="ar-SA"/>
    </w:rPr>
  </w:style>
  <w:style w:type="paragraph" w:customStyle="1" w:styleId="34">
    <w:name w:val="上下空半行"/>
    <w:basedOn w:val="1"/>
    <w:link w:val="55"/>
    <w:qFormat/>
    <w:uiPriority w:val="0"/>
    <w:pPr>
      <w:adjustRightInd w:val="0"/>
      <w:spacing w:before="80" w:after="80"/>
      <w:ind w:firstLine="425"/>
      <w:textAlignment w:val="baseline"/>
    </w:pPr>
    <w:rPr>
      <w:kern w:val="21"/>
    </w:rPr>
  </w:style>
  <w:style w:type="paragraph" w:customStyle="1" w:styleId="35">
    <w:name w:val="上空半行"/>
    <w:basedOn w:val="1"/>
    <w:link w:val="47"/>
    <w:qFormat/>
    <w:uiPriority w:val="0"/>
    <w:pPr>
      <w:adjustRightInd w:val="0"/>
      <w:spacing w:before="80"/>
      <w:ind w:firstLine="425"/>
      <w:textAlignment w:val="baseline"/>
    </w:pPr>
    <w:rPr>
      <w:kern w:val="21"/>
    </w:rPr>
  </w:style>
  <w:style w:type="paragraph" w:customStyle="1" w:styleId="36">
    <w:name w:val="注意、小技巧"/>
    <w:link w:val="84"/>
    <w:qFormat/>
    <w:uiPriority w:val="0"/>
    <w:pPr>
      <w:spacing w:beforeLines="50" w:afterLines="50" w:line="312" w:lineRule="atLeast"/>
      <w:ind w:left="420" w:leftChars="200" w:right="420" w:rightChars="200"/>
      <w:jc w:val="both"/>
    </w:pPr>
    <w:rPr>
      <w:rFonts w:ascii="Times New Roman" w:hAnsi="Times New Roman" w:eastAsia="楷体_GB2312" w:cs="Times New Roman"/>
      <w:sz w:val="21"/>
      <w:lang w:val="en-US" w:eastAsia="zh-CN" w:bidi="ar-SA"/>
    </w:rPr>
  </w:style>
  <w:style w:type="paragraph" w:customStyle="1" w:styleId="37">
    <w:name w:val="程序2"/>
    <w:basedOn w:val="1"/>
    <w:link w:val="49"/>
    <w:qFormat/>
    <w:uiPriority w:val="0"/>
    <w:pPr>
      <w:autoSpaceDE w:val="0"/>
      <w:autoSpaceDN w:val="0"/>
      <w:adjustRightInd w:val="0"/>
      <w:spacing w:line="256" w:lineRule="exact"/>
      <w:ind w:left="420" w:firstLine="6"/>
      <w:textAlignment w:val="baseline"/>
    </w:pPr>
    <w:rPr>
      <w:kern w:val="0"/>
      <w:sz w:val="18"/>
      <w:szCs w:val="20"/>
    </w:rPr>
  </w:style>
  <w:style w:type="paragraph" w:customStyle="1" w:styleId="38">
    <w:name w:val="下空"/>
    <w:qFormat/>
    <w:uiPriority w:val="0"/>
    <w:pPr>
      <w:widowControl w:val="0"/>
      <w:spacing w:after="120"/>
      <w:ind w:firstLine="200" w:firstLineChars="200"/>
      <w:jc w:val="both"/>
    </w:pPr>
    <w:rPr>
      <w:rFonts w:ascii="Times New Roman" w:hAnsi="Times New Roman" w:eastAsia="SimSun" w:cs="Times New Roman"/>
      <w:sz w:val="21"/>
      <w:lang w:val="en-US" w:eastAsia="zh-CN" w:bidi="ar-SA"/>
    </w:rPr>
  </w:style>
  <w:style w:type="paragraph" w:customStyle="1" w:styleId="39">
    <w:name w:val="程序3"/>
    <w:basedOn w:val="1"/>
    <w:qFormat/>
    <w:uiPriority w:val="0"/>
    <w:pPr>
      <w:spacing w:line="312" w:lineRule="exact"/>
      <w:ind w:firstLine="425"/>
    </w:pPr>
    <w:rPr>
      <w:rFonts w:ascii="Courier New" w:hAnsi="Courier New" w:cs="Courier New"/>
      <w:sz w:val="18"/>
    </w:rPr>
  </w:style>
  <w:style w:type="paragraph" w:customStyle="1" w:styleId="40">
    <w:name w:val="注意1"/>
    <w:basedOn w:val="1"/>
    <w:qFormat/>
    <w:uiPriority w:val="0"/>
    <w:pPr>
      <w:ind w:left="1022" w:right="392" w:hanging="597"/>
    </w:pPr>
    <w:rPr>
      <w:rFonts w:ascii="楷体_GB2312" w:eastAsia="楷体_GB2312"/>
    </w:rPr>
  </w:style>
  <w:style w:type="paragraph" w:customStyle="1" w:styleId="41">
    <w:name w:val="上下空"/>
    <w:qFormat/>
    <w:uiPriority w:val="0"/>
    <w:pPr>
      <w:widowControl w:val="0"/>
      <w:adjustRightInd w:val="0"/>
      <w:snapToGrid w:val="0"/>
      <w:spacing w:beforeLines="50" w:afterLines="50" w:line="312" w:lineRule="atLeast"/>
      <w:ind w:firstLine="200" w:firstLineChars="200"/>
      <w:jc w:val="both"/>
    </w:pPr>
    <w:rPr>
      <w:rFonts w:ascii="Times New Roman" w:hAnsi="Times New Roman" w:eastAsia="SimSun" w:cs="Times New Roman"/>
      <w:sz w:val="21"/>
      <w:lang w:val="en-US" w:eastAsia="zh-CN" w:bidi="ar-SA"/>
    </w:rPr>
  </w:style>
  <w:style w:type="paragraph" w:customStyle="1" w:styleId="42">
    <w:name w:val="项目符号"/>
    <w:qFormat/>
    <w:uiPriority w:val="0"/>
    <w:pPr>
      <w:widowControl w:val="0"/>
      <w:numPr>
        <w:ilvl w:val="0"/>
        <w:numId w:val="1"/>
      </w:numPr>
      <w:spacing w:line="312" w:lineRule="atLeast"/>
      <w:jc w:val="both"/>
    </w:pPr>
    <w:rPr>
      <w:rFonts w:ascii="Times New Roman" w:hAnsi="Times New Roman" w:eastAsia="SimSun" w:cs="Times New Roman"/>
      <w:sz w:val="21"/>
      <w:lang w:val="en-US" w:eastAsia="zh-CN" w:bidi="ar-SA"/>
    </w:rPr>
  </w:style>
  <w:style w:type="paragraph" w:customStyle="1" w:styleId="43">
    <w:name w:val="项目1"/>
    <w:qFormat/>
    <w:uiPriority w:val="0"/>
    <w:pPr>
      <w:widowControl w:val="0"/>
      <w:numPr>
        <w:ilvl w:val="0"/>
        <w:numId w:val="2"/>
      </w:numPr>
      <w:spacing w:line="312" w:lineRule="atLeast"/>
      <w:jc w:val="both"/>
    </w:pPr>
    <w:rPr>
      <w:rFonts w:ascii="Times New Roman" w:hAnsi="Times New Roman" w:eastAsia="SimSun" w:cs="Times New Roman"/>
      <w:sz w:val="21"/>
      <w:lang w:val="en-US" w:eastAsia="zh-CN" w:bidi="ar-SA"/>
    </w:rPr>
  </w:style>
  <w:style w:type="paragraph" w:customStyle="1" w:styleId="44">
    <w:name w:val="图片"/>
    <w:basedOn w:val="1"/>
    <w:qFormat/>
    <w:uiPriority w:val="0"/>
    <w:pPr>
      <w:autoSpaceDE w:val="0"/>
      <w:autoSpaceDN w:val="0"/>
      <w:adjustRightInd w:val="0"/>
      <w:spacing w:before="120"/>
      <w:jc w:val="center"/>
      <w:textAlignment w:val="baseline"/>
    </w:pPr>
    <w:rPr>
      <w:kern w:val="0"/>
      <w:sz w:val="18"/>
      <w:szCs w:val="20"/>
    </w:rPr>
  </w:style>
  <w:style w:type="paragraph" w:customStyle="1" w:styleId="45">
    <w:name w:val="正文缩进1"/>
    <w:basedOn w:val="1"/>
    <w:link w:val="64"/>
    <w:qFormat/>
    <w:uiPriority w:val="0"/>
    <w:pPr>
      <w:autoSpaceDE w:val="0"/>
      <w:autoSpaceDN w:val="0"/>
      <w:adjustRightInd w:val="0"/>
      <w:ind w:firstLine="425"/>
      <w:textAlignment w:val="baseline"/>
    </w:pPr>
    <w:rPr>
      <w:kern w:val="0"/>
      <w:szCs w:val="20"/>
    </w:rPr>
  </w:style>
  <w:style w:type="paragraph" w:customStyle="1" w:styleId="46">
    <w:name w:val="图题"/>
    <w:qFormat/>
    <w:uiPriority w:val="0"/>
    <w:pPr>
      <w:spacing w:before="120" w:after="120"/>
      <w:jc w:val="center"/>
    </w:pPr>
    <w:rPr>
      <w:rFonts w:ascii="Times New Roman" w:hAnsi="Times New Roman" w:eastAsia="SimSun" w:cs="Times New Roman"/>
      <w:kern w:val="2"/>
      <w:sz w:val="18"/>
      <w:lang w:val="en-US" w:eastAsia="zh-CN" w:bidi="ar-SA"/>
    </w:rPr>
  </w:style>
  <w:style w:type="character" w:customStyle="1" w:styleId="47">
    <w:name w:val="上空半行 Char"/>
    <w:link w:val="35"/>
    <w:qFormat/>
    <w:uiPriority w:val="0"/>
    <w:rPr>
      <w:kern w:val="21"/>
      <w:sz w:val="21"/>
      <w:szCs w:val="24"/>
    </w:rPr>
  </w:style>
  <w:style w:type="paragraph" w:customStyle="1" w:styleId="48">
    <w:name w:val="图"/>
    <w:qFormat/>
    <w:uiPriority w:val="0"/>
    <w:pPr>
      <w:spacing w:before="120"/>
      <w:jc w:val="center"/>
    </w:pPr>
    <w:rPr>
      <w:rFonts w:ascii="Times New Roman" w:hAnsi="Times New Roman" w:eastAsia="SimSun" w:cs="Times New Roman"/>
      <w:sz w:val="21"/>
      <w:lang w:val="en-US" w:eastAsia="zh-CN" w:bidi="ar-SA"/>
    </w:rPr>
  </w:style>
  <w:style w:type="character" w:customStyle="1" w:styleId="49">
    <w:name w:val="程序2 Char"/>
    <w:basedOn w:val="7"/>
    <w:link w:val="37"/>
    <w:qFormat/>
    <w:uiPriority w:val="0"/>
    <w:rPr>
      <w:sz w:val="18"/>
    </w:rPr>
  </w:style>
  <w:style w:type="paragraph" w:customStyle="1" w:styleId="50">
    <w:name w:val="程序"/>
    <w:basedOn w:val="1"/>
    <w:qFormat/>
    <w:uiPriority w:val="0"/>
    <w:pPr>
      <w:snapToGrid w:val="0"/>
      <w:spacing w:line="272" w:lineRule="exact"/>
      <w:ind w:left="425" w:right="425"/>
    </w:pPr>
    <w:rPr>
      <w:rFonts w:ascii="Courier New" w:hAnsi="Courier New"/>
      <w:sz w:val="18"/>
      <w:szCs w:val="18"/>
    </w:rPr>
  </w:style>
  <w:style w:type="paragraph" w:customStyle="1" w:styleId="51">
    <w:name w:val="回行齐字"/>
    <w:basedOn w:val="1"/>
    <w:next w:val="45"/>
    <w:qFormat/>
    <w:uiPriority w:val="0"/>
    <w:pPr>
      <w:autoSpaceDE w:val="0"/>
      <w:autoSpaceDN w:val="0"/>
      <w:adjustRightInd w:val="0"/>
      <w:ind w:left="737" w:hanging="312"/>
      <w:textAlignment w:val="baseline"/>
    </w:pPr>
    <w:rPr>
      <w:kern w:val="0"/>
      <w:szCs w:val="20"/>
    </w:rPr>
  </w:style>
  <w:style w:type="paragraph" w:customStyle="1" w:styleId="52">
    <w:name w:val="注意"/>
    <w:basedOn w:val="1"/>
    <w:qFormat/>
    <w:uiPriority w:val="0"/>
    <w:pPr>
      <w:snapToGrid w:val="0"/>
      <w:spacing w:before="120" w:after="120" w:line="312" w:lineRule="exact"/>
      <w:ind w:left="425" w:right="425"/>
    </w:pPr>
    <w:rPr>
      <w:rFonts w:eastAsia="楷体"/>
      <w:szCs w:val="21"/>
    </w:rPr>
  </w:style>
  <w:style w:type="character" w:customStyle="1" w:styleId="53">
    <w:name w:val="下空半行 Char"/>
    <w:basedOn w:val="7"/>
    <w:link w:val="33"/>
    <w:qFormat/>
    <w:uiPriority w:val="0"/>
    <w:rPr>
      <w:kern w:val="21"/>
      <w:sz w:val="21"/>
    </w:rPr>
  </w:style>
  <w:style w:type="character" w:customStyle="1" w:styleId="54">
    <w:name w:val="图题-小5宋，居中 Char"/>
    <w:basedOn w:val="7"/>
    <w:link w:val="32"/>
    <w:uiPriority w:val="0"/>
    <w:rPr>
      <w:color w:val="0000FF"/>
      <w:kern w:val="21"/>
      <w:sz w:val="18"/>
    </w:rPr>
  </w:style>
  <w:style w:type="character" w:customStyle="1" w:styleId="55">
    <w:name w:val="上下空半行 Char1"/>
    <w:basedOn w:val="7"/>
    <w:link w:val="34"/>
    <w:qFormat/>
    <w:uiPriority w:val="0"/>
    <w:rPr>
      <w:kern w:val="21"/>
      <w:sz w:val="21"/>
      <w:szCs w:val="24"/>
    </w:rPr>
  </w:style>
  <w:style w:type="paragraph" w:customStyle="1" w:styleId="56">
    <w:name w:val="图-居中"/>
    <w:qFormat/>
    <w:uiPriority w:val="0"/>
    <w:pPr>
      <w:keepNext/>
      <w:widowControl w:val="0"/>
      <w:adjustRightInd w:val="0"/>
      <w:spacing w:before="120"/>
      <w:jc w:val="center"/>
      <w:textAlignment w:val="baseline"/>
    </w:pPr>
    <w:rPr>
      <w:rFonts w:ascii="Times New Roman" w:hAnsi="Times New Roman" w:eastAsia="SimSun" w:cs="Times New Roman"/>
      <w:sz w:val="18"/>
      <w:lang w:val="en-US" w:eastAsia="zh-CN" w:bidi="ar-SA"/>
    </w:rPr>
  </w:style>
  <w:style w:type="paragraph" w:customStyle="1" w:styleId="57">
    <w:name w:val="正文点悬挂"/>
    <w:basedOn w:val="1"/>
    <w:qFormat/>
    <w:uiPriority w:val="0"/>
    <w:pPr>
      <w:numPr>
        <w:ilvl w:val="0"/>
        <w:numId w:val="3"/>
      </w:numPr>
      <w:adjustRightInd w:val="0"/>
      <w:snapToGrid w:val="0"/>
      <w:ind w:left="709" w:hanging="284"/>
    </w:pPr>
    <w:rPr>
      <w:szCs w:val="21"/>
    </w:rPr>
  </w:style>
  <w:style w:type="paragraph" w:customStyle="1" w:styleId="58">
    <w:name w:val="样式 标题 5 + 首行缩进:  2 字符"/>
    <w:basedOn w:val="6"/>
    <w:qFormat/>
    <w:uiPriority w:val="0"/>
    <w:rPr>
      <w:rFonts w:cs="SimSun"/>
      <w:bCs w:val="0"/>
      <w:kern w:val="0"/>
      <w:szCs w:val="20"/>
    </w:rPr>
  </w:style>
  <w:style w:type="paragraph" w:customStyle="1" w:styleId="59">
    <w:name w:val="样式 标题 5 + 字距调整五号"/>
    <w:basedOn w:val="6"/>
    <w:qFormat/>
    <w:uiPriority w:val="0"/>
    <w:rPr>
      <w:bCs w:val="0"/>
      <w:kern w:val="21"/>
    </w:rPr>
  </w:style>
  <w:style w:type="paragraph" w:customStyle="1" w:styleId="60">
    <w:name w:val="样式 标题 5 + 首行缩进:  2 字符1"/>
    <w:basedOn w:val="6"/>
    <w:qFormat/>
    <w:uiPriority w:val="0"/>
    <w:rPr>
      <w:rFonts w:cs="SimSun"/>
      <w:bCs w:val="0"/>
      <w:szCs w:val="20"/>
    </w:rPr>
  </w:style>
  <w:style w:type="character" w:customStyle="1" w:styleId="61">
    <w:name w:val="批注框文本 Char"/>
    <w:basedOn w:val="7"/>
    <w:link w:val="9"/>
    <w:qFormat/>
    <w:uiPriority w:val="0"/>
    <w:rPr>
      <w:kern w:val="2"/>
      <w:sz w:val="18"/>
      <w:szCs w:val="18"/>
    </w:rPr>
  </w:style>
  <w:style w:type="paragraph" w:customStyle="1" w:styleId="62">
    <w:name w:val="图文字"/>
    <w:basedOn w:val="1"/>
    <w:qFormat/>
    <w:uiPriority w:val="0"/>
    <w:pPr>
      <w:snapToGrid w:val="0"/>
      <w:spacing w:line="240" w:lineRule="exact"/>
      <w:jc w:val="center"/>
    </w:pPr>
    <w:rPr>
      <w:sz w:val="18"/>
      <w:szCs w:val="18"/>
    </w:rPr>
  </w:style>
  <w:style w:type="paragraph" w:customStyle="1" w:styleId="63">
    <w:name w:val="样式 标题 5 + 首行缩进:  2 字符2"/>
    <w:basedOn w:val="6"/>
    <w:qFormat/>
    <w:uiPriority w:val="0"/>
    <w:pPr>
      <w:spacing w:after="80"/>
    </w:pPr>
    <w:rPr>
      <w:rFonts w:cs="SimSun"/>
      <w:bCs w:val="0"/>
      <w:szCs w:val="20"/>
    </w:rPr>
  </w:style>
  <w:style w:type="character" w:customStyle="1" w:styleId="64">
    <w:name w:val="正文缩进1 Char"/>
    <w:basedOn w:val="7"/>
    <w:link w:val="45"/>
    <w:qFormat/>
    <w:uiPriority w:val="0"/>
    <w:rPr>
      <w:sz w:val="21"/>
    </w:rPr>
  </w:style>
  <w:style w:type="paragraph" w:customStyle="1" w:styleId="65">
    <w:name w:val="样式 纯文本 + 小五"/>
    <w:basedOn w:val="25"/>
    <w:qFormat/>
    <w:uiPriority w:val="0"/>
    <w:pPr>
      <w:spacing w:line="240" w:lineRule="exact"/>
      <w:ind w:firstLine="0" w:firstLineChars="0"/>
      <w:jc w:val="left"/>
    </w:pPr>
    <w:rPr>
      <w:rFonts w:cs="SimSun"/>
      <w:sz w:val="18"/>
      <w:szCs w:val="20"/>
    </w:rPr>
  </w:style>
  <w:style w:type="character" w:styleId="66">
    <w:name w:val="Placeholder Text"/>
    <w:basedOn w:val="7"/>
    <w:semiHidden/>
    <w:qFormat/>
    <w:uiPriority w:val="99"/>
    <w:rPr>
      <w:color w:val="808080"/>
    </w:rPr>
  </w:style>
  <w:style w:type="character" w:customStyle="1" w:styleId="67">
    <w:name w:val="标题 3 Char"/>
    <w:basedOn w:val="7"/>
    <w:link w:val="4"/>
    <w:qFormat/>
    <w:uiPriority w:val="0"/>
    <w:rPr>
      <w:rFonts w:ascii="Arial" w:hAnsi="Arial" w:eastAsia="黑体"/>
      <w:sz w:val="24"/>
    </w:rPr>
  </w:style>
  <w:style w:type="paragraph" w:customStyle="1" w:styleId="68">
    <w:name w:val="提示"/>
    <w:basedOn w:val="1"/>
    <w:qFormat/>
    <w:uiPriority w:val="0"/>
    <w:pPr>
      <w:snapToGrid w:val="0"/>
      <w:spacing w:before="120" w:after="120" w:line="312" w:lineRule="exact"/>
      <w:ind w:left="425" w:right="425"/>
    </w:pPr>
    <w:rPr>
      <w:rFonts w:eastAsia="仿宋_GB2312"/>
      <w:szCs w:val="21"/>
    </w:rPr>
  </w:style>
  <w:style w:type="character" w:customStyle="1" w:styleId="69">
    <w:name w:val="正文首行缩进 Char"/>
    <w:basedOn w:val="7"/>
    <w:link w:val="12"/>
    <w:qFormat/>
    <w:uiPriority w:val="0"/>
    <w:rPr>
      <w:sz w:val="21"/>
      <w:szCs w:val="24"/>
    </w:rPr>
  </w:style>
  <w:style w:type="paragraph" w:customStyle="1" w:styleId="70">
    <w:name w:val="表头"/>
    <w:basedOn w:val="1"/>
    <w:qFormat/>
    <w:uiPriority w:val="0"/>
    <w:pPr>
      <w:snapToGrid w:val="0"/>
      <w:spacing w:before="120" w:after="120" w:line="312" w:lineRule="exact"/>
      <w:jc w:val="center"/>
    </w:pPr>
    <w:rPr>
      <w:rFonts w:ascii="Arial" w:hAnsi="Arial" w:eastAsia="黑体"/>
      <w:sz w:val="18"/>
      <w:szCs w:val="21"/>
    </w:rPr>
  </w:style>
  <w:style w:type="paragraph" w:customStyle="1" w:styleId="71">
    <w:name w:val="注意程序"/>
    <w:basedOn w:val="52"/>
    <w:qFormat/>
    <w:uiPriority w:val="0"/>
    <w:pPr>
      <w:spacing w:before="0" w:after="0" w:line="260" w:lineRule="exact"/>
    </w:pPr>
    <w:rPr>
      <w:rFonts w:ascii="Courier New" w:hAnsi="Courier New" w:cs="Courier New"/>
      <w:sz w:val="18"/>
      <w:szCs w:val="18"/>
    </w:rPr>
  </w:style>
  <w:style w:type="paragraph" w:customStyle="1" w:styleId="72">
    <w:name w:val="注意两空"/>
    <w:basedOn w:val="40"/>
    <w:qFormat/>
    <w:uiPriority w:val="0"/>
    <w:pPr>
      <w:autoSpaceDE w:val="0"/>
      <w:autoSpaceDN w:val="0"/>
      <w:adjustRightInd w:val="0"/>
      <w:spacing w:beforeLines="50" w:afterLines="50"/>
      <w:ind w:left="1020" w:leftChars="400" w:right="391" w:rightChars="200" w:hanging="595"/>
      <w:textAlignment w:val="baseline"/>
    </w:pPr>
    <w:rPr>
      <w:rFonts w:ascii="黑体" w:eastAsia="黑体"/>
      <w:kern w:val="0"/>
      <w:szCs w:val="20"/>
    </w:rPr>
  </w:style>
  <w:style w:type="paragraph" w:customStyle="1" w:styleId="73">
    <w:name w:val="上空下空"/>
    <w:basedOn w:val="45"/>
    <w:qFormat/>
    <w:uiPriority w:val="0"/>
    <w:pPr>
      <w:spacing w:before="120" w:after="120"/>
    </w:pPr>
  </w:style>
  <w:style w:type="paragraph" w:customStyle="1" w:styleId="74">
    <w:name w:val="清单"/>
    <w:basedOn w:val="45"/>
    <w:qFormat/>
    <w:uiPriority w:val="0"/>
    <w:pPr>
      <w:spacing w:before="120" w:after="120"/>
    </w:pPr>
    <w:rPr>
      <w:rFonts w:ascii="Arial" w:hAnsi="Arial" w:eastAsia="黑体" w:cs="Arial"/>
      <w:bCs/>
      <w:sz w:val="18"/>
      <w:szCs w:val="21"/>
    </w:rPr>
  </w:style>
  <w:style w:type="paragraph" w:styleId="75">
    <w:name w:val="List Paragraph"/>
    <w:basedOn w:val="1"/>
    <w:qFormat/>
    <w:uiPriority w:val="34"/>
    <w:pPr>
      <w:ind w:firstLine="420" w:firstLineChars="200"/>
    </w:pPr>
  </w:style>
  <w:style w:type="paragraph" w:customStyle="1" w:styleId="76">
    <w:name w:val="样式 正文首行缩进 + 小五 首行缩进:  2 字符"/>
    <w:basedOn w:val="12"/>
    <w:qFormat/>
    <w:uiPriority w:val="0"/>
    <w:pPr>
      <w:snapToGrid w:val="0"/>
      <w:ind w:firstLine="0" w:firstLineChars="0"/>
    </w:pPr>
    <w:rPr>
      <w:rFonts w:cs="SimSun"/>
      <w:kern w:val="2"/>
      <w:sz w:val="18"/>
      <w:szCs w:val="20"/>
    </w:rPr>
  </w:style>
  <w:style w:type="paragraph" w:customStyle="1" w:styleId="77">
    <w:name w:val="正文首行缩进+小五"/>
    <w:basedOn w:val="12"/>
    <w:qFormat/>
    <w:uiPriority w:val="0"/>
    <w:pPr>
      <w:snapToGrid w:val="0"/>
      <w:spacing w:line="280" w:lineRule="exact"/>
      <w:ind w:firstLine="0" w:firstLineChars="0"/>
    </w:pPr>
    <w:rPr>
      <w:rFonts w:cs="SimSun"/>
      <w:kern w:val="2"/>
      <w:sz w:val="18"/>
      <w:szCs w:val="20"/>
    </w:rPr>
  </w:style>
  <w:style w:type="paragraph" w:customStyle="1" w:styleId="78">
    <w:name w:val="表文字"/>
    <w:basedOn w:val="12"/>
    <w:qFormat/>
    <w:uiPriority w:val="0"/>
    <w:pPr>
      <w:snapToGrid w:val="0"/>
      <w:ind w:firstLine="0" w:firstLineChars="0"/>
      <w:jc w:val="center"/>
    </w:pPr>
    <w:rPr>
      <w:rFonts w:cs="SimSun"/>
      <w:kern w:val="2"/>
      <w:sz w:val="18"/>
      <w:szCs w:val="20"/>
    </w:rPr>
  </w:style>
  <w:style w:type="paragraph" w:customStyle="1" w:styleId="79">
    <w:name w:val="加图"/>
    <w:basedOn w:val="45"/>
    <w:qFormat/>
    <w:uiPriority w:val="0"/>
    <w:pPr>
      <w:spacing w:before="120" w:after="120"/>
      <w:ind w:left="500" w:leftChars="500" w:right="200" w:rightChars="200" w:firstLine="0"/>
    </w:pPr>
  </w:style>
  <w:style w:type="paragraph" w:customStyle="1" w:styleId="80">
    <w:name w:val="上空"/>
    <w:qFormat/>
    <w:uiPriority w:val="0"/>
    <w:pPr>
      <w:widowControl w:val="0"/>
      <w:spacing w:beforeLines="50"/>
      <w:ind w:firstLine="200" w:firstLineChars="200"/>
      <w:jc w:val="both"/>
    </w:pPr>
    <w:rPr>
      <w:rFonts w:ascii="Times New Roman" w:hAnsi="Times New Roman" w:eastAsia="SimSun" w:cs="Times New Roman"/>
      <w:sz w:val="21"/>
      <w:lang w:val="en-US" w:eastAsia="zh-CN" w:bidi="ar-SA"/>
    </w:rPr>
  </w:style>
  <w:style w:type="paragraph" w:customStyle="1" w:styleId="81">
    <w:name w:val="图注"/>
    <w:next w:val="1"/>
    <w:link w:val="85"/>
    <w:qFormat/>
    <w:uiPriority w:val="0"/>
    <w:pPr>
      <w:widowControl w:val="0"/>
      <w:adjustRightInd w:val="0"/>
      <w:spacing w:before="120" w:after="120" w:line="312" w:lineRule="atLeast"/>
      <w:jc w:val="center"/>
      <w:textAlignment w:val="baseline"/>
    </w:pPr>
    <w:rPr>
      <w:rFonts w:ascii="Times New Roman" w:hAnsi="Times New Roman" w:eastAsia="SimSun" w:cs="Times New Roman"/>
      <w:sz w:val="18"/>
      <w:lang w:val="en-US" w:eastAsia="zh-CN" w:bidi="ar-SA"/>
    </w:rPr>
  </w:style>
  <w:style w:type="paragraph" w:customStyle="1" w:styleId="82">
    <w:name w:val="图片2"/>
    <w:basedOn w:val="1"/>
    <w:next w:val="1"/>
    <w:qFormat/>
    <w:uiPriority w:val="0"/>
    <w:pPr>
      <w:tabs>
        <w:tab w:val="center" w:pos="2100"/>
        <w:tab w:val="center" w:pos="6075"/>
      </w:tabs>
      <w:autoSpaceDE w:val="0"/>
      <w:autoSpaceDN w:val="0"/>
      <w:adjustRightInd w:val="0"/>
      <w:spacing w:before="120"/>
      <w:textAlignment w:val="baseline"/>
    </w:pPr>
    <w:rPr>
      <w:kern w:val="0"/>
      <w:sz w:val="18"/>
      <w:szCs w:val="20"/>
    </w:rPr>
  </w:style>
  <w:style w:type="character" w:customStyle="1" w:styleId="83">
    <w:name w:val="正文文本 Char"/>
    <w:basedOn w:val="7"/>
    <w:link w:val="10"/>
    <w:qFormat/>
    <w:uiPriority w:val="0"/>
    <w:rPr>
      <w:kern w:val="2"/>
      <w:sz w:val="21"/>
      <w:szCs w:val="24"/>
    </w:rPr>
  </w:style>
  <w:style w:type="character" w:customStyle="1" w:styleId="84">
    <w:name w:val="注意、小技巧 Char"/>
    <w:basedOn w:val="7"/>
    <w:link w:val="36"/>
    <w:qFormat/>
    <w:uiPriority w:val="0"/>
    <w:rPr>
      <w:rFonts w:eastAsia="楷体_GB2312"/>
      <w:sz w:val="21"/>
    </w:rPr>
  </w:style>
  <w:style w:type="character" w:customStyle="1" w:styleId="85">
    <w:name w:val="图注 Char"/>
    <w:basedOn w:val="7"/>
    <w:link w:val="81"/>
    <w:qFormat/>
    <w:uiPriority w:val="0"/>
    <w:rPr>
      <w:sz w:val="18"/>
    </w:rPr>
  </w:style>
  <w:style w:type="character" w:customStyle="1" w:styleId="86">
    <w:name w:val="文档结构图 Char"/>
    <w:basedOn w:val="7"/>
    <w:link w:val="17"/>
    <w:qFormat/>
    <w:uiPriority w:val="0"/>
    <w:rPr>
      <w:kern w:val="21"/>
      <w:sz w:val="21"/>
      <w:szCs w:val="21"/>
      <w:shd w:val="clear" w:color="auto" w:fill="000080"/>
    </w:rPr>
  </w:style>
  <w:style w:type="character" w:customStyle="1" w:styleId="87">
    <w:name w:val="标题 5 Char"/>
    <w:basedOn w:val="7"/>
    <w:link w:val="6"/>
    <w:qFormat/>
    <w:uiPriority w:val="0"/>
    <w:rPr>
      <w:rFonts w:eastAsia="楷体"/>
      <w:bCs/>
      <w:kern w:val="2"/>
      <w:sz w:val="21"/>
      <w:szCs w:val="28"/>
    </w:rPr>
  </w:style>
  <w:style w:type="paragraph" w:customStyle="1" w:styleId="88">
    <w:name w:val="样式 程序2 + 宋体"/>
    <w:basedOn w:val="37"/>
    <w:qFormat/>
    <w:uiPriority w:val="0"/>
  </w:style>
  <w:style w:type="paragraph" w:customStyle="1" w:styleId="89">
    <w:name w:val="样式 注意 + 黑体"/>
    <w:basedOn w:val="52"/>
    <w:qFormat/>
    <w:uiPriority w:val="0"/>
    <w:pPr>
      <w:spacing w:before="80" w:after="80"/>
    </w:pPr>
    <w:rPr>
      <w:rFonts w:ascii="黑体" w:hAnsi="黑体" w:eastAsia="黑体"/>
    </w:rPr>
  </w:style>
  <w:style w:type="paragraph" w:customStyle="1" w:styleId="90">
    <w:name w:val="样式 程序2 + 加粗"/>
    <w:basedOn w:val="37"/>
    <w:qFormat/>
    <w:uiPriority w:val="0"/>
    <w:rPr>
      <w:b/>
      <w:bCs/>
    </w:rPr>
  </w:style>
  <w:style w:type="paragraph" w:customStyle="1" w:styleId="91">
    <w:name w:val="样式 下空半行 +"/>
    <w:basedOn w:val="33"/>
    <w:link w:val="100"/>
    <w:qFormat/>
    <w:uiPriority w:val="0"/>
    <w:rPr>
      <w:rFonts w:ascii="ˎ̥" w:hAnsi="ˎ̥"/>
      <w:kern w:val="0"/>
    </w:rPr>
  </w:style>
  <w:style w:type="paragraph" w:customStyle="1" w:styleId="92">
    <w:name w:val="三级标题"/>
    <w:next w:val="1"/>
    <w:qFormat/>
    <w:uiPriority w:val="0"/>
    <w:pPr>
      <w:keepNext/>
      <w:widowControl w:val="0"/>
      <w:autoSpaceDE w:val="0"/>
      <w:autoSpaceDN w:val="0"/>
      <w:adjustRightInd w:val="0"/>
      <w:spacing w:before="240" w:after="240" w:line="312" w:lineRule="atLeast"/>
      <w:jc w:val="both"/>
      <w:textAlignment w:val="baseline"/>
    </w:pPr>
    <w:rPr>
      <w:rFonts w:ascii="Arial" w:hAnsi="Arial" w:eastAsia="黑体" w:cs="Times New Roman"/>
      <w:sz w:val="24"/>
      <w:lang w:val="en-US" w:eastAsia="zh-CN" w:bidi="ar-SA"/>
    </w:rPr>
  </w:style>
  <w:style w:type="paragraph" w:customStyle="1" w:styleId="93">
    <w:name w:val="文本框"/>
    <w:basedOn w:val="1"/>
    <w:qFormat/>
    <w:uiPriority w:val="0"/>
    <w:pPr>
      <w:snapToGrid w:val="0"/>
      <w:spacing w:line="280" w:lineRule="exact"/>
      <w:jc w:val="center"/>
    </w:pPr>
    <w:rPr>
      <w:sz w:val="18"/>
      <w:szCs w:val="21"/>
    </w:rPr>
  </w:style>
  <w:style w:type="paragraph" w:customStyle="1" w:styleId="94">
    <w:name w:val="样式 正文新 + 首行缩进:  2 字符"/>
    <w:basedOn w:val="1"/>
    <w:qFormat/>
    <w:uiPriority w:val="0"/>
    <w:pPr>
      <w:ind w:firstLine="440"/>
    </w:pPr>
    <w:rPr>
      <w:rFonts w:cs="SimSun"/>
      <w:szCs w:val="20"/>
    </w:rPr>
  </w:style>
  <w:style w:type="character" w:customStyle="1" w:styleId="95">
    <w:name w:val="标题 1 Char"/>
    <w:basedOn w:val="7"/>
    <w:link w:val="2"/>
    <w:qFormat/>
    <w:uiPriority w:val="0"/>
    <w:rPr>
      <w:b/>
      <w:kern w:val="44"/>
      <w:sz w:val="36"/>
    </w:rPr>
  </w:style>
  <w:style w:type="character" w:customStyle="1" w:styleId="96">
    <w:name w:val="标题 2 Char"/>
    <w:basedOn w:val="7"/>
    <w:link w:val="3"/>
    <w:qFormat/>
    <w:uiPriority w:val="0"/>
    <w:rPr>
      <w:sz w:val="30"/>
    </w:rPr>
  </w:style>
  <w:style w:type="character" w:customStyle="1" w:styleId="97">
    <w:name w:val="纯文本 Char"/>
    <w:basedOn w:val="7"/>
    <w:link w:val="25"/>
    <w:qFormat/>
    <w:uiPriority w:val="0"/>
    <w:rPr>
      <w:rFonts w:cs="Courier New"/>
      <w:sz w:val="21"/>
      <w:szCs w:val="21"/>
    </w:rPr>
  </w:style>
  <w:style w:type="character" w:customStyle="1" w:styleId="98">
    <w:name w:val="页眉 Char"/>
    <w:basedOn w:val="7"/>
    <w:link w:val="20"/>
    <w:qFormat/>
    <w:uiPriority w:val="0"/>
    <w:rPr>
      <w:kern w:val="21"/>
      <w:sz w:val="18"/>
      <w:szCs w:val="18"/>
    </w:rPr>
  </w:style>
  <w:style w:type="character" w:customStyle="1" w:styleId="99">
    <w:name w:val="正文缩进 Char"/>
    <w:basedOn w:val="7"/>
    <w:link w:val="23"/>
    <w:qFormat/>
    <w:uiPriority w:val="0"/>
    <w:rPr>
      <w:kern w:val="2"/>
      <w:sz w:val="21"/>
    </w:rPr>
  </w:style>
  <w:style w:type="character" w:customStyle="1" w:styleId="100">
    <w:name w:val="样式 下空半行 + Char"/>
    <w:basedOn w:val="53"/>
    <w:link w:val="91"/>
    <w:qFormat/>
    <w:uiPriority w:val="0"/>
    <w:rPr>
      <w:rFonts w:ascii="ˎ̥" w:hAnsi="ˎ̥"/>
    </w:rPr>
  </w:style>
  <w:style w:type="character" w:customStyle="1" w:styleId="101">
    <w:name w:val="页脚 Char"/>
    <w:basedOn w:val="7"/>
    <w:link w:val="19"/>
    <w:qFormat/>
    <w:uiPriority w:val="0"/>
    <w:rPr>
      <w:kern w:val="2"/>
      <w:sz w:val="18"/>
      <w:szCs w:val="18"/>
    </w:rPr>
  </w:style>
  <w:style w:type="paragraph" w:customStyle="1" w:styleId="102">
    <w:name w:val="程序1"/>
    <w:basedOn w:val="45"/>
    <w:qFormat/>
    <w:uiPriority w:val="0"/>
    <w:pPr>
      <w:spacing w:before="120" w:after="120" w:line="280" w:lineRule="exact"/>
      <w:ind w:left="200" w:leftChars="200" w:firstLine="0"/>
    </w:pPr>
    <w:rPr>
      <w:rFonts w:ascii="Courier" w:hAnsi="Courier"/>
      <w:sz w:val="18"/>
    </w:rPr>
  </w:style>
  <w:style w:type="paragraph" w:customStyle="1" w:styleId="103">
    <w:name w:val="递归模型样式"/>
    <w:basedOn w:val="1"/>
    <w:qFormat/>
    <w:uiPriority w:val="0"/>
    <w:pPr>
      <w:snapToGrid w:val="0"/>
      <w:spacing w:line="280" w:lineRule="exact"/>
      <w:ind w:left="425"/>
    </w:pPr>
    <w:rPr>
      <w:rFonts w:cs="SimSun"/>
      <w:sz w:val="18"/>
      <w:szCs w:val="20"/>
    </w:rPr>
  </w:style>
  <w:style w:type="character" w:customStyle="1" w:styleId="104">
    <w:name w:val="标题 4 Char1"/>
    <w:basedOn w:val="7"/>
    <w:link w:val="5"/>
    <w:qFormat/>
    <w:uiPriority w:val="0"/>
    <w:rPr>
      <w:rFonts w:ascii="Arial" w:hAnsi="Arial" w:eastAsia="黑体"/>
      <w:kern w:val="21"/>
      <w:sz w:val="21"/>
    </w:rPr>
  </w:style>
  <w:style w:type="paragraph" w:customStyle="1" w:styleId="105">
    <w:name w:val="点"/>
    <w:basedOn w:val="1"/>
    <w:qFormat/>
    <w:uiPriority w:val="0"/>
    <w:pPr>
      <w:ind w:left="742" w:hanging="317"/>
    </w:pPr>
    <w:rPr>
      <w:kern w:val="21"/>
    </w:rPr>
  </w:style>
  <w:style w:type="character" w:customStyle="1" w:styleId="106">
    <w:name w:val="正文文本缩进 Char"/>
    <w:basedOn w:val="7"/>
    <w:link w:val="13"/>
    <w:qFormat/>
    <w:uiPriority w:val="0"/>
    <w:rPr>
      <w:kern w:val="2"/>
      <w:sz w:val="21"/>
    </w:rPr>
  </w:style>
  <w:style w:type="character" w:customStyle="1" w:styleId="107">
    <w:name w:val="日期 Char"/>
    <w:basedOn w:val="7"/>
    <w:link w:val="16"/>
    <w:qFormat/>
    <w:uiPriority w:val="0"/>
    <w:rPr>
      <w:kern w:val="2"/>
      <w:sz w:val="21"/>
      <w:szCs w:val="24"/>
    </w:rPr>
  </w:style>
  <w:style w:type="paragraph" w:customStyle="1" w:styleId="108">
    <w:name w:val="加黑"/>
    <w:basedOn w:val="23"/>
    <w:uiPriority w:val="0"/>
    <w:pPr>
      <w:widowControl/>
      <w:tabs>
        <w:tab w:val="left" w:pos="785"/>
      </w:tabs>
      <w:autoSpaceDE w:val="0"/>
      <w:autoSpaceDN w:val="0"/>
      <w:adjustRightInd w:val="0"/>
      <w:jc w:val="left"/>
      <w:textAlignment w:val="baseline"/>
    </w:pPr>
    <w:rPr>
      <w:rFonts w:ascii="Arial" w:hAnsi="Arial" w:eastAsia="黑体"/>
      <w:kern w:val="0"/>
    </w:rPr>
  </w:style>
  <w:style w:type="paragraph" w:customStyle="1" w:styleId="109">
    <w:name w:val="功能，优缺点分类"/>
    <w:next w:val="10"/>
    <w:qFormat/>
    <w:uiPriority w:val="0"/>
    <w:pPr>
      <w:tabs>
        <w:tab w:val="left" w:pos="1219"/>
      </w:tabs>
      <w:spacing w:line="312" w:lineRule="atLeast"/>
      <w:ind w:left="1219" w:hanging="369"/>
      <w:jc w:val="both"/>
    </w:pPr>
    <w:rPr>
      <w:rFonts w:ascii="Times New Roman" w:hAnsi="Times New Roman" w:eastAsia="SimSun" w:cs="Times New Roman"/>
      <w:sz w:val="21"/>
      <w:lang w:val="en-US" w:eastAsia="zh-CN" w:bidi="ar-SA"/>
    </w:rPr>
  </w:style>
  <w:style w:type="paragraph" w:customStyle="1" w:styleId="110">
    <w:name w:val="提示1"/>
    <w:basedOn w:val="68"/>
    <w:qFormat/>
    <w:uiPriority w:val="0"/>
    <w:pPr>
      <w:autoSpaceDE w:val="0"/>
      <w:autoSpaceDN w:val="0"/>
      <w:adjustRightInd w:val="0"/>
      <w:snapToGrid/>
      <w:spacing w:beforeLines="50" w:afterLines="50" w:line="312" w:lineRule="atLeast"/>
      <w:ind w:left="300" w:leftChars="300" w:right="200" w:rightChars="200"/>
      <w:textAlignment w:val="baseline"/>
    </w:pPr>
    <w:rPr>
      <w:rFonts w:eastAsia="楷体_GB2312"/>
      <w:kern w:val="0"/>
      <w:szCs w:val="20"/>
    </w:rPr>
  </w:style>
  <w:style w:type="character" w:customStyle="1" w:styleId="111">
    <w:name w:val="正文文本 2 Char"/>
    <w:basedOn w:val="7"/>
    <w:link w:val="11"/>
    <w:uiPriority w:val="0"/>
    <w:rPr>
      <w:kern w:val="2"/>
      <w:sz w:val="1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dpr/C:\WINDOWS\Application%20Data\Microsoft\Templates\C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C模板.dot</Template>
  <Company>khpress</Company>
  <Pages>1</Pages>
  <Words>105</Words>
  <Characters>603</Characters>
  <Lines>5</Lines>
  <Paragraphs>1</Paragraphs>
  <TotalTime>2353</TotalTime>
  <ScaleCrop>false</ScaleCrop>
  <LinksUpToDate>false</LinksUpToDate>
  <CharactersWithSpaces>707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2018-09-12T14:49:00Z</dcterms:created>
  <dc:creator>gby</dc:creator>
  <cp:lastModifiedBy>dpr</cp:lastModifiedBy>
  <cp:lastPrinted>2020-01-22T16:32:00Z</cp:lastPrinted>
  <dcterms:modified xsi:type="dcterms:W3CDTF">2020-10-16T11:07:54Z</dcterms:modified>
  <dc:title>第1章  概  述</dc:title>
  <cp:revision>1986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