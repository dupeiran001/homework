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EBF" w:rsidRDefault="002B7EBF" w:rsidP="002B7EBF">
      <w:pPr>
        <w:pStyle w:val="af8"/>
        <w:rPr>
          <w:rFonts w:hint="eastAsia"/>
        </w:rPr>
      </w:pPr>
    </w:p>
    <w:p w:rsidR="00293218" w:rsidRDefault="00293218" w:rsidP="00293218">
      <w:pPr>
        <w:pStyle w:val="3"/>
      </w:pPr>
      <w:r>
        <w:rPr>
          <w:rFonts w:hint="eastAsia"/>
        </w:rPr>
        <w:t>作业说明：</w:t>
      </w:r>
    </w:p>
    <w:p w:rsidR="00293218" w:rsidRDefault="00293218" w:rsidP="00293218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）所有作业题目发在本课程</w:t>
      </w:r>
      <w:r>
        <w:rPr>
          <w:rFonts w:hint="eastAsia"/>
        </w:rPr>
        <w:t>QQ</w:t>
      </w:r>
      <w:r>
        <w:rPr>
          <w:rFonts w:hint="eastAsia"/>
        </w:rPr>
        <w:t>群中。</w:t>
      </w:r>
    </w:p>
    <w:p w:rsidR="00293218" w:rsidRDefault="00293218" w:rsidP="00293218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）所有作业完成后发到邮箱：</w:t>
      </w:r>
      <w:r>
        <w:rPr>
          <w:rFonts w:hint="eastAsia"/>
        </w:rPr>
        <w:t>licb1964@126.com</w:t>
      </w:r>
      <w:r>
        <w:rPr>
          <w:rFonts w:hint="eastAsia"/>
        </w:rPr>
        <w:t>。</w:t>
      </w:r>
    </w:p>
    <w:p w:rsidR="00293218" w:rsidRDefault="00293218" w:rsidP="00293218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）作业的文件名为：</w:t>
      </w:r>
      <w:r>
        <w:rPr>
          <w:rFonts w:hint="eastAsia"/>
        </w:rPr>
        <w:t>"</w:t>
      </w:r>
      <w:r w:rsidR="00917509">
        <w:rPr>
          <w:rFonts w:hint="eastAsia"/>
        </w:rPr>
        <w:t>数据结构</w:t>
      </w:r>
      <w:r>
        <w:rPr>
          <w:rFonts w:hint="eastAsia"/>
        </w:rPr>
        <w:t>"-</w:t>
      </w:r>
      <w:r>
        <w:rPr>
          <w:rFonts w:hint="eastAsia"/>
        </w:rPr>
        <w:t>学号</w:t>
      </w:r>
      <w:r>
        <w:rPr>
          <w:rFonts w:hint="eastAsia"/>
        </w:rPr>
        <w:t>-</w:t>
      </w:r>
      <w:r>
        <w:rPr>
          <w:rFonts w:hint="eastAsia"/>
        </w:rPr>
        <w:t>作业次号，如</w:t>
      </w:r>
      <w:r>
        <w:rPr>
          <w:rFonts w:hint="eastAsia"/>
        </w:rPr>
        <w:t>201</w:t>
      </w:r>
      <w:r w:rsidR="00917509">
        <w:rPr>
          <w:rFonts w:hint="eastAsia"/>
        </w:rPr>
        <w:t>9</w:t>
      </w:r>
      <w:r>
        <w:rPr>
          <w:rFonts w:hint="eastAsia"/>
        </w:rPr>
        <w:t>001</w:t>
      </w:r>
      <w:r>
        <w:rPr>
          <w:rFonts w:hint="eastAsia"/>
        </w:rPr>
        <w:t>学号的学生的第一次作业的文件名是：</w:t>
      </w:r>
      <w:r w:rsidR="00917509">
        <w:rPr>
          <w:rFonts w:hint="eastAsia"/>
        </w:rPr>
        <w:t>数据结构</w:t>
      </w:r>
      <w:r>
        <w:rPr>
          <w:rFonts w:hint="eastAsia"/>
        </w:rPr>
        <w:t>-201</w:t>
      </w:r>
      <w:r w:rsidR="00917509">
        <w:rPr>
          <w:rFonts w:hint="eastAsia"/>
        </w:rPr>
        <w:t>9</w:t>
      </w:r>
      <w:r>
        <w:rPr>
          <w:rFonts w:hint="eastAsia"/>
        </w:rPr>
        <w:t>001-1.docx</w:t>
      </w:r>
      <w:r>
        <w:rPr>
          <w:rFonts w:hint="eastAsia"/>
        </w:rPr>
        <w:t>（均采用</w:t>
      </w:r>
      <w:r>
        <w:rPr>
          <w:rFonts w:hint="eastAsia"/>
        </w:rPr>
        <w:t>Word</w:t>
      </w:r>
      <w:r>
        <w:rPr>
          <w:rFonts w:hint="eastAsia"/>
        </w:rPr>
        <w:t>文档）。</w:t>
      </w:r>
    </w:p>
    <w:p w:rsidR="00293218" w:rsidRDefault="00293218" w:rsidP="00293218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）每次作业完成的截止时间是布置作业的下一周星期五。</w:t>
      </w:r>
    </w:p>
    <w:p w:rsidR="00293218" w:rsidRDefault="00293218" w:rsidP="00293218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）每次作业计入平时成绩，主要按是否按照完成作业（</w:t>
      </w:r>
      <w:r>
        <w:rPr>
          <w:rFonts w:hint="eastAsia"/>
        </w:rPr>
        <w:t>60%</w:t>
      </w:r>
      <w:r>
        <w:rPr>
          <w:rFonts w:hint="eastAsia"/>
        </w:rPr>
        <w:t>）和正确性（</w:t>
      </w:r>
      <w:r>
        <w:rPr>
          <w:rFonts w:hint="eastAsia"/>
        </w:rPr>
        <w:t>40%</w:t>
      </w:r>
      <w:r>
        <w:rPr>
          <w:rFonts w:hint="eastAsia"/>
        </w:rPr>
        <w:t>）评分。</w:t>
      </w:r>
    </w:p>
    <w:p w:rsidR="00293218" w:rsidRDefault="00293218" w:rsidP="00293218">
      <w:pPr>
        <w:pStyle w:val="af6"/>
      </w:pPr>
    </w:p>
    <w:p w:rsidR="00293218" w:rsidRDefault="00293218" w:rsidP="00293218">
      <w:pPr>
        <w:pStyle w:val="3"/>
      </w:pPr>
      <w:r>
        <w:rPr>
          <w:rFonts w:hint="eastAsia"/>
        </w:rPr>
        <w:t>作业</w:t>
      </w:r>
      <w:r>
        <w:rPr>
          <w:rFonts w:hint="eastAsia"/>
        </w:rPr>
        <w:t>1</w:t>
      </w:r>
    </w:p>
    <w:p w:rsidR="00FB00D8" w:rsidRPr="008D26A1" w:rsidRDefault="003877FD" w:rsidP="00FB00D8">
      <w:pPr>
        <w:pStyle w:val="af6"/>
      </w:pPr>
      <w:r>
        <w:rPr>
          <w:rFonts w:hint="eastAsia"/>
        </w:rPr>
        <w:t>1</w:t>
      </w:r>
      <w:r w:rsidR="00FB00D8">
        <w:rPr>
          <w:rFonts w:hint="eastAsia"/>
        </w:rPr>
        <w:t xml:space="preserve">. </w:t>
      </w:r>
      <w:r w:rsidR="00FB00D8" w:rsidRPr="008D26A1">
        <w:rPr>
          <w:rFonts w:hint="eastAsia"/>
        </w:rPr>
        <w:t>已知一个单链表</w:t>
      </w:r>
      <w:r w:rsidR="00FB00D8" w:rsidRPr="008D26A1">
        <w:rPr>
          <w:rFonts w:hint="eastAsia"/>
        </w:rPr>
        <w:t>L</w:t>
      </w:r>
      <w:r w:rsidR="00FB00D8" w:rsidRPr="008D26A1">
        <w:rPr>
          <w:rFonts w:hint="eastAsia"/>
        </w:rPr>
        <w:t>存放</w:t>
      </w:r>
      <w:r w:rsidR="00FB00D8" w:rsidRPr="004A526B">
        <w:rPr>
          <w:rFonts w:hint="eastAsia"/>
          <w:i/>
        </w:rPr>
        <w:t>n</w:t>
      </w:r>
      <w:r w:rsidR="00FB00D8" w:rsidRPr="008D26A1">
        <w:rPr>
          <w:rFonts w:hint="eastAsia"/>
        </w:rPr>
        <w:t>个元素，其中结点类型为（</w:t>
      </w:r>
      <w:r w:rsidR="00FB00D8" w:rsidRPr="008D26A1">
        <w:rPr>
          <w:rFonts w:hint="eastAsia"/>
        </w:rPr>
        <w:t>data</w:t>
      </w:r>
      <w:r w:rsidR="00FB00D8" w:rsidRPr="008D26A1">
        <w:rPr>
          <w:rFonts w:hint="eastAsia"/>
        </w:rPr>
        <w:t>，</w:t>
      </w:r>
      <w:r w:rsidR="00FB00D8" w:rsidRPr="008D26A1">
        <w:rPr>
          <w:rFonts w:hint="eastAsia"/>
        </w:rPr>
        <w:t>next</w:t>
      </w:r>
      <w:r w:rsidR="00FB00D8" w:rsidRPr="008D26A1">
        <w:rPr>
          <w:rFonts w:hint="eastAsia"/>
        </w:rPr>
        <w:t>），</w:t>
      </w:r>
      <w:r w:rsidR="00FB00D8" w:rsidRPr="00C31899">
        <w:rPr>
          <w:rFonts w:hint="eastAsia"/>
          <w:i/>
        </w:rPr>
        <w:t>p</w:t>
      </w:r>
      <w:r w:rsidR="00FB00D8" w:rsidRPr="008D26A1">
        <w:rPr>
          <w:rFonts w:hint="eastAsia"/>
        </w:rPr>
        <w:t>结点</w:t>
      </w:r>
      <w:r w:rsidR="00FB00D8">
        <w:rPr>
          <w:rFonts w:hint="eastAsia"/>
        </w:rPr>
        <w:t>是其中的任意一个数据结点</w:t>
      </w:r>
      <w:r w:rsidR="00FB00D8" w:rsidRPr="008D26A1">
        <w:rPr>
          <w:rFonts w:hint="eastAsia"/>
        </w:rPr>
        <w:t>。请设计一个平均时间复杂度为</w:t>
      </w:r>
      <w:r w:rsidR="00FB00D8" w:rsidRPr="008D26A1">
        <w:rPr>
          <w:rFonts w:hint="eastAsia"/>
        </w:rPr>
        <w:t>O(1)</w:t>
      </w:r>
      <w:r w:rsidR="00FB00D8" w:rsidRPr="008D26A1">
        <w:rPr>
          <w:rFonts w:hint="eastAsia"/>
        </w:rPr>
        <w:t>的算法删除</w:t>
      </w:r>
      <w:r w:rsidR="00FB00D8" w:rsidRPr="00C31899">
        <w:rPr>
          <w:rFonts w:hint="eastAsia"/>
          <w:i/>
        </w:rPr>
        <w:t>p</w:t>
      </w:r>
      <w:r w:rsidR="00FB00D8" w:rsidRPr="008D26A1">
        <w:rPr>
          <w:rFonts w:hint="eastAsia"/>
        </w:rPr>
        <w:t>结点，并且说明</w:t>
      </w:r>
      <w:r w:rsidR="00FB00D8">
        <w:rPr>
          <w:rFonts w:hint="eastAsia"/>
        </w:rPr>
        <w:t>为什么</w:t>
      </w:r>
      <w:r w:rsidR="00FB00D8" w:rsidRPr="008D26A1">
        <w:rPr>
          <w:rFonts w:hint="eastAsia"/>
        </w:rPr>
        <w:t>你的算法的平均时间复杂度为</w:t>
      </w:r>
      <w:r w:rsidR="00FB00D8" w:rsidRPr="008D26A1">
        <w:rPr>
          <w:rFonts w:hint="eastAsia"/>
        </w:rPr>
        <w:t>O(1)</w:t>
      </w:r>
      <w:r w:rsidR="00FB00D8" w:rsidRPr="008D26A1">
        <w:rPr>
          <w:rFonts w:hint="eastAsia"/>
        </w:rPr>
        <w:t>。</w:t>
      </w:r>
    </w:p>
    <w:p w:rsidR="00FB00D8" w:rsidRDefault="00FB00D8" w:rsidP="00FB00D8">
      <w:pPr>
        <w:pStyle w:val="12"/>
      </w:pPr>
      <w:r>
        <w:rPr>
          <w:rFonts w:hint="eastAsia"/>
        </w:rPr>
        <w:t xml:space="preserve">2. </w:t>
      </w:r>
      <w:r>
        <w:rPr>
          <w:rFonts w:hint="eastAsia"/>
        </w:rPr>
        <w:t>有一个整数顺序表</w:t>
      </w:r>
      <w:r>
        <w:rPr>
          <w:rFonts w:hint="eastAsia"/>
        </w:rPr>
        <w:t>L</w:t>
      </w:r>
      <w:r>
        <w:rPr>
          <w:rFonts w:hint="eastAsia"/>
        </w:rPr>
        <w:t>。设计一个尽可能高效的算法删除其中所有值为负整数的元素（假设</w:t>
      </w:r>
      <w:r>
        <w:rPr>
          <w:rFonts w:hint="eastAsia"/>
        </w:rPr>
        <w:t>L</w:t>
      </w:r>
      <w:r>
        <w:rPr>
          <w:rFonts w:hint="eastAsia"/>
        </w:rPr>
        <w:t>中值为负整数的元素可能有多个），删除后元素的相对次序不改变。并给出算法的时间和空间复杂度。例如，</w:t>
      </w:r>
      <w:r>
        <w:rPr>
          <w:rFonts w:hint="eastAsia"/>
        </w:rPr>
        <w:t>L=</w:t>
      </w:r>
      <w:r>
        <w:rPr>
          <w:rFonts w:hint="eastAsia"/>
        </w:rPr>
        <w:t>（</w:t>
      </w:r>
      <w:r w:rsidRPr="0096344B">
        <w:t>1</w:t>
      </w:r>
      <w:r>
        <w:t>，</w:t>
      </w:r>
      <w:r w:rsidRPr="0096344B">
        <w:t>2</w:t>
      </w:r>
      <w:r>
        <w:t>，</w:t>
      </w:r>
      <w:r w:rsidRPr="00EA47DB">
        <w:rPr>
          <w:rFonts w:ascii="宋体"/>
        </w:rPr>
        <w:t>-</w:t>
      </w:r>
      <w:r w:rsidRPr="0096344B">
        <w:t>1</w:t>
      </w:r>
      <w:r>
        <w:t>，</w:t>
      </w:r>
      <w:r w:rsidRPr="00EA47DB">
        <w:rPr>
          <w:rFonts w:ascii="宋体"/>
        </w:rPr>
        <w:t>-</w:t>
      </w:r>
      <w:r w:rsidRPr="0096344B">
        <w:t>2</w:t>
      </w:r>
      <w:r>
        <w:t>，</w:t>
      </w:r>
      <w:r w:rsidRPr="0096344B">
        <w:t>3</w:t>
      </w:r>
      <w:r>
        <w:t>，</w:t>
      </w:r>
      <w:r w:rsidRPr="00EA47DB">
        <w:rPr>
          <w:rFonts w:ascii="宋体"/>
        </w:rPr>
        <w:t>-</w:t>
      </w:r>
      <w:r w:rsidRPr="0096344B">
        <w:t>3</w:t>
      </w:r>
      <w:r>
        <w:rPr>
          <w:rFonts w:hint="eastAsia"/>
        </w:rPr>
        <w:t>），删除后</w:t>
      </w:r>
      <w:r>
        <w:rPr>
          <w:rFonts w:hint="eastAsia"/>
        </w:rPr>
        <w:t>L=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）。</w:t>
      </w:r>
    </w:p>
    <w:p w:rsidR="00FB00D8" w:rsidRDefault="00075F96" w:rsidP="00437BC2">
      <w:pPr>
        <w:pStyle w:val="af6"/>
      </w:pPr>
      <w:r>
        <w:rPr>
          <w:rFonts w:hint="eastAsia"/>
        </w:rPr>
        <w:t>3</w:t>
      </w:r>
      <w:r w:rsidR="00FB00D8">
        <w:rPr>
          <w:rFonts w:hint="eastAsia"/>
        </w:rPr>
        <w:t xml:space="preserve">. </w:t>
      </w:r>
      <w:r w:rsidR="00FB00D8">
        <w:rPr>
          <w:rFonts w:hint="eastAsia"/>
        </w:rPr>
        <w:t>有一个递增有序的整数顺序表</w:t>
      </w:r>
      <w:r w:rsidR="00FB00D8">
        <w:rPr>
          <w:rFonts w:hint="eastAsia"/>
        </w:rPr>
        <w:t>L</w:t>
      </w:r>
      <w:r w:rsidR="00FB00D8">
        <w:rPr>
          <w:rFonts w:hint="eastAsia"/>
        </w:rPr>
        <w:t>。设计一个尽可能高效的算法</w:t>
      </w:r>
      <w:r w:rsidR="00FB00D8" w:rsidRPr="00003A7A">
        <w:rPr>
          <w:rFonts w:hint="eastAsia"/>
        </w:rPr>
        <w:t>删除表中值大于</w:t>
      </w:r>
      <w:r w:rsidR="00FB00D8">
        <w:rPr>
          <w:rFonts w:hint="eastAsia"/>
        </w:rPr>
        <w:t>等于</w:t>
      </w:r>
      <w:r w:rsidR="00FB00D8" w:rsidRPr="00086363">
        <w:rPr>
          <w:rFonts w:hint="eastAsia"/>
          <w:i/>
        </w:rPr>
        <w:t>x</w:t>
      </w:r>
      <w:r w:rsidR="00FB00D8" w:rsidRPr="00003A7A">
        <w:rPr>
          <w:rFonts w:hint="eastAsia"/>
        </w:rPr>
        <w:t>且小于</w:t>
      </w:r>
      <w:r w:rsidR="00FB00D8">
        <w:rPr>
          <w:rFonts w:hint="eastAsia"/>
        </w:rPr>
        <w:t>等于</w:t>
      </w:r>
      <w:r w:rsidR="00FB00D8" w:rsidRPr="00086363">
        <w:rPr>
          <w:rFonts w:hint="eastAsia"/>
          <w:i/>
        </w:rPr>
        <w:t>y</w:t>
      </w:r>
      <w:r w:rsidR="00FB00D8" w:rsidRPr="00003A7A">
        <w:rPr>
          <w:rFonts w:hint="eastAsia"/>
        </w:rPr>
        <w:t>的所有元素（</w:t>
      </w:r>
      <w:r w:rsidR="00FB00D8" w:rsidRPr="00086363">
        <w:rPr>
          <w:rFonts w:hint="eastAsia"/>
          <w:i/>
        </w:rPr>
        <w:t>x</w:t>
      </w:r>
      <w:r w:rsidR="00FB00D8">
        <w:rPr>
          <w:rFonts w:hint="eastAsia"/>
        </w:rPr>
        <w:t>≤</w:t>
      </w:r>
      <w:r w:rsidR="00FB00D8" w:rsidRPr="00086363">
        <w:rPr>
          <w:rFonts w:hint="eastAsia"/>
          <w:i/>
        </w:rPr>
        <w:t>y</w:t>
      </w:r>
      <w:r w:rsidR="00FB00D8" w:rsidRPr="00003A7A">
        <w:rPr>
          <w:rFonts w:hint="eastAsia"/>
        </w:rPr>
        <w:t>）</w:t>
      </w:r>
      <w:r w:rsidR="00FB00D8">
        <w:rPr>
          <w:rFonts w:hint="eastAsia"/>
        </w:rPr>
        <w:t>，删除后元素的相对次序不改变。并给出算法的时间和空间复杂度。例如，</w:t>
      </w:r>
      <w:r w:rsidR="00FB00D8">
        <w:rPr>
          <w:rFonts w:hint="eastAsia"/>
        </w:rPr>
        <w:t>L=</w:t>
      </w:r>
      <w:r w:rsidR="00FB00D8">
        <w:rPr>
          <w:rFonts w:hint="eastAsia"/>
        </w:rPr>
        <w:t>（</w:t>
      </w:r>
      <w:r w:rsidR="00FB00D8">
        <w:rPr>
          <w:rFonts w:hint="eastAsia"/>
        </w:rPr>
        <w:t>1</w:t>
      </w:r>
      <w:r w:rsidR="00FB00D8">
        <w:rPr>
          <w:rFonts w:hint="eastAsia"/>
        </w:rPr>
        <w:t>，</w:t>
      </w:r>
      <w:r w:rsidR="00FB00D8" w:rsidRPr="000353D4">
        <w:t>2</w:t>
      </w:r>
      <w:r w:rsidR="00FB00D8">
        <w:rPr>
          <w:rFonts w:hint="eastAsia"/>
        </w:rPr>
        <w:t>，</w:t>
      </w:r>
      <w:r w:rsidR="00FB00D8">
        <w:rPr>
          <w:rFonts w:hint="eastAsia"/>
        </w:rPr>
        <w:t>4</w:t>
      </w:r>
      <w:r w:rsidR="00FB00D8">
        <w:rPr>
          <w:rFonts w:hint="eastAsia"/>
        </w:rPr>
        <w:t>，</w:t>
      </w:r>
      <w:r w:rsidR="00FB00D8" w:rsidRPr="000353D4">
        <w:t>5</w:t>
      </w:r>
      <w:r w:rsidR="00FB00D8">
        <w:rPr>
          <w:rFonts w:hint="eastAsia"/>
        </w:rPr>
        <w:t>，</w:t>
      </w:r>
      <w:r w:rsidR="00FB00D8">
        <w:rPr>
          <w:rFonts w:hint="eastAsia"/>
        </w:rPr>
        <w:t>7</w:t>
      </w:r>
      <w:r w:rsidR="00FB00D8">
        <w:rPr>
          <w:rFonts w:hint="eastAsia"/>
        </w:rPr>
        <w:t>，</w:t>
      </w:r>
      <w:r w:rsidR="00FB00D8">
        <w:rPr>
          <w:rFonts w:hint="eastAsia"/>
        </w:rPr>
        <w:t>9</w:t>
      </w:r>
      <w:r w:rsidR="00FB00D8">
        <w:rPr>
          <w:rFonts w:hint="eastAsia"/>
        </w:rPr>
        <w:t>），</w:t>
      </w:r>
      <w:r w:rsidR="00FB00D8" w:rsidRPr="00921D31">
        <w:rPr>
          <w:rFonts w:hint="eastAsia"/>
          <w:i/>
        </w:rPr>
        <w:t>x</w:t>
      </w:r>
      <w:r w:rsidR="00FB00D8">
        <w:rPr>
          <w:rFonts w:hint="eastAsia"/>
        </w:rPr>
        <w:t>=2</w:t>
      </w:r>
      <w:r w:rsidR="00FB00D8">
        <w:rPr>
          <w:rFonts w:hint="eastAsia"/>
        </w:rPr>
        <w:t>，</w:t>
      </w:r>
      <w:r w:rsidR="00FB00D8" w:rsidRPr="00921D31">
        <w:rPr>
          <w:rFonts w:hint="eastAsia"/>
          <w:i/>
        </w:rPr>
        <w:t>y</w:t>
      </w:r>
      <w:r w:rsidR="00FB00D8">
        <w:rPr>
          <w:rFonts w:hint="eastAsia"/>
        </w:rPr>
        <w:t>=5</w:t>
      </w:r>
      <w:r w:rsidR="00FB00D8">
        <w:rPr>
          <w:rFonts w:hint="eastAsia"/>
        </w:rPr>
        <w:t>，删除后</w:t>
      </w:r>
      <w:r w:rsidR="00FB00D8">
        <w:rPr>
          <w:rFonts w:hint="eastAsia"/>
        </w:rPr>
        <w:t>L=</w:t>
      </w:r>
      <w:r w:rsidR="00FB00D8">
        <w:rPr>
          <w:rFonts w:hint="eastAsia"/>
        </w:rPr>
        <w:t>（</w:t>
      </w:r>
      <w:r w:rsidR="00FB00D8">
        <w:rPr>
          <w:rFonts w:hint="eastAsia"/>
        </w:rPr>
        <w:t>1</w:t>
      </w:r>
      <w:r w:rsidR="00FB00D8">
        <w:rPr>
          <w:rFonts w:hint="eastAsia"/>
        </w:rPr>
        <w:t>，</w:t>
      </w:r>
      <w:r w:rsidR="00FB00D8">
        <w:rPr>
          <w:rFonts w:hint="eastAsia"/>
        </w:rPr>
        <w:t>7</w:t>
      </w:r>
      <w:r w:rsidR="00FB00D8">
        <w:rPr>
          <w:rFonts w:hint="eastAsia"/>
        </w:rPr>
        <w:t>，</w:t>
      </w:r>
      <w:r w:rsidR="00FB00D8">
        <w:rPr>
          <w:rFonts w:hint="eastAsia"/>
        </w:rPr>
        <w:t>9</w:t>
      </w:r>
      <w:r w:rsidR="00FB00D8">
        <w:rPr>
          <w:rFonts w:hint="eastAsia"/>
        </w:rPr>
        <w:t>）。</w:t>
      </w:r>
    </w:p>
    <w:p w:rsidR="00FB00D8" w:rsidRDefault="00075F96" w:rsidP="00FB00D8">
      <w:pPr>
        <w:pStyle w:val="12"/>
      </w:pPr>
      <w:r>
        <w:rPr>
          <w:rFonts w:hint="eastAsia"/>
        </w:rPr>
        <w:t>4</w:t>
      </w:r>
      <w:r w:rsidR="00FB00D8">
        <w:rPr>
          <w:rFonts w:hint="eastAsia"/>
        </w:rPr>
        <w:t xml:space="preserve">. </w:t>
      </w:r>
      <w:r w:rsidR="00FB00D8">
        <w:rPr>
          <w:rFonts w:hint="eastAsia"/>
        </w:rPr>
        <w:t>有两个集合采用递增有序的整数顺序表</w:t>
      </w:r>
      <w:r w:rsidR="00FB00D8">
        <w:rPr>
          <w:rFonts w:hint="eastAsia"/>
        </w:rPr>
        <w:t>A</w:t>
      </w:r>
      <w:r w:rsidR="00FB00D8">
        <w:rPr>
          <w:rFonts w:hint="eastAsia"/>
        </w:rPr>
        <w:t>、</w:t>
      </w:r>
      <w:r w:rsidR="00FB00D8">
        <w:rPr>
          <w:rFonts w:hint="eastAsia"/>
        </w:rPr>
        <w:t>B</w:t>
      </w:r>
      <w:r w:rsidR="00FB00D8">
        <w:rPr>
          <w:rFonts w:hint="eastAsia"/>
        </w:rPr>
        <w:t>存储，设计一个在时间上尽可能高效的算法求两个集合的并集</w:t>
      </w:r>
      <w:r w:rsidR="00FB00D8">
        <w:rPr>
          <w:rFonts w:hint="eastAsia"/>
        </w:rPr>
        <w:t>C</w:t>
      </w:r>
      <w:r w:rsidR="00FB00D8">
        <w:rPr>
          <w:rFonts w:hint="eastAsia"/>
        </w:rPr>
        <w:t>，</w:t>
      </w:r>
      <w:r w:rsidR="00FB00D8">
        <w:rPr>
          <w:rFonts w:hint="eastAsia"/>
        </w:rPr>
        <w:t>C</w:t>
      </w:r>
      <w:r w:rsidR="00FB00D8">
        <w:rPr>
          <w:rFonts w:hint="eastAsia"/>
        </w:rPr>
        <w:t>仍然用顺序表存储。并给出算法的时间和空间复杂度。例如</w:t>
      </w:r>
      <w:r w:rsidR="00FB00D8">
        <w:rPr>
          <w:rFonts w:hint="eastAsia"/>
        </w:rPr>
        <w:t>A=</w:t>
      </w:r>
      <w:r w:rsidR="00FB00D8">
        <w:rPr>
          <w:rFonts w:hint="eastAsia"/>
        </w:rPr>
        <w:t>（</w:t>
      </w:r>
      <w:r w:rsidR="00FB00D8">
        <w:rPr>
          <w:rFonts w:hint="eastAsia"/>
        </w:rPr>
        <w:t>1</w:t>
      </w:r>
      <w:r w:rsidR="00FB00D8">
        <w:rPr>
          <w:rFonts w:hint="eastAsia"/>
        </w:rPr>
        <w:t>，</w:t>
      </w:r>
      <w:r w:rsidR="00FB00D8">
        <w:rPr>
          <w:rFonts w:hint="eastAsia"/>
        </w:rPr>
        <w:t>3</w:t>
      </w:r>
      <w:r w:rsidR="00FB00D8">
        <w:rPr>
          <w:rFonts w:hint="eastAsia"/>
        </w:rPr>
        <w:t>，</w:t>
      </w:r>
      <w:r w:rsidR="00FB00D8">
        <w:rPr>
          <w:rFonts w:hint="eastAsia"/>
        </w:rPr>
        <w:t>5</w:t>
      </w:r>
      <w:r w:rsidR="00FB00D8">
        <w:rPr>
          <w:rFonts w:hint="eastAsia"/>
        </w:rPr>
        <w:t>，</w:t>
      </w:r>
      <w:r w:rsidR="00FB00D8">
        <w:rPr>
          <w:rFonts w:hint="eastAsia"/>
        </w:rPr>
        <w:t>7</w:t>
      </w:r>
      <w:r w:rsidR="00FB00D8">
        <w:rPr>
          <w:rFonts w:hint="eastAsia"/>
        </w:rPr>
        <w:t>），</w:t>
      </w:r>
      <w:r w:rsidR="00FB00D8">
        <w:rPr>
          <w:rFonts w:hint="eastAsia"/>
        </w:rPr>
        <w:t>B=</w:t>
      </w:r>
      <w:r w:rsidR="00FB00D8">
        <w:rPr>
          <w:rFonts w:hint="eastAsia"/>
        </w:rPr>
        <w:t>（</w:t>
      </w:r>
      <w:r w:rsidR="00FB00D8">
        <w:rPr>
          <w:rFonts w:hint="eastAsia"/>
        </w:rPr>
        <w:t>1</w:t>
      </w:r>
      <w:r w:rsidR="00FB00D8">
        <w:rPr>
          <w:rFonts w:hint="eastAsia"/>
        </w:rPr>
        <w:t>，</w:t>
      </w:r>
      <w:r w:rsidR="00FB00D8">
        <w:rPr>
          <w:rFonts w:hint="eastAsia"/>
        </w:rPr>
        <w:t>2</w:t>
      </w:r>
      <w:r w:rsidR="00FB00D8">
        <w:rPr>
          <w:rFonts w:hint="eastAsia"/>
        </w:rPr>
        <w:t>，</w:t>
      </w:r>
      <w:r w:rsidR="00FB00D8">
        <w:rPr>
          <w:rFonts w:hint="eastAsia"/>
        </w:rPr>
        <w:t>4</w:t>
      </w:r>
      <w:r w:rsidR="00FB00D8">
        <w:rPr>
          <w:rFonts w:hint="eastAsia"/>
        </w:rPr>
        <w:t>，</w:t>
      </w:r>
      <w:r w:rsidR="00FB00D8">
        <w:rPr>
          <w:rFonts w:hint="eastAsia"/>
        </w:rPr>
        <w:t>5</w:t>
      </w:r>
      <w:r w:rsidR="00FB00D8">
        <w:rPr>
          <w:rFonts w:hint="eastAsia"/>
        </w:rPr>
        <w:t>，</w:t>
      </w:r>
      <w:r w:rsidR="00FB00D8">
        <w:rPr>
          <w:rFonts w:hint="eastAsia"/>
        </w:rPr>
        <w:t>7</w:t>
      </w:r>
      <w:r w:rsidR="00FB00D8">
        <w:rPr>
          <w:rFonts w:hint="eastAsia"/>
        </w:rPr>
        <w:t>），并集</w:t>
      </w:r>
      <w:r w:rsidR="00FB00D8">
        <w:rPr>
          <w:rFonts w:hint="eastAsia"/>
        </w:rPr>
        <w:t>C=</w:t>
      </w:r>
      <w:r w:rsidR="00FB00D8">
        <w:rPr>
          <w:rFonts w:hint="eastAsia"/>
        </w:rPr>
        <w:t>（</w:t>
      </w:r>
      <w:r w:rsidR="00FB00D8">
        <w:rPr>
          <w:rFonts w:hint="eastAsia"/>
        </w:rPr>
        <w:t>1</w:t>
      </w:r>
      <w:r w:rsidR="00FB00D8">
        <w:rPr>
          <w:rFonts w:hint="eastAsia"/>
        </w:rPr>
        <w:t>，</w:t>
      </w:r>
      <w:r w:rsidR="00FB00D8">
        <w:rPr>
          <w:rFonts w:hint="eastAsia"/>
        </w:rPr>
        <w:t>2</w:t>
      </w:r>
      <w:r w:rsidR="00FB00D8">
        <w:rPr>
          <w:rFonts w:hint="eastAsia"/>
        </w:rPr>
        <w:t>，</w:t>
      </w:r>
      <w:r w:rsidR="00FB00D8">
        <w:rPr>
          <w:rFonts w:hint="eastAsia"/>
        </w:rPr>
        <w:t>3</w:t>
      </w:r>
      <w:r w:rsidR="00FB00D8">
        <w:rPr>
          <w:rFonts w:hint="eastAsia"/>
        </w:rPr>
        <w:t>，</w:t>
      </w:r>
      <w:r w:rsidR="00FB00D8">
        <w:rPr>
          <w:rFonts w:hint="eastAsia"/>
        </w:rPr>
        <w:t>4</w:t>
      </w:r>
      <w:r w:rsidR="00FB00D8">
        <w:rPr>
          <w:rFonts w:hint="eastAsia"/>
        </w:rPr>
        <w:t>，</w:t>
      </w:r>
      <w:r w:rsidR="00FB00D8">
        <w:rPr>
          <w:rFonts w:hint="eastAsia"/>
        </w:rPr>
        <w:t>5</w:t>
      </w:r>
      <w:r w:rsidR="00FB00D8">
        <w:rPr>
          <w:rFonts w:hint="eastAsia"/>
        </w:rPr>
        <w:t>，</w:t>
      </w:r>
      <w:r w:rsidR="00FB00D8">
        <w:rPr>
          <w:rFonts w:hint="eastAsia"/>
        </w:rPr>
        <w:t>7</w:t>
      </w:r>
      <w:r w:rsidR="00FB00D8">
        <w:rPr>
          <w:rFonts w:hint="eastAsia"/>
        </w:rPr>
        <w:t>）。</w:t>
      </w:r>
    </w:p>
    <w:p w:rsidR="00FB00D8" w:rsidRDefault="00075F96" w:rsidP="00FB00D8">
      <w:pPr>
        <w:pStyle w:val="12"/>
      </w:pPr>
      <w:r>
        <w:rPr>
          <w:rFonts w:hint="eastAsia"/>
        </w:rPr>
        <w:t>5</w:t>
      </w:r>
      <w:r w:rsidR="00FB00D8">
        <w:rPr>
          <w:rFonts w:hint="eastAsia"/>
        </w:rPr>
        <w:t xml:space="preserve">. </w:t>
      </w:r>
      <w:r w:rsidR="00FB00D8">
        <w:rPr>
          <w:rFonts w:hint="eastAsia"/>
        </w:rPr>
        <w:t>有一个整数单链表</w:t>
      </w:r>
      <w:r w:rsidR="00FB00D8">
        <w:rPr>
          <w:rFonts w:hint="eastAsia"/>
        </w:rPr>
        <w:t>L</w:t>
      </w:r>
      <w:r w:rsidR="00FB00D8">
        <w:rPr>
          <w:rFonts w:hint="eastAsia"/>
        </w:rPr>
        <w:t>，设计一个尽可能高效算法将所有负整数的元素移到其他元素的前面。例如，</w:t>
      </w:r>
      <w:r w:rsidR="00FB00D8">
        <w:rPr>
          <w:rFonts w:hint="eastAsia"/>
        </w:rPr>
        <w:t>L=</w:t>
      </w:r>
      <w:r w:rsidR="00FB00D8">
        <w:rPr>
          <w:rFonts w:hint="eastAsia"/>
        </w:rPr>
        <w:t>（</w:t>
      </w:r>
      <w:r w:rsidR="00FB00D8" w:rsidRPr="003C281F">
        <w:t>1</w:t>
      </w:r>
      <w:r w:rsidR="00FB00D8">
        <w:t>，</w:t>
      </w:r>
      <w:r w:rsidR="00FB00D8" w:rsidRPr="003C281F">
        <w:t>2</w:t>
      </w:r>
      <w:r w:rsidR="00FB00D8">
        <w:t>，</w:t>
      </w:r>
      <w:r w:rsidR="00FB00D8" w:rsidRPr="00EA47DB">
        <w:rPr>
          <w:rFonts w:ascii="宋体"/>
        </w:rPr>
        <w:t>-</w:t>
      </w:r>
      <w:r w:rsidR="00FB00D8" w:rsidRPr="003C281F">
        <w:t>1</w:t>
      </w:r>
      <w:r w:rsidR="00FB00D8">
        <w:t>，</w:t>
      </w:r>
      <w:r w:rsidR="00FB00D8" w:rsidRPr="00EA47DB">
        <w:rPr>
          <w:rFonts w:ascii="宋体"/>
        </w:rPr>
        <w:t>-</w:t>
      </w:r>
      <w:r w:rsidR="00FB00D8" w:rsidRPr="003C281F">
        <w:t>2</w:t>
      </w:r>
      <w:r w:rsidR="00FB00D8">
        <w:t>，</w:t>
      </w:r>
      <w:r w:rsidR="00FB00D8" w:rsidRPr="003C281F">
        <w:t>3</w:t>
      </w:r>
      <w:r w:rsidR="00FB00D8">
        <w:t>，</w:t>
      </w:r>
      <w:r w:rsidR="00FB00D8" w:rsidRPr="00EA47DB">
        <w:rPr>
          <w:rFonts w:ascii="宋体"/>
        </w:rPr>
        <w:t>-</w:t>
      </w:r>
      <w:r w:rsidR="00FB00D8" w:rsidRPr="003C281F">
        <w:t>3</w:t>
      </w:r>
      <w:r w:rsidR="00FB00D8">
        <w:t>，</w:t>
      </w:r>
      <w:r w:rsidR="00FB00D8" w:rsidRPr="003C281F">
        <w:t>4</w:t>
      </w:r>
      <w:r w:rsidR="00FB00D8">
        <w:rPr>
          <w:rFonts w:hint="eastAsia"/>
        </w:rPr>
        <w:t>），移动后</w:t>
      </w:r>
      <w:r w:rsidR="00FB00D8">
        <w:rPr>
          <w:rFonts w:hint="eastAsia"/>
        </w:rPr>
        <w:t>L=</w:t>
      </w:r>
      <w:r w:rsidR="00FB00D8">
        <w:rPr>
          <w:rFonts w:hint="eastAsia"/>
        </w:rPr>
        <w:t>（</w:t>
      </w:r>
      <w:r w:rsidR="00FB00D8" w:rsidRPr="00EA47DB">
        <w:rPr>
          <w:rFonts w:ascii="宋体" w:hint="eastAsia"/>
        </w:rPr>
        <w:t>-</w:t>
      </w:r>
      <w:r w:rsidR="00FB00D8">
        <w:rPr>
          <w:rFonts w:hint="eastAsia"/>
        </w:rPr>
        <w:t>1</w:t>
      </w:r>
      <w:r w:rsidR="00FB00D8">
        <w:rPr>
          <w:rFonts w:hint="eastAsia"/>
        </w:rPr>
        <w:t>，</w:t>
      </w:r>
      <w:r w:rsidR="00FB00D8" w:rsidRPr="00EA47DB">
        <w:rPr>
          <w:rFonts w:ascii="宋体" w:hint="eastAsia"/>
        </w:rPr>
        <w:t>-</w:t>
      </w:r>
      <w:r w:rsidR="00FB00D8">
        <w:rPr>
          <w:rFonts w:hint="eastAsia"/>
        </w:rPr>
        <w:t>2</w:t>
      </w:r>
      <w:r w:rsidR="00FB00D8">
        <w:rPr>
          <w:rFonts w:hint="eastAsia"/>
        </w:rPr>
        <w:t>，</w:t>
      </w:r>
      <w:r w:rsidR="00FB00D8" w:rsidRPr="00EA47DB">
        <w:rPr>
          <w:rFonts w:ascii="宋体" w:hint="eastAsia"/>
        </w:rPr>
        <w:t>-</w:t>
      </w:r>
      <w:r w:rsidR="00FB00D8">
        <w:rPr>
          <w:rFonts w:hint="eastAsia"/>
        </w:rPr>
        <w:t>3</w:t>
      </w:r>
      <w:r w:rsidR="00FB00D8">
        <w:rPr>
          <w:rFonts w:hint="eastAsia"/>
        </w:rPr>
        <w:t>，</w:t>
      </w:r>
      <w:r w:rsidR="00FB00D8">
        <w:rPr>
          <w:rFonts w:hint="eastAsia"/>
        </w:rPr>
        <w:t>1</w:t>
      </w:r>
      <w:r w:rsidR="00FB00D8">
        <w:rPr>
          <w:rFonts w:hint="eastAsia"/>
        </w:rPr>
        <w:t>，</w:t>
      </w:r>
      <w:r w:rsidR="00FB00D8">
        <w:rPr>
          <w:rFonts w:hint="eastAsia"/>
        </w:rPr>
        <w:t>2</w:t>
      </w:r>
      <w:r w:rsidR="00FB00D8">
        <w:rPr>
          <w:rFonts w:hint="eastAsia"/>
        </w:rPr>
        <w:t>，</w:t>
      </w:r>
      <w:r w:rsidR="00FB00D8">
        <w:rPr>
          <w:rFonts w:hint="eastAsia"/>
        </w:rPr>
        <w:t>3</w:t>
      </w:r>
      <w:r w:rsidR="00FB00D8">
        <w:rPr>
          <w:rFonts w:hint="eastAsia"/>
        </w:rPr>
        <w:t>，</w:t>
      </w:r>
      <w:r w:rsidR="00FB00D8">
        <w:rPr>
          <w:rFonts w:hint="eastAsia"/>
        </w:rPr>
        <w:t>4</w:t>
      </w:r>
      <w:r w:rsidR="00FB00D8">
        <w:rPr>
          <w:rFonts w:hint="eastAsia"/>
        </w:rPr>
        <w:t>）。</w:t>
      </w:r>
    </w:p>
    <w:p w:rsidR="00FB00D8" w:rsidRDefault="00075F96" w:rsidP="00FB00D8">
      <w:pPr>
        <w:pStyle w:val="12"/>
      </w:pPr>
      <w:r>
        <w:rPr>
          <w:rFonts w:hint="eastAsia"/>
        </w:rPr>
        <w:t>6</w:t>
      </w:r>
      <w:r w:rsidR="00FB00D8">
        <w:rPr>
          <w:rFonts w:hint="eastAsia"/>
        </w:rPr>
        <w:t xml:space="preserve">. </w:t>
      </w:r>
      <w:r w:rsidR="00FB00D8">
        <w:rPr>
          <w:rFonts w:hint="eastAsia"/>
        </w:rPr>
        <w:t>有两个集合采用整数单链表</w:t>
      </w:r>
      <w:r w:rsidR="00FB00D8">
        <w:rPr>
          <w:rFonts w:hint="eastAsia"/>
        </w:rPr>
        <w:t>A</w:t>
      </w:r>
      <w:r w:rsidR="00FB00D8">
        <w:rPr>
          <w:rFonts w:hint="eastAsia"/>
        </w:rPr>
        <w:t>、</w:t>
      </w:r>
      <w:r w:rsidR="00FB00D8">
        <w:rPr>
          <w:rFonts w:hint="eastAsia"/>
        </w:rPr>
        <w:t>B</w:t>
      </w:r>
      <w:r w:rsidR="00FB00D8">
        <w:rPr>
          <w:rFonts w:hint="eastAsia"/>
        </w:rPr>
        <w:t>存储，设计一个算法求两个集合的差集</w:t>
      </w:r>
      <w:r w:rsidR="00FB00D8">
        <w:rPr>
          <w:rFonts w:hint="eastAsia"/>
        </w:rPr>
        <w:t>C</w:t>
      </w:r>
      <w:r w:rsidR="00FB00D8">
        <w:rPr>
          <w:rFonts w:hint="eastAsia"/>
        </w:rPr>
        <w:t>，</w:t>
      </w:r>
      <w:r w:rsidR="00FB00D8">
        <w:rPr>
          <w:rFonts w:hint="eastAsia"/>
        </w:rPr>
        <w:t>C</w:t>
      </w:r>
      <w:r w:rsidR="00FB00D8">
        <w:rPr>
          <w:rFonts w:hint="eastAsia"/>
        </w:rPr>
        <w:t>仍然用单链表存储。并给出算法的时间和空间复杂度。例如</w:t>
      </w:r>
      <w:r w:rsidR="00FB00D8">
        <w:rPr>
          <w:rFonts w:hint="eastAsia"/>
        </w:rPr>
        <w:t>A=</w:t>
      </w:r>
      <w:r w:rsidR="00FB00D8">
        <w:rPr>
          <w:rFonts w:hint="eastAsia"/>
        </w:rPr>
        <w:t>（</w:t>
      </w:r>
      <w:r w:rsidR="00FB00D8">
        <w:rPr>
          <w:rFonts w:hint="eastAsia"/>
        </w:rPr>
        <w:t>1</w:t>
      </w:r>
      <w:r w:rsidR="00FB00D8">
        <w:rPr>
          <w:rFonts w:hint="eastAsia"/>
        </w:rPr>
        <w:t>，</w:t>
      </w:r>
      <w:r w:rsidR="00FB00D8">
        <w:rPr>
          <w:rFonts w:hint="eastAsia"/>
        </w:rPr>
        <w:t>3</w:t>
      </w:r>
      <w:r w:rsidR="00FB00D8">
        <w:rPr>
          <w:rFonts w:hint="eastAsia"/>
        </w:rPr>
        <w:t>，</w:t>
      </w:r>
      <w:r w:rsidR="00FB00D8">
        <w:rPr>
          <w:rFonts w:hint="eastAsia"/>
        </w:rPr>
        <w:t>2</w:t>
      </w:r>
      <w:r w:rsidR="00FB00D8">
        <w:rPr>
          <w:rFonts w:hint="eastAsia"/>
        </w:rPr>
        <w:t>），</w:t>
      </w:r>
      <w:r w:rsidR="00FB00D8">
        <w:rPr>
          <w:rFonts w:hint="eastAsia"/>
        </w:rPr>
        <w:t>B=</w:t>
      </w:r>
      <w:r w:rsidR="00FB00D8">
        <w:rPr>
          <w:rFonts w:hint="eastAsia"/>
        </w:rPr>
        <w:t>（</w:t>
      </w:r>
      <w:r w:rsidR="00FB00D8">
        <w:rPr>
          <w:rFonts w:hint="eastAsia"/>
        </w:rPr>
        <w:t>5</w:t>
      </w:r>
      <w:r w:rsidR="00FB00D8">
        <w:rPr>
          <w:rFonts w:hint="eastAsia"/>
        </w:rPr>
        <w:t>，</w:t>
      </w:r>
      <w:r w:rsidR="00FB00D8">
        <w:rPr>
          <w:rFonts w:hint="eastAsia"/>
        </w:rPr>
        <w:t>1</w:t>
      </w:r>
      <w:r w:rsidR="00FB00D8">
        <w:rPr>
          <w:rFonts w:hint="eastAsia"/>
        </w:rPr>
        <w:t>，</w:t>
      </w:r>
      <w:r w:rsidR="00FB00D8">
        <w:rPr>
          <w:rFonts w:hint="eastAsia"/>
        </w:rPr>
        <w:t>4</w:t>
      </w:r>
      <w:r w:rsidR="00FB00D8">
        <w:rPr>
          <w:rFonts w:hint="eastAsia"/>
        </w:rPr>
        <w:t>，</w:t>
      </w:r>
      <w:r w:rsidR="00FB00D8">
        <w:rPr>
          <w:rFonts w:hint="eastAsia"/>
        </w:rPr>
        <w:t>2</w:t>
      </w:r>
      <w:r w:rsidR="00FB00D8">
        <w:rPr>
          <w:rFonts w:hint="eastAsia"/>
        </w:rPr>
        <w:t>），并集</w:t>
      </w:r>
      <w:r w:rsidR="00FB00D8">
        <w:rPr>
          <w:rFonts w:hint="eastAsia"/>
        </w:rPr>
        <w:t>C=</w:t>
      </w:r>
      <w:r w:rsidR="00FB00D8">
        <w:rPr>
          <w:rFonts w:hint="eastAsia"/>
        </w:rPr>
        <w:t>（</w:t>
      </w:r>
      <w:r w:rsidR="00FB00D8">
        <w:rPr>
          <w:rFonts w:hint="eastAsia"/>
        </w:rPr>
        <w:t>3</w:t>
      </w:r>
      <w:r w:rsidR="00FB00D8">
        <w:rPr>
          <w:rFonts w:hint="eastAsia"/>
        </w:rPr>
        <w:t>）。</w:t>
      </w:r>
    </w:p>
    <w:p w:rsidR="00FB00D8" w:rsidRDefault="00075F96" w:rsidP="00FB00D8">
      <w:pPr>
        <w:pStyle w:val="12"/>
      </w:pPr>
      <w:r>
        <w:rPr>
          <w:rFonts w:hint="eastAsia"/>
        </w:rPr>
        <w:t>7</w:t>
      </w:r>
      <w:r w:rsidR="00FB00D8">
        <w:rPr>
          <w:rFonts w:hint="eastAsia"/>
        </w:rPr>
        <w:t xml:space="preserve">. </w:t>
      </w:r>
      <w:r w:rsidR="00FB00D8">
        <w:rPr>
          <w:rFonts w:hint="eastAsia"/>
        </w:rPr>
        <w:t>有两个递增有序的整数单链表</w:t>
      </w:r>
      <w:r w:rsidR="00FB00D8">
        <w:rPr>
          <w:rFonts w:hint="eastAsia"/>
        </w:rPr>
        <w:t>A</w:t>
      </w:r>
      <w:r w:rsidR="00FB00D8">
        <w:rPr>
          <w:rFonts w:hint="eastAsia"/>
        </w:rPr>
        <w:t>、</w:t>
      </w:r>
      <w:r w:rsidR="00FB00D8">
        <w:rPr>
          <w:rFonts w:hint="eastAsia"/>
        </w:rPr>
        <w:t>B</w:t>
      </w:r>
      <w:r w:rsidR="00FB00D8">
        <w:rPr>
          <w:rFonts w:hint="eastAsia"/>
        </w:rPr>
        <w:t>，分别含</w:t>
      </w:r>
      <w:r w:rsidR="00FB00D8" w:rsidRPr="00D5459F">
        <w:rPr>
          <w:rFonts w:hint="eastAsia"/>
          <w:i/>
        </w:rPr>
        <w:t>m</w:t>
      </w:r>
      <w:r w:rsidR="00FB00D8">
        <w:rPr>
          <w:rFonts w:hint="eastAsia"/>
        </w:rPr>
        <w:t>和</w:t>
      </w:r>
      <w:r w:rsidR="00FB00D8" w:rsidRPr="00D5459F">
        <w:rPr>
          <w:rFonts w:hint="eastAsia"/>
          <w:i/>
        </w:rPr>
        <w:t>n</w:t>
      </w:r>
      <w:r w:rsidR="00FB00D8">
        <w:rPr>
          <w:rFonts w:hint="eastAsia"/>
        </w:rPr>
        <w:t>个元素，设计一个在时间上尽可能高效的算法将这</w:t>
      </w:r>
      <w:r w:rsidR="00FB00D8" w:rsidRPr="00D5459F">
        <w:rPr>
          <w:rFonts w:hint="eastAsia"/>
          <w:i/>
        </w:rPr>
        <w:t>m</w:t>
      </w:r>
      <w:r w:rsidR="00FB00D8">
        <w:rPr>
          <w:rFonts w:hint="eastAsia"/>
        </w:rPr>
        <w:t>+</w:t>
      </w:r>
      <w:r w:rsidR="00FB00D8" w:rsidRPr="00D5459F">
        <w:rPr>
          <w:rFonts w:hint="eastAsia"/>
          <w:i/>
        </w:rPr>
        <w:t>n</w:t>
      </w:r>
      <w:r w:rsidR="00FB00D8">
        <w:rPr>
          <w:rFonts w:hint="eastAsia"/>
        </w:rPr>
        <w:t>个元素合并到单链表</w:t>
      </w:r>
      <w:r w:rsidR="00FB00D8">
        <w:rPr>
          <w:rFonts w:hint="eastAsia"/>
        </w:rPr>
        <w:t>C</w:t>
      </w:r>
      <w:r w:rsidR="00FB00D8">
        <w:rPr>
          <w:rFonts w:hint="eastAsia"/>
        </w:rPr>
        <w:t>中，使得</w:t>
      </w:r>
      <w:r w:rsidR="00FB00D8">
        <w:rPr>
          <w:rFonts w:hint="eastAsia"/>
        </w:rPr>
        <w:t>C</w:t>
      </w:r>
      <w:r w:rsidR="00FB00D8">
        <w:rPr>
          <w:rFonts w:hint="eastAsia"/>
        </w:rPr>
        <w:t>中所有整数递减排列。并给出算法的时间和空间复杂度。例如</w:t>
      </w:r>
      <w:r w:rsidR="00FB00D8">
        <w:rPr>
          <w:rFonts w:hint="eastAsia"/>
        </w:rPr>
        <w:t>A=</w:t>
      </w:r>
      <w:r w:rsidR="00FB00D8">
        <w:rPr>
          <w:rFonts w:hint="eastAsia"/>
        </w:rPr>
        <w:t>（</w:t>
      </w:r>
      <w:r w:rsidR="00FB00D8">
        <w:rPr>
          <w:rFonts w:hint="eastAsia"/>
        </w:rPr>
        <w:t>1</w:t>
      </w:r>
      <w:r w:rsidR="00FB00D8">
        <w:rPr>
          <w:rFonts w:hint="eastAsia"/>
        </w:rPr>
        <w:t>，</w:t>
      </w:r>
      <w:r w:rsidR="00FB00D8">
        <w:rPr>
          <w:rFonts w:hint="eastAsia"/>
        </w:rPr>
        <w:t>3</w:t>
      </w:r>
      <w:r w:rsidR="00FB00D8">
        <w:rPr>
          <w:rFonts w:hint="eastAsia"/>
        </w:rPr>
        <w:t>，</w:t>
      </w:r>
      <w:r w:rsidR="00FB00D8">
        <w:rPr>
          <w:rFonts w:hint="eastAsia"/>
        </w:rPr>
        <w:t>5</w:t>
      </w:r>
      <w:r w:rsidR="00FB00D8">
        <w:rPr>
          <w:rFonts w:hint="eastAsia"/>
        </w:rPr>
        <w:t>，</w:t>
      </w:r>
      <w:r w:rsidR="00FB00D8">
        <w:rPr>
          <w:rFonts w:hint="eastAsia"/>
        </w:rPr>
        <w:t>7</w:t>
      </w:r>
      <w:r w:rsidR="00FB00D8">
        <w:rPr>
          <w:rFonts w:hint="eastAsia"/>
        </w:rPr>
        <w:t>），</w:t>
      </w:r>
      <w:r w:rsidR="00FB00D8">
        <w:rPr>
          <w:rFonts w:hint="eastAsia"/>
        </w:rPr>
        <w:t>B=</w:t>
      </w:r>
      <w:r w:rsidR="00FB00D8">
        <w:rPr>
          <w:rFonts w:hint="eastAsia"/>
        </w:rPr>
        <w:t>（</w:t>
      </w:r>
      <w:r w:rsidR="00FB00D8">
        <w:rPr>
          <w:rFonts w:hint="eastAsia"/>
        </w:rPr>
        <w:t>1</w:t>
      </w:r>
      <w:r w:rsidR="00FB00D8">
        <w:rPr>
          <w:rFonts w:hint="eastAsia"/>
        </w:rPr>
        <w:t>，</w:t>
      </w:r>
      <w:r w:rsidR="00FB00D8">
        <w:rPr>
          <w:rFonts w:hint="eastAsia"/>
        </w:rPr>
        <w:t>2</w:t>
      </w:r>
      <w:r w:rsidR="00FB00D8">
        <w:rPr>
          <w:rFonts w:hint="eastAsia"/>
        </w:rPr>
        <w:t>，</w:t>
      </w:r>
      <w:r w:rsidR="00FB00D8">
        <w:rPr>
          <w:rFonts w:hint="eastAsia"/>
        </w:rPr>
        <w:t>8</w:t>
      </w:r>
      <w:r w:rsidR="00FB00D8">
        <w:rPr>
          <w:rFonts w:hint="eastAsia"/>
        </w:rPr>
        <w:t>），合并后</w:t>
      </w:r>
      <w:r w:rsidR="00FB00D8">
        <w:rPr>
          <w:rFonts w:hint="eastAsia"/>
        </w:rPr>
        <w:t>C=</w:t>
      </w:r>
      <w:r w:rsidR="00FB00D8">
        <w:rPr>
          <w:rFonts w:hint="eastAsia"/>
        </w:rPr>
        <w:t>（</w:t>
      </w:r>
      <w:r w:rsidR="00FB00D8">
        <w:rPr>
          <w:rFonts w:hint="eastAsia"/>
        </w:rPr>
        <w:t>8</w:t>
      </w:r>
      <w:r w:rsidR="00FB00D8">
        <w:rPr>
          <w:rFonts w:hint="eastAsia"/>
        </w:rPr>
        <w:t>，</w:t>
      </w:r>
      <w:r w:rsidR="00FB00D8">
        <w:rPr>
          <w:rFonts w:hint="eastAsia"/>
        </w:rPr>
        <w:t>7</w:t>
      </w:r>
      <w:r w:rsidR="00FB00D8">
        <w:rPr>
          <w:rFonts w:hint="eastAsia"/>
        </w:rPr>
        <w:t>，</w:t>
      </w:r>
      <w:r w:rsidR="00FB00D8">
        <w:rPr>
          <w:rFonts w:hint="eastAsia"/>
        </w:rPr>
        <w:t>5</w:t>
      </w:r>
      <w:r w:rsidR="00FB00D8">
        <w:rPr>
          <w:rFonts w:hint="eastAsia"/>
        </w:rPr>
        <w:t>，</w:t>
      </w:r>
      <w:r w:rsidR="00FB00D8">
        <w:rPr>
          <w:rFonts w:hint="eastAsia"/>
        </w:rPr>
        <w:t>3</w:t>
      </w:r>
      <w:r w:rsidR="00FB00D8">
        <w:rPr>
          <w:rFonts w:hint="eastAsia"/>
        </w:rPr>
        <w:t>，</w:t>
      </w:r>
      <w:r w:rsidR="00FB00D8">
        <w:rPr>
          <w:rFonts w:hint="eastAsia"/>
        </w:rPr>
        <w:t>2</w:t>
      </w:r>
      <w:r w:rsidR="00FB00D8">
        <w:rPr>
          <w:rFonts w:hint="eastAsia"/>
        </w:rPr>
        <w:t>，</w:t>
      </w:r>
      <w:r w:rsidR="00FB00D8">
        <w:rPr>
          <w:rFonts w:hint="eastAsia"/>
        </w:rPr>
        <w:t>1</w:t>
      </w:r>
      <w:r w:rsidR="00FB00D8">
        <w:rPr>
          <w:rFonts w:hint="eastAsia"/>
        </w:rPr>
        <w:t>，</w:t>
      </w:r>
      <w:r w:rsidR="00FB00D8">
        <w:rPr>
          <w:rFonts w:hint="eastAsia"/>
        </w:rPr>
        <w:t>1</w:t>
      </w:r>
      <w:r w:rsidR="00FB00D8">
        <w:rPr>
          <w:rFonts w:hint="eastAsia"/>
        </w:rPr>
        <w:t>）。</w:t>
      </w:r>
    </w:p>
    <w:p w:rsidR="00FB00D8" w:rsidRPr="007B6BB3" w:rsidRDefault="00075F96" w:rsidP="006341F4">
      <w:pPr>
        <w:pStyle w:val="aa"/>
      </w:pPr>
      <w:r>
        <w:rPr>
          <w:rFonts w:hint="eastAsia"/>
        </w:rPr>
        <w:t>8</w:t>
      </w:r>
      <w:r w:rsidR="00FB00D8">
        <w:rPr>
          <w:rFonts w:hint="eastAsia"/>
        </w:rPr>
        <w:t xml:space="preserve">. </w:t>
      </w:r>
      <w:r w:rsidR="00FB00D8" w:rsidRPr="007B6BB3">
        <w:rPr>
          <w:rFonts w:hint="eastAsia"/>
        </w:rPr>
        <w:t>有两个递增有序</w:t>
      </w:r>
      <w:r w:rsidR="00FB00D8">
        <w:rPr>
          <w:rFonts w:hint="eastAsia"/>
        </w:rPr>
        <w:t>的整数双链表</w:t>
      </w:r>
      <w:r w:rsidR="00FB00D8" w:rsidRPr="007B6BB3">
        <w:rPr>
          <w:rFonts w:hint="eastAsia"/>
        </w:rPr>
        <w:t>A</w:t>
      </w:r>
      <w:r w:rsidR="00FB00D8" w:rsidRPr="007B6BB3">
        <w:rPr>
          <w:rFonts w:hint="eastAsia"/>
        </w:rPr>
        <w:t>和</w:t>
      </w:r>
      <w:r w:rsidR="00FB00D8" w:rsidRPr="007B6BB3">
        <w:rPr>
          <w:rFonts w:hint="eastAsia"/>
        </w:rPr>
        <w:t>B</w:t>
      </w:r>
      <w:r w:rsidR="00FB00D8" w:rsidRPr="007B6BB3">
        <w:rPr>
          <w:rFonts w:hint="eastAsia"/>
        </w:rPr>
        <w:t>，分别含有</w:t>
      </w:r>
      <w:r w:rsidR="00FB00D8" w:rsidRPr="004A794D">
        <w:rPr>
          <w:rFonts w:hint="eastAsia"/>
          <w:i/>
        </w:rPr>
        <w:t>m</w:t>
      </w:r>
      <w:r w:rsidR="00FB00D8" w:rsidRPr="007B6BB3">
        <w:rPr>
          <w:rFonts w:hint="eastAsia"/>
        </w:rPr>
        <w:t>和</w:t>
      </w:r>
      <w:r w:rsidR="00FB00D8" w:rsidRPr="004A794D">
        <w:rPr>
          <w:rFonts w:hint="eastAsia"/>
          <w:i/>
        </w:rPr>
        <w:t>n</w:t>
      </w:r>
      <w:r w:rsidR="00FB00D8" w:rsidRPr="007B6BB3">
        <w:rPr>
          <w:rFonts w:hint="eastAsia"/>
        </w:rPr>
        <w:t>个整数元素，假设这</w:t>
      </w:r>
      <w:r w:rsidR="00FB00D8" w:rsidRPr="004A794D">
        <w:rPr>
          <w:rFonts w:hint="eastAsia"/>
          <w:i/>
        </w:rPr>
        <w:t>m</w:t>
      </w:r>
      <w:r w:rsidR="00FB00D8" w:rsidRPr="007B6BB3">
        <w:rPr>
          <w:rFonts w:hint="eastAsia"/>
        </w:rPr>
        <w:t>+</w:t>
      </w:r>
      <w:r w:rsidR="00FB00D8" w:rsidRPr="004A794D">
        <w:rPr>
          <w:rFonts w:hint="eastAsia"/>
          <w:i/>
        </w:rPr>
        <w:t>n</w:t>
      </w:r>
      <w:r w:rsidR="00FB00D8" w:rsidRPr="007B6BB3">
        <w:rPr>
          <w:rFonts w:hint="eastAsia"/>
        </w:rPr>
        <w:t>个元素均不相同。设计一个算法求这</w:t>
      </w:r>
      <w:r w:rsidR="00FB00D8" w:rsidRPr="004A794D">
        <w:rPr>
          <w:rFonts w:hint="eastAsia"/>
          <w:i/>
        </w:rPr>
        <w:t>m</w:t>
      </w:r>
      <w:r w:rsidR="00FB00D8" w:rsidRPr="007B6BB3">
        <w:rPr>
          <w:rFonts w:hint="eastAsia"/>
        </w:rPr>
        <w:t>+</w:t>
      </w:r>
      <w:r w:rsidR="00FB00D8" w:rsidRPr="004A794D">
        <w:rPr>
          <w:rFonts w:hint="eastAsia"/>
          <w:i/>
        </w:rPr>
        <w:t>n</w:t>
      </w:r>
      <w:r w:rsidR="00FB00D8" w:rsidRPr="007B6BB3">
        <w:rPr>
          <w:rFonts w:hint="eastAsia"/>
        </w:rPr>
        <w:t>个元素中第</w:t>
      </w:r>
      <w:r w:rsidR="00FB00D8" w:rsidRPr="004A794D">
        <w:rPr>
          <w:rFonts w:hint="eastAsia"/>
          <w:i/>
        </w:rPr>
        <w:t>k</w:t>
      </w:r>
      <w:r w:rsidR="00FB00D8">
        <w:rPr>
          <w:rFonts w:hint="eastAsia"/>
        </w:rPr>
        <w:t>（</w:t>
      </w:r>
      <w:r w:rsidR="00FB00D8">
        <w:rPr>
          <w:rFonts w:hint="eastAsia"/>
        </w:rPr>
        <w:t>1</w:t>
      </w:r>
      <w:r w:rsidR="00FB00D8">
        <w:rPr>
          <w:rFonts w:hint="eastAsia"/>
        </w:rPr>
        <w:t>≤</w:t>
      </w:r>
      <w:r w:rsidR="00FB00D8" w:rsidRPr="004A794D">
        <w:rPr>
          <w:rFonts w:hint="eastAsia"/>
          <w:i/>
        </w:rPr>
        <w:t>k</w:t>
      </w:r>
      <w:r w:rsidR="00FB00D8">
        <w:rPr>
          <w:rFonts w:hint="eastAsia"/>
        </w:rPr>
        <w:t>≤</w:t>
      </w:r>
      <w:r w:rsidR="00FB00D8" w:rsidRPr="004A794D">
        <w:rPr>
          <w:rFonts w:hint="eastAsia"/>
          <w:i/>
        </w:rPr>
        <w:t>m</w:t>
      </w:r>
      <w:r w:rsidR="00FB00D8">
        <w:rPr>
          <w:rFonts w:hint="eastAsia"/>
        </w:rPr>
        <w:t>+</w:t>
      </w:r>
      <w:r w:rsidR="00FB00D8" w:rsidRPr="004A794D">
        <w:rPr>
          <w:rFonts w:hint="eastAsia"/>
          <w:i/>
        </w:rPr>
        <w:t>n</w:t>
      </w:r>
      <w:r w:rsidR="00FB00D8">
        <w:rPr>
          <w:rFonts w:hint="eastAsia"/>
        </w:rPr>
        <w:t>）</w:t>
      </w:r>
      <w:r w:rsidR="00FB00D8" w:rsidRPr="007B6BB3">
        <w:rPr>
          <w:rFonts w:hint="eastAsia"/>
        </w:rPr>
        <w:t>小的元素</w:t>
      </w:r>
      <w:r w:rsidR="00FB00D8">
        <w:rPr>
          <w:rFonts w:hint="eastAsia"/>
        </w:rPr>
        <w:t>值</w:t>
      </w:r>
      <w:r w:rsidR="00FB00D8" w:rsidRPr="007B6BB3">
        <w:rPr>
          <w:rFonts w:hint="eastAsia"/>
        </w:rPr>
        <w:t>。</w:t>
      </w:r>
      <w:r w:rsidR="00FB00D8">
        <w:rPr>
          <w:rFonts w:hint="eastAsia"/>
        </w:rPr>
        <w:t>例如，</w:t>
      </w:r>
      <w:r w:rsidR="00FB00D8">
        <w:rPr>
          <w:rFonts w:hint="eastAsia"/>
        </w:rPr>
        <w:t>A=</w:t>
      </w:r>
      <w:r w:rsidR="00FB00D8">
        <w:rPr>
          <w:rFonts w:hint="eastAsia"/>
        </w:rPr>
        <w:t>（</w:t>
      </w:r>
      <w:r w:rsidR="00FB00D8" w:rsidRPr="00E13B8D">
        <w:t>1</w:t>
      </w:r>
      <w:r w:rsidR="00FB00D8">
        <w:rPr>
          <w:rFonts w:hint="eastAsia"/>
        </w:rPr>
        <w:t>，</w:t>
      </w:r>
      <w:r w:rsidR="00FB00D8" w:rsidRPr="00E13B8D">
        <w:t>3</w:t>
      </w:r>
      <w:r w:rsidR="00FB00D8">
        <w:rPr>
          <w:rFonts w:hint="eastAsia"/>
        </w:rPr>
        <w:t>），</w:t>
      </w:r>
      <w:r w:rsidR="00FB00D8">
        <w:rPr>
          <w:rFonts w:hint="eastAsia"/>
        </w:rPr>
        <w:t>B=</w:t>
      </w:r>
      <w:r w:rsidR="00FB00D8">
        <w:rPr>
          <w:rFonts w:hint="eastAsia"/>
        </w:rPr>
        <w:t>（</w:t>
      </w:r>
      <w:r w:rsidR="00FB00D8" w:rsidRPr="00E13B8D">
        <w:t>2</w:t>
      </w:r>
      <w:r w:rsidR="00FB00D8">
        <w:rPr>
          <w:rFonts w:hint="eastAsia"/>
        </w:rPr>
        <w:t>，</w:t>
      </w:r>
      <w:r w:rsidR="00FB00D8" w:rsidRPr="00E13B8D">
        <w:t>4</w:t>
      </w:r>
      <w:r w:rsidR="00FB00D8">
        <w:rPr>
          <w:rFonts w:hint="eastAsia"/>
        </w:rPr>
        <w:t>，</w:t>
      </w:r>
      <w:r w:rsidR="00FB00D8" w:rsidRPr="00E13B8D">
        <w:t>6</w:t>
      </w:r>
      <w:r w:rsidR="00FB00D8">
        <w:rPr>
          <w:rFonts w:hint="eastAsia"/>
        </w:rPr>
        <w:t>，</w:t>
      </w:r>
      <w:r w:rsidR="00FB00D8" w:rsidRPr="00E13B8D">
        <w:t>8</w:t>
      </w:r>
      <w:r w:rsidR="00FB00D8">
        <w:rPr>
          <w:rFonts w:hint="eastAsia"/>
        </w:rPr>
        <w:t>，</w:t>
      </w:r>
      <w:r w:rsidR="00FB00D8" w:rsidRPr="00E13B8D">
        <w:t>10</w:t>
      </w:r>
      <w:r w:rsidR="00FB00D8">
        <w:rPr>
          <w:rFonts w:hint="eastAsia"/>
        </w:rPr>
        <w:t>），</w:t>
      </w:r>
      <w:r w:rsidR="00FB00D8" w:rsidRPr="004A794D">
        <w:rPr>
          <w:rFonts w:hint="eastAsia"/>
          <w:i/>
        </w:rPr>
        <w:t>k</w:t>
      </w:r>
      <w:r w:rsidR="00FB00D8">
        <w:rPr>
          <w:rFonts w:hint="eastAsia"/>
        </w:rPr>
        <w:t>=2</w:t>
      </w:r>
      <w:r w:rsidR="00FB00D8">
        <w:rPr>
          <w:rFonts w:hint="eastAsia"/>
        </w:rPr>
        <w:t>时返回</w:t>
      </w:r>
      <w:r w:rsidR="00FB00D8">
        <w:rPr>
          <w:rFonts w:hint="eastAsia"/>
        </w:rPr>
        <w:t>2</w:t>
      </w:r>
      <w:r w:rsidR="00FB00D8">
        <w:rPr>
          <w:rFonts w:hint="eastAsia"/>
        </w:rPr>
        <w:t>，</w:t>
      </w:r>
      <w:r w:rsidR="00FB00D8" w:rsidRPr="004A794D">
        <w:rPr>
          <w:rFonts w:hint="eastAsia"/>
          <w:i/>
        </w:rPr>
        <w:t>k</w:t>
      </w:r>
      <w:r w:rsidR="00FB00D8">
        <w:rPr>
          <w:rFonts w:hint="eastAsia"/>
        </w:rPr>
        <w:t>=6</w:t>
      </w:r>
      <w:r w:rsidR="00FB00D8">
        <w:rPr>
          <w:rFonts w:hint="eastAsia"/>
        </w:rPr>
        <w:t>时返回</w:t>
      </w:r>
      <w:r w:rsidR="00FB00D8">
        <w:rPr>
          <w:rFonts w:hint="eastAsia"/>
        </w:rPr>
        <w:t>8</w:t>
      </w:r>
      <w:r w:rsidR="00FB00D8">
        <w:rPr>
          <w:rFonts w:hint="eastAsia"/>
        </w:rPr>
        <w:t>。</w:t>
      </w:r>
    </w:p>
    <w:sectPr w:rsidR="00FB00D8" w:rsidRPr="007B6BB3" w:rsidSect="00851799">
      <w:headerReference w:type="even" r:id="rId8"/>
      <w:headerReference w:type="default" r:id="rId9"/>
      <w:pgSz w:w="10433" w:h="14742"/>
      <w:pgMar w:top="1276" w:right="1106" w:bottom="1276" w:left="1106" w:header="709" w:footer="82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33B4" w:rsidRDefault="004233B4">
      <w:r>
        <w:separator/>
      </w:r>
    </w:p>
  </w:endnote>
  <w:endnote w:type="continuationSeparator" w:id="0">
    <w:p w:rsidR="004233B4" w:rsidRDefault="004233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altName w:val="黑体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33B4" w:rsidRDefault="004233B4">
      <w:r>
        <w:separator/>
      </w:r>
    </w:p>
  </w:footnote>
  <w:footnote w:type="continuationSeparator" w:id="0">
    <w:p w:rsidR="004233B4" w:rsidRDefault="004233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1DD" w:rsidRDefault="00A32C62">
    <w:pPr>
      <w:pStyle w:val="a6"/>
      <w:jc w:val="both"/>
    </w:pPr>
    <w:fldSimple w:instr=" PAGE ">
      <w:r w:rsidR="00B03A65">
        <w:rPr>
          <w:noProof/>
        </w:rPr>
        <w:t>2</w:t>
      </w:r>
    </w:fldSimple>
    <w:r w:rsidR="00B651DD">
      <w:tab/>
    </w:r>
    <w:r w:rsidR="00B651DD">
      <w:rPr>
        <w:rFonts w:hint="eastAsia"/>
      </w:rPr>
      <w:t>数据结构教程（</w:t>
    </w:r>
    <w:r w:rsidR="00B651DD">
      <w:rPr>
        <w:rFonts w:hint="eastAsia"/>
      </w:rPr>
      <w:t>Java</w:t>
    </w:r>
    <w:r w:rsidR="00B651DD">
      <w:rPr>
        <w:rFonts w:hint="eastAsia"/>
      </w:rPr>
      <w:t>）学习与实验指导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1DD" w:rsidRDefault="00B651DD">
    <w:pPr>
      <w:pStyle w:val="a6"/>
      <w:jc w:val="both"/>
    </w:pPr>
    <w:r>
      <w:tab/>
    </w:r>
    <w:r w:rsidRPr="00017C14">
      <w:rPr>
        <w:rFonts w:hint="eastAsia"/>
      </w:rPr>
      <w:t>第</w:t>
    </w:r>
    <w:r w:rsidRPr="00017C14">
      <w:rPr>
        <w:rFonts w:hint="eastAsia"/>
      </w:rPr>
      <w:t>1</w:t>
    </w:r>
    <w:r w:rsidRPr="00017C14">
      <w:rPr>
        <w:rFonts w:hint="eastAsia"/>
      </w:rPr>
      <w:t>章</w:t>
    </w:r>
    <w:r>
      <w:rPr>
        <w:rFonts w:hint="eastAsia"/>
      </w:rPr>
      <w:t xml:space="preserve"> </w:t>
    </w:r>
    <w:r>
      <w:rPr>
        <w:rFonts w:hint="eastAsia"/>
      </w:rPr>
      <w:t>练习题参考答案</w:t>
    </w:r>
    <w:r>
      <w:tab/>
    </w:r>
    <w:fldSimple w:instr=" PAGE ">
      <w:r w:rsidR="00B03A65">
        <w:rPr>
          <w:noProof/>
        </w:rPr>
        <w:t>3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A0540"/>
    <w:multiLevelType w:val="hybridMultilevel"/>
    <w:tmpl w:val="020CC538"/>
    <w:lvl w:ilvl="0" w:tplc="7C843830">
      <w:start w:val="1"/>
      <w:numFmt w:val="bullet"/>
      <w:pStyle w:val="1"/>
      <w:lvlText w:val=""/>
      <w:lvlJc w:val="left"/>
      <w:pPr>
        <w:tabs>
          <w:tab w:val="num" w:pos="794"/>
        </w:tabs>
        <w:ind w:left="794" w:hanging="369"/>
      </w:pPr>
      <w:rPr>
        <w:rFonts w:ascii="Symbol" w:eastAsia="宋体" w:hAnsi="Symbol" w:hint="default"/>
      </w:rPr>
    </w:lvl>
    <w:lvl w:ilvl="1" w:tplc="EA36B192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9F9A84A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B3DEEEDA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B7DA98FE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B1E63010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39BC5E98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6A2EEB52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60DC5400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4903FFE"/>
    <w:multiLevelType w:val="hybridMultilevel"/>
    <w:tmpl w:val="461E3EA4"/>
    <w:lvl w:ilvl="0" w:tplc="2C6A3EC6">
      <w:start w:val="1"/>
      <w:numFmt w:val="decimal"/>
      <w:lvlText w:val="%1:"/>
      <w:lvlJc w:val="left"/>
      <w:pPr>
        <w:tabs>
          <w:tab w:val="num" w:pos="785"/>
        </w:tabs>
        <w:ind w:left="743" w:hanging="318"/>
      </w:pPr>
      <w:rPr>
        <w:rFonts w:ascii="Times New Roman" w:eastAsia="宋体" w:hAnsi="Times New Roman" w:hint="default"/>
        <w:sz w:val="18"/>
      </w:rPr>
    </w:lvl>
    <w:lvl w:ilvl="1" w:tplc="C17C23E4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6E0A013E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DF1259D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28D4CD86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14B6E97A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8AEC103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4B80264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31B65CD0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89D2B2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">
    <w:nsid w:val="09E70376"/>
    <w:multiLevelType w:val="hybridMultilevel"/>
    <w:tmpl w:val="C5E461E8"/>
    <w:lvl w:ilvl="0" w:tplc="3DD0B626">
      <w:start w:val="1"/>
      <w:numFmt w:val="bullet"/>
      <w:lvlText w:val="·"/>
      <w:lvlJc w:val="left"/>
      <w:pPr>
        <w:tabs>
          <w:tab w:val="num" w:pos="785"/>
        </w:tabs>
        <w:ind w:left="743" w:hanging="318"/>
      </w:pPr>
      <w:rPr>
        <w:rFonts w:ascii="宋体" w:eastAsia="宋体" w:hAnsi="Wingdings" w:hint="eastAsia"/>
      </w:rPr>
    </w:lvl>
    <w:lvl w:ilvl="1" w:tplc="6820343C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64E64F4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DCFAFE14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E996A7CC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E04A3236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8C5E91CA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70107E4E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5700E62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7327DAC"/>
    <w:multiLevelType w:val="hybridMultilevel"/>
    <w:tmpl w:val="FED6FEE8"/>
    <w:lvl w:ilvl="0" w:tplc="6730F74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F413AE"/>
    <w:multiLevelType w:val="hybridMultilevel"/>
    <w:tmpl w:val="4AAE73FE"/>
    <w:lvl w:ilvl="0" w:tplc="513E4AEE">
      <w:start w:val="1"/>
      <w:numFmt w:val="bullet"/>
      <w:lvlText w:val="·"/>
      <w:lvlJc w:val="left"/>
      <w:pPr>
        <w:tabs>
          <w:tab w:val="num" w:pos="785"/>
        </w:tabs>
        <w:ind w:left="743" w:hanging="318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1EC5224D"/>
    <w:multiLevelType w:val="hybridMultilevel"/>
    <w:tmpl w:val="3F2AB28A"/>
    <w:lvl w:ilvl="0" w:tplc="B6EAA5BC">
      <w:start w:val="1"/>
      <w:numFmt w:val="bullet"/>
      <w:lvlText w:val="·"/>
      <w:lvlJc w:val="left"/>
      <w:pPr>
        <w:tabs>
          <w:tab w:val="num" w:pos="785"/>
        </w:tabs>
        <w:ind w:left="743" w:hanging="318"/>
      </w:pPr>
      <w:rPr>
        <w:rFonts w:ascii="宋体" w:eastAsia="宋体" w:hAnsi="Wingdings" w:hint="eastAsia"/>
      </w:rPr>
    </w:lvl>
    <w:lvl w:ilvl="1" w:tplc="BB9A9F7E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2FDA3F1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D7820D20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6EE2142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6A3ACDB4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21F2958A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6D061086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2B16454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266B15E4"/>
    <w:multiLevelType w:val="hybridMultilevel"/>
    <w:tmpl w:val="37DE9C90"/>
    <w:lvl w:ilvl="0" w:tplc="0C66E0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8F7DCA"/>
    <w:multiLevelType w:val="hybridMultilevel"/>
    <w:tmpl w:val="227A250A"/>
    <w:lvl w:ilvl="0" w:tplc="638EDC9E">
      <w:start w:val="1"/>
      <w:numFmt w:val="decimal"/>
      <w:lvlText w:val="%1."/>
      <w:lvlJc w:val="left"/>
      <w:pPr>
        <w:tabs>
          <w:tab w:val="num" w:pos="785"/>
        </w:tabs>
        <w:ind w:left="743" w:hanging="318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8A033B7"/>
    <w:multiLevelType w:val="hybridMultilevel"/>
    <w:tmpl w:val="3E8AB190"/>
    <w:lvl w:ilvl="0" w:tplc="BBA426D4">
      <w:start w:val="1"/>
      <w:numFmt w:val="bullet"/>
      <w:lvlText w:val=""/>
      <w:lvlJc w:val="left"/>
      <w:pPr>
        <w:tabs>
          <w:tab w:val="num" w:pos="714"/>
        </w:tabs>
        <w:ind w:left="714" w:hanging="289"/>
      </w:pPr>
      <w:rPr>
        <w:rFonts w:ascii="Symbol" w:hAnsi="Symbol" w:cs="Times New Roman" w:hint="default"/>
      </w:rPr>
    </w:lvl>
    <w:lvl w:ilvl="1" w:tplc="E33CFEB0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606A425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887CA7A6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313E8B5E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61EF718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D5FCC412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871EF0DE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17F2E2E0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2BA87AD3"/>
    <w:multiLevelType w:val="hybridMultilevel"/>
    <w:tmpl w:val="9F1EC510"/>
    <w:lvl w:ilvl="0" w:tplc="E698FA5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AD73CF"/>
    <w:multiLevelType w:val="hybridMultilevel"/>
    <w:tmpl w:val="42ECB064"/>
    <w:lvl w:ilvl="0" w:tplc="9E40704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E84274E"/>
    <w:multiLevelType w:val="hybridMultilevel"/>
    <w:tmpl w:val="1F28B00E"/>
    <w:lvl w:ilvl="0" w:tplc="959E677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12BB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EAE4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B818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4A7F4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86C49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342A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6EA87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54801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2B46EE3"/>
    <w:multiLevelType w:val="hybridMultilevel"/>
    <w:tmpl w:val="3640BF90"/>
    <w:lvl w:ilvl="0" w:tplc="B2026B42">
      <w:start w:val="1"/>
      <w:numFmt w:val="bullet"/>
      <w:lvlText w:val=""/>
      <w:lvlJc w:val="left"/>
      <w:pPr>
        <w:tabs>
          <w:tab w:val="num" w:pos="1219"/>
        </w:tabs>
        <w:ind w:left="1219" w:hanging="369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14">
    <w:nsid w:val="36117A1E"/>
    <w:multiLevelType w:val="multilevel"/>
    <w:tmpl w:val="F8C6736A"/>
    <w:lvl w:ilvl="0">
      <w:numFmt w:val="bullet"/>
      <w:lvlText w:val="·"/>
      <w:lvlJc w:val="left"/>
      <w:pPr>
        <w:tabs>
          <w:tab w:val="num" w:pos="785"/>
        </w:tabs>
        <w:ind w:left="785" w:hanging="360"/>
      </w:pPr>
      <w:rPr>
        <w:rFonts w:ascii="宋体" w:eastAsia="宋体" w:hAnsi="Wingdings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>
    <w:nsid w:val="39732E00"/>
    <w:multiLevelType w:val="multilevel"/>
    <w:tmpl w:val="F1B4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A5E6777"/>
    <w:multiLevelType w:val="hybridMultilevel"/>
    <w:tmpl w:val="95C08E8A"/>
    <w:lvl w:ilvl="0" w:tplc="B8960C3E">
      <w:start w:val="1"/>
      <w:numFmt w:val="decimal"/>
      <w:lvlText w:val="（%1）"/>
      <w:lvlJc w:val="left"/>
      <w:pPr>
        <w:tabs>
          <w:tab w:val="num" w:pos="1145"/>
        </w:tabs>
        <w:ind w:left="1145" w:hanging="720"/>
      </w:pPr>
      <w:rPr>
        <w:rFonts w:hint="default"/>
      </w:rPr>
    </w:lvl>
    <w:lvl w:ilvl="1" w:tplc="F60A8A2E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95D8F294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B16C0E76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1C24FB54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5AA27858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26EA4A5A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BDF6F834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82740E1A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7">
    <w:nsid w:val="44373E0E"/>
    <w:multiLevelType w:val="singleLevel"/>
    <w:tmpl w:val="AE5EDD84"/>
    <w:lvl w:ilvl="0">
      <w:numFmt w:val="bullet"/>
      <w:lvlText w:val="●"/>
      <w:lvlJc w:val="left"/>
      <w:pPr>
        <w:tabs>
          <w:tab w:val="num" w:pos="630"/>
        </w:tabs>
        <w:ind w:left="630" w:hanging="210"/>
      </w:pPr>
      <w:rPr>
        <w:rFonts w:hint="eastAsia"/>
      </w:rPr>
    </w:lvl>
  </w:abstractNum>
  <w:abstractNum w:abstractNumId="18">
    <w:nsid w:val="4C6325CF"/>
    <w:multiLevelType w:val="multilevel"/>
    <w:tmpl w:val="692A08E0"/>
    <w:lvl w:ilvl="0">
      <w:start w:val="1"/>
      <w:numFmt w:val="bullet"/>
      <w:lvlText w:val=""/>
      <w:lvlJc w:val="left"/>
      <w:pPr>
        <w:tabs>
          <w:tab w:val="num" w:pos="794"/>
        </w:tabs>
        <w:ind w:left="794" w:hanging="369"/>
      </w:pPr>
      <w:rPr>
        <w:rFonts w:ascii="Wingdings" w:eastAsia="宋体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>
    <w:nsid w:val="4D4E70F4"/>
    <w:multiLevelType w:val="hybridMultilevel"/>
    <w:tmpl w:val="1E889D1A"/>
    <w:lvl w:ilvl="0" w:tplc="544EC75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E01A4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72672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98934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28752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760CC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5696E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AE9C0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5A370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4D8309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1">
    <w:nsid w:val="58C431A4"/>
    <w:multiLevelType w:val="hybridMultilevel"/>
    <w:tmpl w:val="F8C6736A"/>
    <w:lvl w:ilvl="0" w:tplc="817CFC4E">
      <w:numFmt w:val="bullet"/>
      <w:pStyle w:val="a"/>
      <w:lvlText w:val="·"/>
      <w:lvlJc w:val="left"/>
      <w:pPr>
        <w:tabs>
          <w:tab w:val="num" w:pos="785"/>
        </w:tabs>
        <w:ind w:left="785" w:hanging="360"/>
      </w:pPr>
      <w:rPr>
        <w:rFonts w:ascii="宋体" w:eastAsia="宋体" w:hAnsi="Wingdings" w:hint="eastAsia"/>
      </w:rPr>
    </w:lvl>
    <w:lvl w:ilvl="1" w:tplc="DE2CC228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F00D524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46964ECE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898ADD92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E3749C7E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6387D90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844E2216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5F28034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>
    <w:nsid w:val="620B10C6"/>
    <w:multiLevelType w:val="multilevel"/>
    <w:tmpl w:val="38F4706E"/>
    <w:lvl w:ilvl="0">
      <w:start w:val="4"/>
      <w:numFmt w:val="decimal"/>
      <w:lvlText w:val="第%1章"/>
      <w:lvlJc w:val="left"/>
      <w:pPr>
        <w:tabs>
          <w:tab w:val="num" w:pos="1440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>
    <w:nsid w:val="62800C76"/>
    <w:multiLevelType w:val="hybridMultilevel"/>
    <w:tmpl w:val="56C06B34"/>
    <w:lvl w:ilvl="0" w:tplc="6AC216B2">
      <w:start w:val="1"/>
      <w:numFmt w:val="bullet"/>
      <w:lvlText w:val="·"/>
      <w:lvlJc w:val="left"/>
      <w:pPr>
        <w:tabs>
          <w:tab w:val="num" w:pos="1145"/>
        </w:tabs>
        <w:ind w:left="765" w:hanging="340"/>
      </w:pPr>
      <w:rPr>
        <w:rFonts w:ascii="宋体" w:eastAsia="宋体" w:hAnsi="Symbo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6CBB11E8"/>
    <w:multiLevelType w:val="hybridMultilevel"/>
    <w:tmpl w:val="34445ABC"/>
    <w:lvl w:ilvl="0" w:tplc="6868F8E2">
      <w:start w:val="1"/>
      <w:numFmt w:val="bullet"/>
      <w:lvlText w:val="·"/>
      <w:lvlJc w:val="left"/>
      <w:pPr>
        <w:tabs>
          <w:tab w:val="num" w:pos="785"/>
        </w:tabs>
        <w:ind w:left="743" w:hanging="318"/>
      </w:pPr>
      <w:rPr>
        <w:rFonts w:ascii="宋体" w:eastAsia="宋体" w:hAnsi="Wingdings" w:hint="eastAsia"/>
      </w:rPr>
    </w:lvl>
    <w:lvl w:ilvl="1" w:tplc="AD447C90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30D01F6E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1B2A72C0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B540DAB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BFD6FE52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5E98435E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D9F2B68C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AC36333C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6DA94861"/>
    <w:multiLevelType w:val="hybridMultilevel"/>
    <w:tmpl w:val="C8F845E8"/>
    <w:lvl w:ilvl="0" w:tplc="F5788A1E">
      <w:start w:val="1"/>
      <w:numFmt w:val="bullet"/>
      <w:lvlText w:val=""/>
      <w:lvlJc w:val="left"/>
      <w:pPr>
        <w:tabs>
          <w:tab w:val="num" w:pos="845"/>
        </w:tabs>
        <w:ind w:left="845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74BF181A"/>
    <w:multiLevelType w:val="hybridMultilevel"/>
    <w:tmpl w:val="DE0E7036"/>
    <w:lvl w:ilvl="0" w:tplc="8BEA1304">
      <w:start w:val="1"/>
      <w:numFmt w:val="bullet"/>
      <w:pStyle w:val="a0"/>
      <w:lvlText w:val=""/>
      <w:lvlJc w:val="left"/>
      <w:pPr>
        <w:tabs>
          <w:tab w:val="num" w:pos="360"/>
        </w:tabs>
        <w:ind w:left="0" w:firstLine="0"/>
      </w:pPr>
      <w:rPr>
        <w:rFonts w:ascii="Symbol" w:eastAsia="宋体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75D65FA8"/>
    <w:multiLevelType w:val="hybridMultilevel"/>
    <w:tmpl w:val="C08E8710"/>
    <w:lvl w:ilvl="0" w:tplc="91A6F962">
      <w:start w:val="1"/>
      <w:numFmt w:val="bullet"/>
      <w:lvlText w:val=""/>
      <w:lvlJc w:val="left"/>
      <w:pPr>
        <w:tabs>
          <w:tab w:val="num" w:pos="1145"/>
        </w:tabs>
        <w:ind w:left="765" w:hanging="340"/>
      </w:pPr>
      <w:rPr>
        <w:rFonts w:ascii="Symbol" w:eastAsia="宋体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7BA652D4"/>
    <w:multiLevelType w:val="singleLevel"/>
    <w:tmpl w:val="96FA9D3E"/>
    <w:lvl w:ilvl="0">
      <w:start w:val="1"/>
      <w:numFmt w:val="bullet"/>
      <w:lvlText w:val=""/>
      <w:lvlJc w:val="left"/>
      <w:pPr>
        <w:tabs>
          <w:tab w:val="num" w:pos="785"/>
        </w:tabs>
        <w:ind w:left="0" w:firstLine="425"/>
      </w:pPr>
      <w:rPr>
        <w:rFonts w:ascii="Symbol" w:hAnsi="Symbol" w:hint="default"/>
        <w:sz w:val="21"/>
      </w:rPr>
    </w:lvl>
  </w:abstractNum>
  <w:num w:numId="1">
    <w:abstractNumId w:val="21"/>
  </w:num>
  <w:num w:numId="2">
    <w:abstractNumId w:val="0"/>
  </w:num>
  <w:num w:numId="3">
    <w:abstractNumId w:val="26"/>
  </w:num>
  <w:num w:numId="4">
    <w:abstractNumId w:val="17"/>
  </w:num>
  <w:num w:numId="5">
    <w:abstractNumId w:val="25"/>
  </w:num>
  <w:num w:numId="6">
    <w:abstractNumId w:val="22"/>
  </w:num>
  <w:num w:numId="7">
    <w:abstractNumId w:val="3"/>
  </w:num>
  <w:num w:numId="8">
    <w:abstractNumId w:val="24"/>
  </w:num>
  <w:num w:numId="9">
    <w:abstractNumId w:val="5"/>
  </w:num>
  <w:num w:numId="10">
    <w:abstractNumId w:val="6"/>
  </w:num>
  <w:num w:numId="11">
    <w:abstractNumId w:val="8"/>
  </w:num>
  <w:num w:numId="12">
    <w:abstractNumId w:val="1"/>
  </w:num>
  <w:num w:numId="13">
    <w:abstractNumId w:val="23"/>
  </w:num>
  <w:num w:numId="14">
    <w:abstractNumId w:val="9"/>
  </w:num>
  <w:num w:numId="15">
    <w:abstractNumId w:val="20"/>
  </w:num>
  <w:num w:numId="16">
    <w:abstractNumId w:val="27"/>
  </w:num>
  <w:num w:numId="17">
    <w:abstractNumId w:val="15"/>
  </w:num>
  <w:num w:numId="18">
    <w:abstractNumId w:val="7"/>
  </w:num>
  <w:num w:numId="19">
    <w:abstractNumId w:val="12"/>
  </w:num>
  <w:num w:numId="20">
    <w:abstractNumId w:val="16"/>
  </w:num>
  <w:num w:numId="21">
    <w:abstractNumId w:val="4"/>
  </w:num>
  <w:num w:numId="22">
    <w:abstractNumId w:val="11"/>
  </w:num>
  <w:num w:numId="23">
    <w:abstractNumId w:val="10"/>
  </w:num>
  <w:num w:numId="24">
    <w:abstractNumId w:val="19"/>
  </w:num>
  <w:num w:numId="25">
    <w:abstractNumId w:val="14"/>
  </w:num>
  <w:num w:numId="26">
    <w:abstractNumId w:val="18"/>
  </w:num>
  <w:num w:numId="27">
    <w:abstractNumId w:val="2"/>
  </w:num>
  <w:num w:numId="28">
    <w:abstractNumId w:val="28"/>
    <w:lvlOverride w:ilvl="0">
      <w:startOverride w:val="1"/>
    </w:lvlOverride>
  </w:num>
  <w:num w:numId="29">
    <w:abstractNumId w:val="13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hideSpellingErrors/>
  <w:attachedTemplate r:id="rId1"/>
  <w:linkStyles/>
  <w:stylePaneFormatFilter w:val="3F01"/>
  <w:defaultTabStop w:val="315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146434">
      <v:stroke endarrow="open" endarrowwidth="narrow" endarrowlength="short"/>
      <o:colormenu v:ext="edit" fillcolor="none [273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02C4"/>
    <w:rsid w:val="00000723"/>
    <w:rsid w:val="00001A8E"/>
    <w:rsid w:val="00001A97"/>
    <w:rsid w:val="00001FED"/>
    <w:rsid w:val="00002091"/>
    <w:rsid w:val="00003519"/>
    <w:rsid w:val="00004CCB"/>
    <w:rsid w:val="00005E39"/>
    <w:rsid w:val="00005FE2"/>
    <w:rsid w:val="00006E4C"/>
    <w:rsid w:val="000074DD"/>
    <w:rsid w:val="00007FD1"/>
    <w:rsid w:val="00010DE4"/>
    <w:rsid w:val="0001202A"/>
    <w:rsid w:val="000123A2"/>
    <w:rsid w:val="000131CB"/>
    <w:rsid w:val="00013806"/>
    <w:rsid w:val="000144E4"/>
    <w:rsid w:val="00014773"/>
    <w:rsid w:val="00014905"/>
    <w:rsid w:val="00014E3A"/>
    <w:rsid w:val="00014EF6"/>
    <w:rsid w:val="0001557D"/>
    <w:rsid w:val="00015E8C"/>
    <w:rsid w:val="000167EF"/>
    <w:rsid w:val="00016A7E"/>
    <w:rsid w:val="00016D5A"/>
    <w:rsid w:val="00017466"/>
    <w:rsid w:val="00017C14"/>
    <w:rsid w:val="0002066C"/>
    <w:rsid w:val="00020D78"/>
    <w:rsid w:val="00021094"/>
    <w:rsid w:val="000210F1"/>
    <w:rsid w:val="00021521"/>
    <w:rsid w:val="000221C8"/>
    <w:rsid w:val="000223D6"/>
    <w:rsid w:val="00022FB3"/>
    <w:rsid w:val="00022FC6"/>
    <w:rsid w:val="000240FB"/>
    <w:rsid w:val="000248C1"/>
    <w:rsid w:val="00024FF0"/>
    <w:rsid w:val="00025B5D"/>
    <w:rsid w:val="00025B6D"/>
    <w:rsid w:val="00025E40"/>
    <w:rsid w:val="00026102"/>
    <w:rsid w:val="000263DA"/>
    <w:rsid w:val="00026925"/>
    <w:rsid w:val="000278D4"/>
    <w:rsid w:val="00030774"/>
    <w:rsid w:val="00030E1B"/>
    <w:rsid w:val="00030EC4"/>
    <w:rsid w:val="00030F87"/>
    <w:rsid w:val="000311D4"/>
    <w:rsid w:val="0003245C"/>
    <w:rsid w:val="00033CA0"/>
    <w:rsid w:val="00033D0B"/>
    <w:rsid w:val="00033FB8"/>
    <w:rsid w:val="00035040"/>
    <w:rsid w:val="00035126"/>
    <w:rsid w:val="00036618"/>
    <w:rsid w:val="0003704D"/>
    <w:rsid w:val="00037181"/>
    <w:rsid w:val="00037C0F"/>
    <w:rsid w:val="000401B0"/>
    <w:rsid w:val="0004024E"/>
    <w:rsid w:val="000408D0"/>
    <w:rsid w:val="000408DC"/>
    <w:rsid w:val="00041B10"/>
    <w:rsid w:val="00042991"/>
    <w:rsid w:val="000433D4"/>
    <w:rsid w:val="00043C61"/>
    <w:rsid w:val="0004733A"/>
    <w:rsid w:val="0005047F"/>
    <w:rsid w:val="00050D11"/>
    <w:rsid w:val="00051672"/>
    <w:rsid w:val="00052F9F"/>
    <w:rsid w:val="0005363B"/>
    <w:rsid w:val="00053A56"/>
    <w:rsid w:val="00053AEC"/>
    <w:rsid w:val="00053E06"/>
    <w:rsid w:val="00054749"/>
    <w:rsid w:val="00055183"/>
    <w:rsid w:val="00055C37"/>
    <w:rsid w:val="00055CEC"/>
    <w:rsid w:val="00055F36"/>
    <w:rsid w:val="00056B2B"/>
    <w:rsid w:val="00056B42"/>
    <w:rsid w:val="00056F14"/>
    <w:rsid w:val="00056F47"/>
    <w:rsid w:val="000606C4"/>
    <w:rsid w:val="00060B42"/>
    <w:rsid w:val="00060F04"/>
    <w:rsid w:val="00061422"/>
    <w:rsid w:val="000615D8"/>
    <w:rsid w:val="0006254C"/>
    <w:rsid w:val="00062721"/>
    <w:rsid w:val="00062A25"/>
    <w:rsid w:val="0006308B"/>
    <w:rsid w:val="0006334C"/>
    <w:rsid w:val="00064616"/>
    <w:rsid w:val="00064BCD"/>
    <w:rsid w:val="000653DB"/>
    <w:rsid w:val="00067456"/>
    <w:rsid w:val="0007019D"/>
    <w:rsid w:val="00070D99"/>
    <w:rsid w:val="0007205F"/>
    <w:rsid w:val="000737A8"/>
    <w:rsid w:val="00073E97"/>
    <w:rsid w:val="00073F06"/>
    <w:rsid w:val="000742CE"/>
    <w:rsid w:val="00074993"/>
    <w:rsid w:val="00074A89"/>
    <w:rsid w:val="00075539"/>
    <w:rsid w:val="00075F96"/>
    <w:rsid w:val="0007618F"/>
    <w:rsid w:val="00076392"/>
    <w:rsid w:val="0007664D"/>
    <w:rsid w:val="00076C66"/>
    <w:rsid w:val="00076FD2"/>
    <w:rsid w:val="0007755A"/>
    <w:rsid w:val="00077999"/>
    <w:rsid w:val="0008013D"/>
    <w:rsid w:val="00081BEC"/>
    <w:rsid w:val="000825FE"/>
    <w:rsid w:val="00082661"/>
    <w:rsid w:val="00083204"/>
    <w:rsid w:val="00083734"/>
    <w:rsid w:val="0008441A"/>
    <w:rsid w:val="00084DCF"/>
    <w:rsid w:val="000854DC"/>
    <w:rsid w:val="00086293"/>
    <w:rsid w:val="00086DFC"/>
    <w:rsid w:val="00086E16"/>
    <w:rsid w:val="0008787D"/>
    <w:rsid w:val="00087F4F"/>
    <w:rsid w:val="00091070"/>
    <w:rsid w:val="000912BB"/>
    <w:rsid w:val="000912F8"/>
    <w:rsid w:val="00091737"/>
    <w:rsid w:val="00091F97"/>
    <w:rsid w:val="0009211E"/>
    <w:rsid w:val="00092956"/>
    <w:rsid w:val="00092A84"/>
    <w:rsid w:val="00092F10"/>
    <w:rsid w:val="00092F3D"/>
    <w:rsid w:val="00094766"/>
    <w:rsid w:val="00094899"/>
    <w:rsid w:val="000948B7"/>
    <w:rsid w:val="00094BC2"/>
    <w:rsid w:val="00095706"/>
    <w:rsid w:val="00096029"/>
    <w:rsid w:val="00097E41"/>
    <w:rsid w:val="000A01C4"/>
    <w:rsid w:val="000A1957"/>
    <w:rsid w:val="000A2530"/>
    <w:rsid w:val="000A2614"/>
    <w:rsid w:val="000A2AF3"/>
    <w:rsid w:val="000A3A52"/>
    <w:rsid w:val="000A5B57"/>
    <w:rsid w:val="000A6700"/>
    <w:rsid w:val="000A683F"/>
    <w:rsid w:val="000A685F"/>
    <w:rsid w:val="000A6E25"/>
    <w:rsid w:val="000B06CF"/>
    <w:rsid w:val="000B0B2A"/>
    <w:rsid w:val="000B0CDC"/>
    <w:rsid w:val="000B1783"/>
    <w:rsid w:val="000B18DF"/>
    <w:rsid w:val="000B1F10"/>
    <w:rsid w:val="000B20CB"/>
    <w:rsid w:val="000B2241"/>
    <w:rsid w:val="000B3E37"/>
    <w:rsid w:val="000B4535"/>
    <w:rsid w:val="000B57E9"/>
    <w:rsid w:val="000B7625"/>
    <w:rsid w:val="000C0680"/>
    <w:rsid w:val="000C1E02"/>
    <w:rsid w:val="000C23F2"/>
    <w:rsid w:val="000C2A63"/>
    <w:rsid w:val="000C2E3C"/>
    <w:rsid w:val="000C3175"/>
    <w:rsid w:val="000C38C5"/>
    <w:rsid w:val="000C3E6A"/>
    <w:rsid w:val="000C4333"/>
    <w:rsid w:val="000C4E28"/>
    <w:rsid w:val="000C55CE"/>
    <w:rsid w:val="000C58B5"/>
    <w:rsid w:val="000C68D5"/>
    <w:rsid w:val="000C748C"/>
    <w:rsid w:val="000D00AE"/>
    <w:rsid w:val="000D0887"/>
    <w:rsid w:val="000D0CCA"/>
    <w:rsid w:val="000D0DAB"/>
    <w:rsid w:val="000D113F"/>
    <w:rsid w:val="000D1984"/>
    <w:rsid w:val="000D2E70"/>
    <w:rsid w:val="000D347C"/>
    <w:rsid w:val="000D39A9"/>
    <w:rsid w:val="000D410C"/>
    <w:rsid w:val="000D473E"/>
    <w:rsid w:val="000D4969"/>
    <w:rsid w:val="000D5BEC"/>
    <w:rsid w:val="000D60D5"/>
    <w:rsid w:val="000D64F2"/>
    <w:rsid w:val="000D677E"/>
    <w:rsid w:val="000D685C"/>
    <w:rsid w:val="000D70BB"/>
    <w:rsid w:val="000D7930"/>
    <w:rsid w:val="000D7AC8"/>
    <w:rsid w:val="000D7C36"/>
    <w:rsid w:val="000D7FBC"/>
    <w:rsid w:val="000E1968"/>
    <w:rsid w:val="000E1AA4"/>
    <w:rsid w:val="000E1D58"/>
    <w:rsid w:val="000E213C"/>
    <w:rsid w:val="000E2254"/>
    <w:rsid w:val="000E2703"/>
    <w:rsid w:val="000E36FD"/>
    <w:rsid w:val="000E3958"/>
    <w:rsid w:val="000E4508"/>
    <w:rsid w:val="000E506F"/>
    <w:rsid w:val="000E613D"/>
    <w:rsid w:val="000E6264"/>
    <w:rsid w:val="000E6870"/>
    <w:rsid w:val="000E6BF5"/>
    <w:rsid w:val="000E7C05"/>
    <w:rsid w:val="000F08ED"/>
    <w:rsid w:val="000F137D"/>
    <w:rsid w:val="000F17DA"/>
    <w:rsid w:val="000F1906"/>
    <w:rsid w:val="000F1D7F"/>
    <w:rsid w:val="000F21D3"/>
    <w:rsid w:val="000F37C5"/>
    <w:rsid w:val="000F3A28"/>
    <w:rsid w:val="000F4685"/>
    <w:rsid w:val="000F4BC4"/>
    <w:rsid w:val="000F4DB3"/>
    <w:rsid w:val="000F5667"/>
    <w:rsid w:val="000F5E5D"/>
    <w:rsid w:val="000F62DB"/>
    <w:rsid w:val="000F6D9F"/>
    <w:rsid w:val="000F73F2"/>
    <w:rsid w:val="000F748F"/>
    <w:rsid w:val="00101265"/>
    <w:rsid w:val="00101626"/>
    <w:rsid w:val="00102C50"/>
    <w:rsid w:val="00102CD5"/>
    <w:rsid w:val="001040FE"/>
    <w:rsid w:val="001044C2"/>
    <w:rsid w:val="001045E6"/>
    <w:rsid w:val="00104DB6"/>
    <w:rsid w:val="00106992"/>
    <w:rsid w:val="00107C33"/>
    <w:rsid w:val="001118C4"/>
    <w:rsid w:val="001118CF"/>
    <w:rsid w:val="001118DC"/>
    <w:rsid w:val="00113A90"/>
    <w:rsid w:val="001149A6"/>
    <w:rsid w:val="00115A97"/>
    <w:rsid w:val="00117065"/>
    <w:rsid w:val="0011733B"/>
    <w:rsid w:val="001176E0"/>
    <w:rsid w:val="00117B8B"/>
    <w:rsid w:val="001212D5"/>
    <w:rsid w:val="001222C3"/>
    <w:rsid w:val="00123F32"/>
    <w:rsid w:val="0012461F"/>
    <w:rsid w:val="00125D42"/>
    <w:rsid w:val="001261A5"/>
    <w:rsid w:val="00126D69"/>
    <w:rsid w:val="001271B4"/>
    <w:rsid w:val="00127392"/>
    <w:rsid w:val="00127BFD"/>
    <w:rsid w:val="00130032"/>
    <w:rsid w:val="0013074C"/>
    <w:rsid w:val="00130B96"/>
    <w:rsid w:val="00130C89"/>
    <w:rsid w:val="001315CD"/>
    <w:rsid w:val="001318FA"/>
    <w:rsid w:val="001321BB"/>
    <w:rsid w:val="00132477"/>
    <w:rsid w:val="00132689"/>
    <w:rsid w:val="0013269C"/>
    <w:rsid w:val="00132F3C"/>
    <w:rsid w:val="00133768"/>
    <w:rsid w:val="001340DB"/>
    <w:rsid w:val="0013583E"/>
    <w:rsid w:val="00136267"/>
    <w:rsid w:val="001375C3"/>
    <w:rsid w:val="0014088B"/>
    <w:rsid w:val="00141A3C"/>
    <w:rsid w:val="00141BB7"/>
    <w:rsid w:val="00142B11"/>
    <w:rsid w:val="00142CC9"/>
    <w:rsid w:val="001432F6"/>
    <w:rsid w:val="00143938"/>
    <w:rsid w:val="001447D8"/>
    <w:rsid w:val="00144909"/>
    <w:rsid w:val="00145C25"/>
    <w:rsid w:val="00145F54"/>
    <w:rsid w:val="0014718B"/>
    <w:rsid w:val="0014729A"/>
    <w:rsid w:val="00147D38"/>
    <w:rsid w:val="0015220F"/>
    <w:rsid w:val="00152749"/>
    <w:rsid w:val="00153732"/>
    <w:rsid w:val="001537DB"/>
    <w:rsid w:val="00153893"/>
    <w:rsid w:val="00153F66"/>
    <w:rsid w:val="00154A4C"/>
    <w:rsid w:val="00154FBF"/>
    <w:rsid w:val="00155031"/>
    <w:rsid w:val="00155662"/>
    <w:rsid w:val="00156D66"/>
    <w:rsid w:val="001578CE"/>
    <w:rsid w:val="00160EC1"/>
    <w:rsid w:val="00161375"/>
    <w:rsid w:val="001617F5"/>
    <w:rsid w:val="00162510"/>
    <w:rsid w:val="0016330E"/>
    <w:rsid w:val="00163545"/>
    <w:rsid w:val="00164474"/>
    <w:rsid w:val="00165EB0"/>
    <w:rsid w:val="00165FC7"/>
    <w:rsid w:val="00166605"/>
    <w:rsid w:val="00166865"/>
    <w:rsid w:val="00166FBE"/>
    <w:rsid w:val="00167404"/>
    <w:rsid w:val="001704C8"/>
    <w:rsid w:val="00170644"/>
    <w:rsid w:val="001707C3"/>
    <w:rsid w:val="00171BCE"/>
    <w:rsid w:val="001736E2"/>
    <w:rsid w:val="001744B7"/>
    <w:rsid w:val="001755F8"/>
    <w:rsid w:val="00176E7F"/>
    <w:rsid w:val="0017706B"/>
    <w:rsid w:val="00177F5E"/>
    <w:rsid w:val="00181033"/>
    <w:rsid w:val="00182AF0"/>
    <w:rsid w:val="00182DDC"/>
    <w:rsid w:val="001866DC"/>
    <w:rsid w:val="00191320"/>
    <w:rsid w:val="00191F5D"/>
    <w:rsid w:val="001936B3"/>
    <w:rsid w:val="00193B53"/>
    <w:rsid w:val="00194CBC"/>
    <w:rsid w:val="00194DB8"/>
    <w:rsid w:val="00195570"/>
    <w:rsid w:val="00195BE5"/>
    <w:rsid w:val="001965C3"/>
    <w:rsid w:val="00196A2D"/>
    <w:rsid w:val="00196AAF"/>
    <w:rsid w:val="001973DF"/>
    <w:rsid w:val="00197C03"/>
    <w:rsid w:val="00197D7E"/>
    <w:rsid w:val="001A122F"/>
    <w:rsid w:val="001A2470"/>
    <w:rsid w:val="001A3F4C"/>
    <w:rsid w:val="001A5323"/>
    <w:rsid w:val="001A5552"/>
    <w:rsid w:val="001A617E"/>
    <w:rsid w:val="001A689A"/>
    <w:rsid w:val="001A7C51"/>
    <w:rsid w:val="001B0202"/>
    <w:rsid w:val="001B044C"/>
    <w:rsid w:val="001B0511"/>
    <w:rsid w:val="001B0849"/>
    <w:rsid w:val="001B0FEE"/>
    <w:rsid w:val="001B385B"/>
    <w:rsid w:val="001B4196"/>
    <w:rsid w:val="001B4C3B"/>
    <w:rsid w:val="001B528B"/>
    <w:rsid w:val="001B6F04"/>
    <w:rsid w:val="001C0351"/>
    <w:rsid w:val="001C05EA"/>
    <w:rsid w:val="001C09A0"/>
    <w:rsid w:val="001C1887"/>
    <w:rsid w:val="001C1DCC"/>
    <w:rsid w:val="001C2D4B"/>
    <w:rsid w:val="001C319B"/>
    <w:rsid w:val="001C3696"/>
    <w:rsid w:val="001C4D00"/>
    <w:rsid w:val="001C50B3"/>
    <w:rsid w:val="001C51C0"/>
    <w:rsid w:val="001C53AF"/>
    <w:rsid w:val="001C5B7D"/>
    <w:rsid w:val="001C5E45"/>
    <w:rsid w:val="001C6508"/>
    <w:rsid w:val="001C77B7"/>
    <w:rsid w:val="001D0167"/>
    <w:rsid w:val="001D0AD0"/>
    <w:rsid w:val="001D283F"/>
    <w:rsid w:val="001D2D1D"/>
    <w:rsid w:val="001D3534"/>
    <w:rsid w:val="001D374F"/>
    <w:rsid w:val="001D3B03"/>
    <w:rsid w:val="001D42A8"/>
    <w:rsid w:val="001D4CF3"/>
    <w:rsid w:val="001D5183"/>
    <w:rsid w:val="001D62B4"/>
    <w:rsid w:val="001D637A"/>
    <w:rsid w:val="001D7177"/>
    <w:rsid w:val="001D734B"/>
    <w:rsid w:val="001D73C4"/>
    <w:rsid w:val="001D7560"/>
    <w:rsid w:val="001E004B"/>
    <w:rsid w:val="001E09BB"/>
    <w:rsid w:val="001E0EDB"/>
    <w:rsid w:val="001E1ACB"/>
    <w:rsid w:val="001E1BD1"/>
    <w:rsid w:val="001E1C2E"/>
    <w:rsid w:val="001E1E31"/>
    <w:rsid w:val="001E2095"/>
    <w:rsid w:val="001E2468"/>
    <w:rsid w:val="001E257E"/>
    <w:rsid w:val="001E265B"/>
    <w:rsid w:val="001E4E68"/>
    <w:rsid w:val="001E59EF"/>
    <w:rsid w:val="001E6C9B"/>
    <w:rsid w:val="001E78C6"/>
    <w:rsid w:val="001E7DBF"/>
    <w:rsid w:val="001E7EF0"/>
    <w:rsid w:val="001F129A"/>
    <w:rsid w:val="001F2E2F"/>
    <w:rsid w:val="001F2F6F"/>
    <w:rsid w:val="001F35F4"/>
    <w:rsid w:val="001F36D0"/>
    <w:rsid w:val="001F420E"/>
    <w:rsid w:val="001F438E"/>
    <w:rsid w:val="001F43CA"/>
    <w:rsid w:val="001F47CD"/>
    <w:rsid w:val="001F6200"/>
    <w:rsid w:val="001F63DC"/>
    <w:rsid w:val="001F6713"/>
    <w:rsid w:val="001F6836"/>
    <w:rsid w:val="001F6B26"/>
    <w:rsid w:val="001F6EEC"/>
    <w:rsid w:val="001F713F"/>
    <w:rsid w:val="001F7B92"/>
    <w:rsid w:val="001F7C6A"/>
    <w:rsid w:val="00200897"/>
    <w:rsid w:val="0020194A"/>
    <w:rsid w:val="002024F1"/>
    <w:rsid w:val="002025F4"/>
    <w:rsid w:val="0020347D"/>
    <w:rsid w:val="00203C17"/>
    <w:rsid w:val="00204A2F"/>
    <w:rsid w:val="00204B75"/>
    <w:rsid w:val="00205632"/>
    <w:rsid w:val="00207AF0"/>
    <w:rsid w:val="00207B12"/>
    <w:rsid w:val="0021009A"/>
    <w:rsid w:val="00211460"/>
    <w:rsid w:val="00211595"/>
    <w:rsid w:val="0021238C"/>
    <w:rsid w:val="0021272D"/>
    <w:rsid w:val="0021275D"/>
    <w:rsid w:val="00212DFE"/>
    <w:rsid w:val="0021317B"/>
    <w:rsid w:val="00213971"/>
    <w:rsid w:val="002141AA"/>
    <w:rsid w:val="00214AB9"/>
    <w:rsid w:val="002158A1"/>
    <w:rsid w:val="00215E80"/>
    <w:rsid w:val="00215ECC"/>
    <w:rsid w:val="002165A7"/>
    <w:rsid w:val="0021760E"/>
    <w:rsid w:val="002176A5"/>
    <w:rsid w:val="00217F33"/>
    <w:rsid w:val="00217FF1"/>
    <w:rsid w:val="002200F4"/>
    <w:rsid w:val="00220296"/>
    <w:rsid w:val="0022109C"/>
    <w:rsid w:val="0022163B"/>
    <w:rsid w:val="00221F64"/>
    <w:rsid w:val="00222509"/>
    <w:rsid w:val="00223E3D"/>
    <w:rsid w:val="00223FBF"/>
    <w:rsid w:val="002249A4"/>
    <w:rsid w:val="00225A9C"/>
    <w:rsid w:val="002264D7"/>
    <w:rsid w:val="0022670D"/>
    <w:rsid w:val="00227E11"/>
    <w:rsid w:val="002302CE"/>
    <w:rsid w:val="00230444"/>
    <w:rsid w:val="00231790"/>
    <w:rsid w:val="00232083"/>
    <w:rsid w:val="00232587"/>
    <w:rsid w:val="00232B81"/>
    <w:rsid w:val="00233129"/>
    <w:rsid w:val="002332FC"/>
    <w:rsid w:val="00234944"/>
    <w:rsid w:val="00234FB1"/>
    <w:rsid w:val="00235B40"/>
    <w:rsid w:val="002375F9"/>
    <w:rsid w:val="00237852"/>
    <w:rsid w:val="00240342"/>
    <w:rsid w:val="00241172"/>
    <w:rsid w:val="00242A7D"/>
    <w:rsid w:val="00242ACC"/>
    <w:rsid w:val="00243449"/>
    <w:rsid w:val="002434CE"/>
    <w:rsid w:val="00243566"/>
    <w:rsid w:val="00243766"/>
    <w:rsid w:val="00244A21"/>
    <w:rsid w:val="002467A3"/>
    <w:rsid w:val="00247E61"/>
    <w:rsid w:val="00247E73"/>
    <w:rsid w:val="00250982"/>
    <w:rsid w:val="002512CC"/>
    <w:rsid w:val="0025292E"/>
    <w:rsid w:val="00252E1B"/>
    <w:rsid w:val="00253A13"/>
    <w:rsid w:val="00254128"/>
    <w:rsid w:val="00254EDD"/>
    <w:rsid w:val="00255203"/>
    <w:rsid w:val="00255439"/>
    <w:rsid w:val="002555A8"/>
    <w:rsid w:val="00255A9D"/>
    <w:rsid w:val="00256519"/>
    <w:rsid w:val="00257793"/>
    <w:rsid w:val="00257A0D"/>
    <w:rsid w:val="00257FE2"/>
    <w:rsid w:val="00260D84"/>
    <w:rsid w:val="002610CF"/>
    <w:rsid w:val="0026141F"/>
    <w:rsid w:val="00264324"/>
    <w:rsid w:val="002654E5"/>
    <w:rsid w:val="00265D6F"/>
    <w:rsid w:val="00265F44"/>
    <w:rsid w:val="00267640"/>
    <w:rsid w:val="002679EF"/>
    <w:rsid w:val="002701E0"/>
    <w:rsid w:val="00270DAE"/>
    <w:rsid w:val="00271625"/>
    <w:rsid w:val="00272ACF"/>
    <w:rsid w:val="00272F3D"/>
    <w:rsid w:val="00273AA8"/>
    <w:rsid w:val="00273F0B"/>
    <w:rsid w:val="00275246"/>
    <w:rsid w:val="00275614"/>
    <w:rsid w:val="00275AE7"/>
    <w:rsid w:val="00280BBB"/>
    <w:rsid w:val="002815EE"/>
    <w:rsid w:val="00281666"/>
    <w:rsid w:val="00283346"/>
    <w:rsid w:val="00283996"/>
    <w:rsid w:val="002840D2"/>
    <w:rsid w:val="0028477F"/>
    <w:rsid w:val="00284E97"/>
    <w:rsid w:val="00285605"/>
    <w:rsid w:val="00285BB3"/>
    <w:rsid w:val="00285DF2"/>
    <w:rsid w:val="00285F7E"/>
    <w:rsid w:val="00286582"/>
    <w:rsid w:val="00286722"/>
    <w:rsid w:val="00287288"/>
    <w:rsid w:val="002915DE"/>
    <w:rsid w:val="00291E01"/>
    <w:rsid w:val="00291EA3"/>
    <w:rsid w:val="00292B6D"/>
    <w:rsid w:val="00293218"/>
    <w:rsid w:val="00293A2C"/>
    <w:rsid w:val="00293AED"/>
    <w:rsid w:val="0029523C"/>
    <w:rsid w:val="002952BD"/>
    <w:rsid w:val="0029712B"/>
    <w:rsid w:val="002A0651"/>
    <w:rsid w:val="002A085C"/>
    <w:rsid w:val="002A101A"/>
    <w:rsid w:val="002A144E"/>
    <w:rsid w:val="002A1A66"/>
    <w:rsid w:val="002A1DD8"/>
    <w:rsid w:val="002A1E7D"/>
    <w:rsid w:val="002A2C62"/>
    <w:rsid w:val="002A4958"/>
    <w:rsid w:val="002A50E0"/>
    <w:rsid w:val="002A5530"/>
    <w:rsid w:val="002A6461"/>
    <w:rsid w:val="002A671F"/>
    <w:rsid w:val="002A7210"/>
    <w:rsid w:val="002B025A"/>
    <w:rsid w:val="002B18D7"/>
    <w:rsid w:val="002B1BFA"/>
    <w:rsid w:val="002B21B1"/>
    <w:rsid w:val="002B22DF"/>
    <w:rsid w:val="002B3875"/>
    <w:rsid w:val="002B3F16"/>
    <w:rsid w:val="002B5883"/>
    <w:rsid w:val="002B5FEE"/>
    <w:rsid w:val="002B624C"/>
    <w:rsid w:val="002B684F"/>
    <w:rsid w:val="002B688A"/>
    <w:rsid w:val="002B707D"/>
    <w:rsid w:val="002B7AAF"/>
    <w:rsid w:val="002B7EBF"/>
    <w:rsid w:val="002C19C6"/>
    <w:rsid w:val="002C21EE"/>
    <w:rsid w:val="002C3093"/>
    <w:rsid w:val="002C3B59"/>
    <w:rsid w:val="002C3C08"/>
    <w:rsid w:val="002C4387"/>
    <w:rsid w:val="002C5716"/>
    <w:rsid w:val="002C57ED"/>
    <w:rsid w:val="002C698C"/>
    <w:rsid w:val="002C6C76"/>
    <w:rsid w:val="002C70DE"/>
    <w:rsid w:val="002C7744"/>
    <w:rsid w:val="002D063B"/>
    <w:rsid w:val="002D06B1"/>
    <w:rsid w:val="002D06DE"/>
    <w:rsid w:val="002D1C39"/>
    <w:rsid w:val="002D1C46"/>
    <w:rsid w:val="002D27F4"/>
    <w:rsid w:val="002D31E5"/>
    <w:rsid w:val="002D4391"/>
    <w:rsid w:val="002D4A5C"/>
    <w:rsid w:val="002D4CE1"/>
    <w:rsid w:val="002D4EBA"/>
    <w:rsid w:val="002D544A"/>
    <w:rsid w:val="002D55B5"/>
    <w:rsid w:val="002D57BB"/>
    <w:rsid w:val="002D6533"/>
    <w:rsid w:val="002D6644"/>
    <w:rsid w:val="002D6EC8"/>
    <w:rsid w:val="002D70D4"/>
    <w:rsid w:val="002D72DF"/>
    <w:rsid w:val="002D764F"/>
    <w:rsid w:val="002E09B4"/>
    <w:rsid w:val="002E13D8"/>
    <w:rsid w:val="002E157F"/>
    <w:rsid w:val="002E201B"/>
    <w:rsid w:val="002E4490"/>
    <w:rsid w:val="002E5707"/>
    <w:rsid w:val="002E6B21"/>
    <w:rsid w:val="002E6E35"/>
    <w:rsid w:val="002E7DE7"/>
    <w:rsid w:val="002F1C15"/>
    <w:rsid w:val="002F1EA7"/>
    <w:rsid w:val="002F228E"/>
    <w:rsid w:val="002F2FB4"/>
    <w:rsid w:val="002F3901"/>
    <w:rsid w:val="002F3D46"/>
    <w:rsid w:val="002F3E5D"/>
    <w:rsid w:val="002F4B0B"/>
    <w:rsid w:val="002F4C26"/>
    <w:rsid w:val="002F5064"/>
    <w:rsid w:val="002F5A5C"/>
    <w:rsid w:val="002F5C49"/>
    <w:rsid w:val="002F5F5D"/>
    <w:rsid w:val="002F6C4B"/>
    <w:rsid w:val="002F73CF"/>
    <w:rsid w:val="002F74EF"/>
    <w:rsid w:val="002F754D"/>
    <w:rsid w:val="002F7F22"/>
    <w:rsid w:val="003014B2"/>
    <w:rsid w:val="00302D57"/>
    <w:rsid w:val="003040A8"/>
    <w:rsid w:val="003040F1"/>
    <w:rsid w:val="0030465B"/>
    <w:rsid w:val="00304FDB"/>
    <w:rsid w:val="003051B7"/>
    <w:rsid w:val="00305B00"/>
    <w:rsid w:val="0030735D"/>
    <w:rsid w:val="00307B39"/>
    <w:rsid w:val="003101B4"/>
    <w:rsid w:val="003105F4"/>
    <w:rsid w:val="00310697"/>
    <w:rsid w:val="003111AE"/>
    <w:rsid w:val="00312413"/>
    <w:rsid w:val="00312459"/>
    <w:rsid w:val="00313953"/>
    <w:rsid w:val="00313978"/>
    <w:rsid w:val="00313ABA"/>
    <w:rsid w:val="00314F0E"/>
    <w:rsid w:val="003200B6"/>
    <w:rsid w:val="003202D0"/>
    <w:rsid w:val="003208E4"/>
    <w:rsid w:val="00321854"/>
    <w:rsid w:val="00321D4E"/>
    <w:rsid w:val="0032282D"/>
    <w:rsid w:val="00322E11"/>
    <w:rsid w:val="0032341F"/>
    <w:rsid w:val="0032355B"/>
    <w:rsid w:val="003239E4"/>
    <w:rsid w:val="00323CC8"/>
    <w:rsid w:val="00324101"/>
    <w:rsid w:val="003266AD"/>
    <w:rsid w:val="00326EDA"/>
    <w:rsid w:val="0032735C"/>
    <w:rsid w:val="00327D95"/>
    <w:rsid w:val="00330862"/>
    <w:rsid w:val="00332983"/>
    <w:rsid w:val="00332F60"/>
    <w:rsid w:val="00333F8F"/>
    <w:rsid w:val="00333F9D"/>
    <w:rsid w:val="00334F02"/>
    <w:rsid w:val="003356DC"/>
    <w:rsid w:val="00335705"/>
    <w:rsid w:val="003378D6"/>
    <w:rsid w:val="00337BE5"/>
    <w:rsid w:val="00337D80"/>
    <w:rsid w:val="00337D8D"/>
    <w:rsid w:val="00337E4C"/>
    <w:rsid w:val="00340182"/>
    <w:rsid w:val="003407FC"/>
    <w:rsid w:val="0034207B"/>
    <w:rsid w:val="00342F00"/>
    <w:rsid w:val="0034360C"/>
    <w:rsid w:val="0034370D"/>
    <w:rsid w:val="0034391C"/>
    <w:rsid w:val="00343969"/>
    <w:rsid w:val="00343B5B"/>
    <w:rsid w:val="003442B2"/>
    <w:rsid w:val="00344539"/>
    <w:rsid w:val="00344D1D"/>
    <w:rsid w:val="00344E3E"/>
    <w:rsid w:val="0034511C"/>
    <w:rsid w:val="003459AB"/>
    <w:rsid w:val="00345A97"/>
    <w:rsid w:val="00346144"/>
    <w:rsid w:val="00346705"/>
    <w:rsid w:val="00346B8A"/>
    <w:rsid w:val="00347D2F"/>
    <w:rsid w:val="003507C2"/>
    <w:rsid w:val="00350B61"/>
    <w:rsid w:val="0035372A"/>
    <w:rsid w:val="00353989"/>
    <w:rsid w:val="00353FFF"/>
    <w:rsid w:val="0035635F"/>
    <w:rsid w:val="00357024"/>
    <w:rsid w:val="00361CBA"/>
    <w:rsid w:val="003620CA"/>
    <w:rsid w:val="0036250A"/>
    <w:rsid w:val="003625D2"/>
    <w:rsid w:val="00362ED8"/>
    <w:rsid w:val="003633CB"/>
    <w:rsid w:val="003640A1"/>
    <w:rsid w:val="003647F2"/>
    <w:rsid w:val="003651C9"/>
    <w:rsid w:val="00365D99"/>
    <w:rsid w:val="003666C4"/>
    <w:rsid w:val="003670FE"/>
    <w:rsid w:val="00367123"/>
    <w:rsid w:val="00367F1A"/>
    <w:rsid w:val="00370424"/>
    <w:rsid w:val="003716BE"/>
    <w:rsid w:val="00372263"/>
    <w:rsid w:val="003725D9"/>
    <w:rsid w:val="00374069"/>
    <w:rsid w:val="00376443"/>
    <w:rsid w:val="00376C9C"/>
    <w:rsid w:val="003771BC"/>
    <w:rsid w:val="003801B8"/>
    <w:rsid w:val="00381722"/>
    <w:rsid w:val="00382949"/>
    <w:rsid w:val="00382A1D"/>
    <w:rsid w:val="003832AC"/>
    <w:rsid w:val="00383A93"/>
    <w:rsid w:val="0038443B"/>
    <w:rsid w:val="00384889"/>
    <w:rsid w:val="00384C91"/>
    <w:rsid w:val="00384DAF"/>
    <w:rsid w:val="00385A5E"/>
    <w:rsid w:val="00385DBB"/>
    <w:rsid w:val="003868EF"/>
    <w:rsid w:val="00386A03"/>
    <w:rsid w:val="003877FD"/>
    <w:rsid w:val="0039001A"/>
    <w:rsid w:val="0039037B"/>
    <w:rsid w:val="00390B6D"/>
    <w:rsid w:val="003920A3"/>
    <w:rsid w:val="003930C6"/>
    <w:rsid w:val="00393556"/>
    <w:rsid w:val="003944A2"/>
    <w:rsid w:val="0039583D"/>
    <w:rsid w:val="00395E5E"/>
    <w:rsid w:val="00396F21"/>
    <w:rsid w:val="00397FF0"/>
    <w:rsid w:val="003A0C58"/>
    <w:rsid w:val="003A0D29"/>
    <w:rsid w:val="003A18E1"/>
    <w:rsid w:val="003A1B8A"/>
    <w:rsid w:val="003A2237"/>
    <w:rsid w:val="003A2399"/>
    <w:rsid w:val="003A2675"/>
    <w:rsid w:val="003A2A85"/>
    <w:rsid w:val="003A2D88"/>
    <w:rsid w:val="003A3930"/>
    <w:rsid w:val="003A5251"/>
    <w:rsid w:val="003A544C"/>
    <w:rsid w:val="003A614F"/>
    <w:rsid w:val="003A7491"/>
    <w:rsid w:val="003A7583"/>
    <w:rsid w:val="003A78DF"/>
    <w:rsid w:val="003B051D"/>
    <w:rsid w:val="003B0EB6"/>
    <w:rsid w:val="003B143D"/>
    <w:rsid w:val="003B1ED4"/>
    <w:rsid w:val="003B28A3"/>
    <w:rsid w:val="003B3030"/>
    <w:rsid w:val="003B3047"/>
    <w:rsid w:val="003B3495"/>
    <w:rsid w:val="003B4998"/>
    <w:rsid w:val="003B4C75"/>
    <w:rsid w:val="003B5131"/>
    <w:rsid w:val="003B58CF"/>
    <w:rsid w:val="003B5BA1"/>
    <w:rsid w:val="003B6BA0"/>
    <w:rsid w:val="003B7B98"/>
    <w:rsid w:val="003C035C"/>
    <w:rsid w:val="003C06E6"/>
    <w:rsid w:val="003C08A5"/>
    <w:rsid w:val="003C0B1F"/>
    <w:rsid w:val="003C1AE4"/>
    <w:rsid w:val="003C1C19"/>
    <w:rsid w:val="003C1D92"/>
    <w:rsid w:val="003C243A"/>
    <w:rsid w:val="003C2CA6"/>
    <w:rsid w:val="003C2E4E"/>
    <w:rsid w:val="003C3470"/>
    <w:rsid w:val="003C3507"/>
    <w:rsid w:val="003C3812"/>
    <w:rsid w:val="003C3861"/>
    <w:rsid w:val="003C4992"/>
    <w:rsid w:val="003C4A8F"/>
    <w:rsid w:val="003C5A2D"/>
    <w:rsid w:val="003C6110"/>
    <w:rsid w:val="003C649B"/>
    <w:rsid w:val="003C6F06"/>
    <w:rsid w:val="003C772E"/>
    <w:rsid w:val="003D0139"/>
    <w:rsid w:val="003D023E"/>
    <w:rsid w:val="003D0257"/>
    <w:rsid w:val="003D0855"/>
    <w:rsid w:val="003D0C76"/>
    <w:rsid w:val="003D0D4F"/>
    <w:rsid w:val="003D1A12"/>
    <w:rsid w:val="003D1F4B"/>
    <w:rsid w:val="003D24B6"/>
    <w:rsid w:val="003D2B03"/>
    <w:rsid w:val="003D30E5"/>
    <w:rsid w:val="003D3F34"/>
    <w:rsid w:val="003D4C61"/>
    <w:rsid w:val="003D5896"/>
    <w:rsid w:val="003D5AFE"/>
    <w:rsid w:val="003D6785"/>
    <w:rsid w:val="003D6920"/>
    <w:rsid w:val="003D699C"/>
    <w:rsid w:val="003E0218"/>
    <w:rsid w:val="003E0313"/>
    <w:rsid w:val="003E06E6"/>
    <w:rsid w:val="003E0D24"/>
    <w:rsid w:val="003E1500"/>
    <w:rsid w:val="003E1CDB"/>
    <w:rsid w:val="003E22F6"/>
    <w:rsid w:val="003E2A28"/>
    <w:rsid w:val="003E358B"/>
    <w:rsid w:val="003E3DDD"/>
    <w:rsid w:val="003E4491"/>
    <w:rsid w:val="003E53CB"/>
    <w:rsid w:val="003E564E"/>
    <w:rsid w:val="003E635D"/>
    <w:rsid w:val="003E6520"/>
    <w:rsid w:val="003E6AD3"/>
    <w:rsid w:val="003E6AF1"/>
    <w:rsid w:val="003E7388"/>
    <w:rsid w:val="003F01B1"/>
    <w:rsid w:val="003F02FE"/>
    <w:rsid w:val="003F03E0"/>
    <w:rsid w:val="003F1534"/>
    <w:rsid w:val="003F15EE"/>
    <w:rsid w:val="003F29C8"/>
    <w:rsid w:val="003F2A0F"/>
    <w:rsid w:val="003F2E77"/>
    <w:rsid w:val="003F3C0C"/>
    <w:rsid w:val="003F4115"/>
    <w:rsid w:val="003F4797"/>
    <w:rsid w:val="003F4AB6"/>
    <w:rsid w:val="003F51AE"/>
    <w:rsid w:val="003F5BC6"/>
    <w:rsid w:val="003F661A"/>
    <w:rsid w:val="003F6F69"/>
    <w:rsid w:val="003F6FF6"/>
    <w:rsid w:val="003F70D8"/>
    <w:rsid w:val="003F7134"/>
    <w:rsid w:val="0040056E"/>
    <w:rsid w:val="00400622"/>
    <w:rsid w:val="004017CA"/>
    <w:rsid w:val="00402088"/>
    <w:rsid w:val="004026FA"/>
    <w:rsid w:val="00402DDB"/>
    <w:rsid w:val="00402F51"/>
    <w:rsid w:val="00403D5A"/>
    <w:rsid w:val="00404142"/>
    <w:rsid w:val="00404387"/>
    <w:rsid w:val="0040454B"/>
    <w:rsid w:val="00405F41"/>
    <w:rsid w:val="00406D73"/>
    <w:rsid w:val="00407275"/>
    <w:rsid w:val="0041058C"/>
    <w:rsid w:val="00410A81"/>
    <w:rsid w:val="00412000"/>
    <w:rsid w:val="004122FB"/>
    <w:rsid w:val="0041273D"/>
    <w:rsid w:val="004129FD"/>
    <w:rsid w:val="00412B9F"/>
    <w:rsid w:val="00412D27"/>
    <w:rsid w:val="00413420"/>
    <w:rsid w:val="00413519"/>
    <w:rsid w:val="004142BF"/>
    <w:rsid w:val="004144BA"/>
    <w:rsid w:val="00414908"/>
    <w:rsid w:val="004155A4"/>
    <w:rsid w:val="00415C1E"/>
    <w:rsid w:val="004160DD"/>
    <w:rsid w:val="004175A3"/>
    <w:rsid w:val="00420F24"/>
    <w:rsid w:val="00422137"/>
    <w:rsid w:val="0042263B"/>
    <w:rsid w:val="0042293E"/>
    <w:rsid w:val="00422EAE"/>
    <w:rsid w:val="004233B4"/>
    <w:rsid w:val="00424483"/>
    <w:rsid w:val="00424E22"/>
    <w:rsid w:val="00425700"/>
    <w:rsid w:val="00425BF7"/>
    <w:rsid w:val="00425D43"/>
    <w:rsid w:val="0042697A"/>
    <w:rsid w:val="004269C5"/>
    <w:rsid w:val="00426FA7"/>
    <w:rsid w:val="00427066"/>
    <w:rsid w:val="004277E3"/>
    <w:rsid w:val="004311F5"/>
    <w:rsid w:val="00431585"/>
    <w:rsid w:val="004318DC"/>
    <w:rsid w:val="00431B06"/>
    <w:rsid w:val="00433C7F"/>
    <w:rsid w:val="00433FBD"/>
    <w:rsid w:val="00435E3D"/>
    <w:rsid w:val="0043618B"/>
    <w:rsid w:val="0043639F"/>
    <w:rsid w:val="00437BC2"/>
    <w:rsid w:val="00437C66"/>
    <w:rsid w:val="004402C9"/>
    <w:rsid w:val="004403CE"/>
    <w:rsid w:val="0044062C"/>
    <w:rsid w:val="00442F28"/>
    <w:rsid w:val="00443B8E"/>
    <w:rsid w:val="00443C52"/>
    <w:rsid w:val="004443BE"/>
    <w:rsid w:val="00444FD3"/>
    <w:rsid w:val="00445237"/>
    <w:rsid w:val="004463D7"/>
    <w:rsid w:val="004464A6"/>
    <w:rsid w:val="00446967"/>
    <w:rsid w:val="00447435"/>
    <w:rsid w:val="00447C74"/>
    <w:rsid w:val="00452B5A"/>
    <w:rsid w:val="00453332"/>
    <w:rsid w:val="00453BAD"/>
    <w:rsid w:val="004558E3"/>
    <w:rsid w:val="00455CBA"/>
    <w:rsid w:val="00456BFB"/>
    <w:rsid w:val="00457990"/>
    <w:rsid w:val="00460A8A"/>
    <w:rsid w:val="0046266C"/>
    <w:rsid w:val="00462981"/>
    <w:rsid w:val="004630B6"/>
    <w:rsid w:val="004639D6"/>
    <w:rsid w:val="00464300"/>
    <w:rsid w:val="004643CA"/>
    <w:rsid w:val="0046471D"/>
    <w:rsid w:val="00464D6C"/>
    <w:rsid w:val="00464E32"/>
    <w:rsid w:val="00466009"/>
    <w:rsid w:val="004709DC"/>
    <w:rsid w:val="004714A5"/>
    <w:rsid w:val="0047177B"/>
    <w:rsid w:val="00471927"/>
    <w:rsid w:val="004744D9"/>
    <w:rsid w:val="004758CE"/>
    <w:rsid w:val="00475B28"/>
    <w:rsid w:val="00476587"/>
    <w:rsid w:val="004765A3"/>
    <w:rsid w:val="004767A1"/>
    <w:rsid w:val="00476990"/>
    <w:rsid w:val="004778CE"/>
    <w:rsid w:val="00481370"/>
    <w:rsid w:val="00481470"/>
    <w:rsid w:val="004815F0"/>
    <w:rsid w:val="00482220"/>
    <w:rsid w:val="00482F49"/>
    <w:rsid w:val="0048362F"/>
    <w:rsid w:val="0048396F"/>
    <w:rsid w:val="00484D1B"/>
    <w:rsid w:val="0048572C"/>
    <w:rsid w:val="00485BF6"/>
    <w:rsid w:val="00486238"/>
    <w:rsid w:val="004871D2"/>
    <w:rsid w:val="0048728D"/>
    <w:rsid w:val="0048748B"/>
    <w:rsid w:val="0049173A"/>
    <w:rsid w:val="00491DBF"/>
    <w:rsid w:val="00493709"/>
    <w:rsid w:val="00493EF8"/>
    <w:rsid w:val="00493FFA"/>
    <w:rsid w:val="00494634"/>
    <w:rsid w:val="00495439"/>
    <w:rsid w:val="00496207"/>
    <w:rsid w:val="004964C5"/>
    <w:rsid w:val="004964E7"/>
    <w:rsid w:val="00496665"/>
    <w:rsid w:val="00496965"/>
    <w:rsid w:val="00496D82"/>
    <w:rsid w:val="004972A8"/>
    <w:rsid w:val="00497B5C"/>
    <w:rsid w:val="004A0476"/>
    <w:rsid w:val="004A0AB7"/>
    <w:rsid w:val="004A1DDD"/>
    <w:rsid w:val="004A20A3"/>
    <w:rsid w:val="004A3E44"/>
    <w:rsid w:val="004A4754"/>
    <w:rsid w:val="004A4B9A"/>
    <w:rsid w:val="004A4FB1"/>
    <w:rsid w:val="004A58AE"/>
    <w:rsid w:val="004A5A1F"/>
    <w:rsid w:val="004A5DCE"/>
    <w:rsid w:val="004A5E4A"/>
    <w:rsid w:val="004A69F9"/>
    <w:rsid w:val="004A73EF"/>
    <w:rsid w:val="004A7826"/>
    <w:rsid w:val="004A7DED"/>
    <w:rsid w:val="004A7F50"/>
    <w:rsid w:val="004A7F51"/>
    <w:rsid w:val="004B1445"/>
    <w:rsid w:val="004B15B7"/>
    <w:rsid w:val="004B1E36"/>
    <w:rsid w:val="004B2908"/>
    <w:rsid w:val="004B3A05"/>
    <w:rsid w:val="004B47EF"/>
    <w:rsid w:val="004B5736"/>
    <w:rsid w:val="004B62AA"/>
    <w:rsid w:val="004B6779"/>
    <w:rsid w:val="004B6813"/>
    <w:rsid w:val="004B6E3C"/>
    <w:rsid w:val="004B778E"/>
    <w:rsid w:val="004B793E"/>
    <w:rsid w:val="004B7C58"/>
    <w:rsid w:val="004C1927"/>
    <w:rsid w:val="004C22FC"/>
    <w:rsid w:val="004C3B2B"/>
    <w:rsid w:val="004C4E71"/>
    <w:rsid w:val="004C50ED"/>
    <w:rsid w:val="004C5A9A"/>
    <w:rsid w:val="004C621B"/>
    <w:rsid w:val="004C6BBD"/>
    <w:rsid w:val="004C7175"/>
    <w:rsid w:val="004C751B"/>
    <w:rsid w:val="004C792B"/>
    <w:rsid w:val="004C79ED"/>
    <w:rsid w:val="004D0B41"/>
    <w:rsid w:val="004D0F3F"/>
    <w:rsid w:val="004D140D"/>
    <w:rsid w:val="004D167D"/>
    <w:rsid w:val="004D1695"/>
    <w:rsid w:val="004D1814"/>
    <w:rsid w:val="004D22D2"/>
    <w:rsid w:val="004D27C0"/>
    <w:rsid w:val="004D27F7"/>
    <w:rsid w:val="004D3060"/>
    <w:rsid w:val="004D3C3B"/>
    <w:rsid w:val="004D47D6"/>
    <w:rsid w:val="004D509A"/>
    <w:rsid w:val="004D5A56"/>
    <w:rsid w:val="004D6B93"/>
    <w:rsid w:val="004D6D17"/>
    <w:rsid w:val="004D72D3"/>
    <w:rsid w:val="004D7983"/>
    <w:rsid w:val="004D7DFA"/>
    <w:rsid w:val="004E03CA"/>
    <w:rsid w:val="004E235F"/>
    <w:rsid w:val="004E4237"/>
    <w:rsid w:val="004E4253"/>
    <w:rsid w:val="004E4671"/>
    <w:rsid w:val="004E479B"/>
    <w:rsid w:val="004E4909"/>
    <w:rsid w:val="004E5065"/>
    <w:rsid w:val="004E6054"/>
    <w:rsid w:val="004E6BC8"/>
    <w:rsid w:val="004E7579"/>
    <w:rsid w:val="004E7AF0"/>
    <w:rsid w:val="004F0161"/>
    <w:rsid w:val="004F07AB"/>
    <w:rsid w:val="004F08C7"/>
    <w:rsid w:val="004F0D73"/>
    <w:rsid w:val="004F16F9"/>
    <w:rsid w:val="004F213E"/>
    <w:rsid w:val="004F262B"/>
    <w:rsid w:val="004F2776"/>
    <w:rsid w:val="004F29FF"/>
    <w:rsid w:val="004F338F"/>
    <w:rsid w:val="004F3E45"/>
    <w:rsid w:val="004F44C1"/>
    <w:rsid w:val="004F456E"/>
    <w:rsid w:val="004F4679"/>
    <w:rsid w:val="004F486E"/>
    <w:rsid w:val="004F505D"/>
    <w:rsid w:val="004F55E0"/>
    <w:rsid w:val="004F6E79"/>
    <w:rsid w:val="004F7058"/>
    <w:rsid w:val="004F708D"/>
    <w:rsid w:val="004F7686"/>
    <w:rsid w:val="005000D2"/>
    <w:rsid w:val="0050111D"/>
    <w:rsid w:val="00502327"/>
    <w:rsid w:val="005028E0"/>
    <w:rsid w:val="00503261"/>
    <w:rsid w:val="00503445"/>
    <w:rsid w:val="005045D1"/>
    <w:rsid w:val="0050498E"/>
    <w:rsid w:val="00504CEA"/>
    <w:rsid w:val="00505247"/>
    <w:rsid w:val="0050575C"/>
    <w:rsid w:val="0050626F"/>
    <w:rsid w:val="005062FE"/>
    <w:rsid w:val="0050632E"/>
    <w:rsid w:val="00507318"/>
    <w:rsid w:val="00510670"/>
    <w:rsid w:val="005107E0"/>
    <w:rsid w:val="005109B5"/>
    <w:rsid w:val="00511EBB"/>
    <w:rsid w:val="00512945"/>
    <w:rsid w:val="00512D24"/>
    <w:rsid w:val="00512F06"/>
    <w:rsid w:val="00512F86"/>
    <w:rsid w:val="005136DC"/>
    <w:rsid w:val="00513F53"/>
    <w:rsid w:val="0051451A"/>
    <w:rsid w:val="00514F7B"/>
    <w:rsid w:val="0051521D"/>
    <w:rsid w:val="005157FD"/>
    <w:rsid w:val="00516129"/>
    <w:rsid w:val="0051636E"/>
    <w:rsid w:val="00517170"/>
    <w:rsid w:val="00517F80"/>
    <w:rsid w:val="00521E67"/>
    <w:rsid w:val="00522287"/>
    <w:rsid w:val="005222D1"/>
    <w:rsid w:val="0052285A"/>
    <w:rsid w:val="00523870"/>
    <w:rsid w:val="005241FC"/>
    <w:rsid w:val="0052459A"/>
    <w:rsid w:val="005250CA"/>
    <w:rsid w:val="0052538A"/>
    <w:rsid w:val="00526B7B"/>
    <w:rsid w:val="00526D5A"/>
    <w:rsid w:val="00527937"/>
    <w:rsid w:val="00527A48"/>
    <w:rsid w:val="00527F57"/>
    <w:rsid w:val="0053180C"/>
    <w:rsid w:val="00531CB2"/>
    <w:rsid w:val="00531CCD"/>
    <w:rsid w:val="0053278B"/>
    <w:rsid w:val="00532E3E"/>
    <w:rsid w:val="00533425"/>
    <w:rsid w:val="005349CC"/>
    <w:rsid w:val="005368DA"/>
    <w:rsid w:val="005370BB"/>
    <w:rsid w:val="005376D2"/>
    <w:rsid w:val="00537E29"/>
    <w:rsid w:val="0054096F"/>
    <w:rsid w:val="00541219"/>
    <w:rsid w:val="00541F06"/>
    <w:rsid w:val="00542C7A"/>
    <w:rsid w:val="005434D0"/>
    <w:rsid w:val="00545C99"/>
    <w:rsid w:val="00546A6B"/>
    <w:rsid w:val="00550ECC"/>
    <w:rsid w:val="005513C0"/>
    <w:rsid w:val="005520DA"/>
    <w:rsid w:val="00552C34"/>
    <w:rsid w:val="005557ED"/>
    <w:rsid w:val="00556390"/>
    <w:rsid w:val="0056006F"/>
    <w:rsid w:val="00562640"/>
    <w:rsid w:val="00562B1F"/>
    <w:rsid w:val="0056375B"/>
    <w:rsid w:val="00564E44"/>
    <w:rsid w:val="00565240"/>
    <w:rsid w:val="00565845"/>
    <w:rsid w:val="00565C0D"/>
    <w:rsid w:val="00565FE0"/>
    <w:rsid w:val="00567E5F"/>
    <w:rsid w:val="00567EEE"/>
    <w:rsid w:val="005707AB"/>
    <w:rsid w:val="005724D4"/>
    <w:rsid w:val="00572DEA"/>
    <w:rsid w:val="0057315A"/>
    <w:rsid w:val="00574038"/>
    <w:rsid w:val="00574A3D"/>
    <w:rsid w:val="00577099"/>
    <w:rsid w:val="005809CA"/>
    <w:rsid w:val="005810E9"/>
    <w:rsid w:val="005832B1"/>
    <w:rsid w:val="00583484"/>
    <w:rsid w:val="005845CB"/>
    <w:rsid w:val="00584881"/>
    <w:rsid w:val="0058489A"/>
    <w:rsid w:val="00585183"/>
    <w:rsid w:val="005854F4"/>
    <w:rsid w:val="00585ED5"/>
    <w:rsid w:val="00587066"/>
    <w:rsid w:val="00590144"/>
    <w:rsid w:val="00590494"/>
    <w:rsid w:val="0059080C"/>
    <w:rsid w:val="005913AC"/>
    <w:rsid w:val="00591814"/>
    <w:rsid w:val="00591E99"/>
    <w:rsid w:val="00592112"/>
    <w:rsid w:val="00592B89"/>
    <w:rsid w:val="005932D8"/>
    <w:rsid w:val="00593305"/>
    <w:rsid w:val="00593E7A"/>
    <w:rsid w:val="00594131"/>
    <w:rsid w:val="005956ED"/>
    <w:rsid w:val="00595FA7"/>
    <w:rsid w:val="005967DC"/>
    <w:rsid w:val="00596D62"/>
    <w:rsid w:val="00596FA5"/>
    <w:rsid w:val="00597249"/>
    <w:rsid w:val="005974A7"/>
    <w:rsid w:val="005A0622"/>
    <w:rsid w:val="005A132B"/>
    <w:rsid w:val="005A1555"/>
    <w:rsid w:val="005A23B3"/>
    <w:rsid w:val="005A3378"/>
    <w:rsid w:val="005A4420"/>
    <w:rsid w:val="005A6480"/>
    <w:rsid w:val="005A6776"/>
    <w:rsid w:val="005A6D51"/>
    <w:rsid w:val="005A704D"/>
    <w:rsid w:val="005A70F8"/>
    <w:rsid w:val="005A7557"/>
    <w:rsid w:val="005A77ED"/>
    <w:rsid w:val="005B07E2"/>
    <w:rsid w:val="005B0BC1"/>
    <w:rsid w:val="005B116E"/>
    <w:rsid w:val="005B1344"/>
    <w:rsid w:val="005B13FD"/>
    <w:rsid w:val="005B3205"/>
    <w:rsid w:val="005B41E4"/>
    <w:rsid w:val="005B517B"/>
    <w:rsid w:val="005B61D6"/>
    <w:rsid w:val="005B6D56"/>
    <w:rsid w:val="005B7132"/>
    <w:rsid w:val="005C1592"/>
    <w:rsid w:val="005C189C"/>
    <w:rsid w:val="005C2022"/>
    <w:rsid w:val="005C246D"/>
    <w:rsid w:val="005C275D"/>
    <w:rsid w:val="005C286F"/>
    <w:rsid w:val="005C4A3D"/>
    <w:rsid w:val="005C5429"/>
    <w:rsid w:val="005C6924"/>
    <w:rsid w:val="005C6E14"/>
    <w:rsid w:val="005C72F8"/>
    <w:rsid w:val="005C74E8"/>
    <w:rsid w:val="005C7720"/>
    <w:rsid w:val="005D0EBC"/>
    <w:rsid w:val="005D12B1"/>
    <w:rsid w:val="005D3E8C"/>
    <w:rsid w:val="005D40A5"/>
    <w:rsid w:val="005D5302"/>
    <w:rsid w:val="005D5B28"/>
    <w:rsid w:val="005D5D26"/>
    <w:rsid w:val="005D6463"/>
    <w:rsid w:val="005D65EE"/>
    <w:rsid w:val="005E0377"/>
    <w:rsid w:val="005E10F4"/>
    <w:rsid w:val="005E2099"/>
    <w:rsid w:val="005E2466"/>
    <w:rsid w:val="005E37CE"/>
    <w:rsid w:val="005E3A01"/>
    <w:rsid w:val="005E426B"/>
    <w:rsid w:val="005E4898"/>
    <w:rsid w:val="005E4DF3"/>
    <w:rsid w:val="005E51A2"/>
    <w:rsid w:val="005E52E5"/>
    <w:rsid w:val="005E58F0"/>
    <w:rsid w:val="005E5951"/>
    <w:rsid w:val="005E6424"/>
    <w:rsid w:val="005E6880"/>
    <w:rsid w:val="005E6A53"/>
    <w:rsid w:val="005E7261"/>
    <w:rsid w:val="005F14D4"/>
    <w:rsid w:val="005F1512"/>
    <w:rsid w:val="005F20B1"/>
    <w:rsid w:val="005F212F"/>
    <w:rsid w:val="005F26A0"/>
    <w:rsid w:val="005F2A5C"/>
    <w:rsid w:val="005F3415"/>
    <w:rsid w:val="005F3700"/>
    <w:rsid w:val="005F3AEB"/>
    <w:rsid w:val="005F3EBD"/>
    <w:rsid w:val="005F653A"/>
    <w:rsid w:val="005F7F1B"/>
    <w:rsid w:val="006008FB"/>
    <w:rsid w:val="00601CC0"/>
    <w:rsid w:val="006027AD"/>
    <w:rsid w:val="00603049"/>
    <w:rsid w:val="0060610A"/>
    <w:rsid w:val="006064C0"/>
    <w:rsid w:val="006069BA"/>
    <w:rsid w:val="00606A43"/>
    <w:rsid w:val="00606D90"/>
    <w:rsid w:val="00607DCC"/>
    <w:rsid w:val="0061277A"/>
    <w:rsid w:val="00612FAE"/>
    <w:rsid w:val="0061308A"/>
    <w:rsid w:val="00613685"/>
    <w:rsid w:val="00613F8A"/>
    <w:rsid w:val="0061494F"/>
    <w:rsid w:val="00615E91"/>
    <w:rsid w:val="00617ABC"/>
    <w:rsid w:val="00620DA8"/>
    <w:rsid w:val="00621605"/>
    <w:rsid w:val="0062273D"/>
    <w:rsid w:val="006232AE"/>
    <w:rsid w:val="006234E3"/>
    <w:rsid w:val="00623B2C"/>
    <w:rsid w:val="006253E3"/>
    <w:rsid w:val="00625639"/>
    <w:rsid w:val="00625B4F"/>
    <w:rsid w:val="00625D1B"/>
    <w:rsid w:val="00626A56"/>
    <w:rsid w:val="00626C64"/>
    <w:rsid w:val="00627762"/>
    <w:rsid w:val="0062791B"/>
    <w:rsid w:val="00627AA3"/>
    <w:rsid w:val="00631CFB"/>
    <w:rsid w:val="006320C5"/>
    <w:rsid w:val="006321AF"/>
    <w:rsid w:val="006323D8"/>
    <w:rsid w:val="00632B6C"/>
    <w:rsid w:val="00633409"/>
    <w:rsid w:val="00633999"/>
    <w:rsid w:val="006340E8"/>
    <w:rsid w:val="006341F4"/>
    <w:rsid w:val="006349AF"/>
    <w:rsid w:val="006349E2"/>
    <w:rsid w:val="0063594C"/>
    <w:rsid w:val="006361D8"/>
    <w:rsid w:val="0063629E"/>
    <w:rsid w:val="00636B6B"/>
    <w:rsid w:val="00636EBE"/>
    <w:rsid w:val="00637073"/>
    <w:rsid w:val="00637361"/>
    <w:rsid w:val="00637F3A"/>
    <w:rsid w:val="00640A54"/>
    <w:rsid w:val="0064140C"/>
    <w:rsid w:val="00641C25"/>
    <w:rsid w:val="00642553"/>
    <w:rsid w:val="00642859"/>
    <w:rsid w:val="00642A2D"/>
    <w:rsid w:val="00643795"/>
    <w:rsid w:val="00644086"/>
    <w:rsid w:val="006450A6"/>
    <w:rsid w:val="00645474"/>
    <w:rsid w:val="00645579"/>
    <w:rsid w:val="00645753"/>
    <w:rsid w:val="00646B69"/>
    <w:rsid w:val="00646CBE"/>
    <w:rsid w:val="0064783B"/>
    <w:rsid w:val="00650AB4"/>
    <w:rsid w:val="00651895"/>
    <w:rsid w:val="00652AA4"/>
    <w:rsid w:val="00652CF9"/>
    <w:rsid w:val="006532A9"/>
    <w:rsid w:val="00653821"/>
    <w:rsid w:val="00653F74"/>
    <w:rsid w:val="00653F75"/>
    <w:rsid w:val="00654701"/>
    <w:rsid w:val="00654716"/>
    <w:rsid w:val="00654FBF"/>
    <w:rsid w:val="006552CC"/>
    <w:rsid w:val="00655675"/>
    <w:rsid w:val="00655CF2"/>
    <w:rsid w:val="00656730"/>
    <w:rsid w:val="00656E3C"/>
    <w:rsid w:val="0065707E"/>
    <w:rsid w:val="00657813"/>
    <w:rsid w:val="00657C69"/>
    <w:rsid w:val="00660F23"/>
    <w:rsid w:val="006611BF"/>
    <w:rsid w:val="0066163C"/>
    <w:rsid w:val="006624D0"/>
    <w:rsid w:val="00662517"/>
    <w:rsid w:val="006628B2"/>
    <w:rsid w:val="00662941"/>
    <w:rsid w:val="00662E75"/>
    <w:rsid w:val="006644F8"/>
    <w:rsid w:val="00664ABD"/>
    <w:rsid w:val="006658B2"/>
    <w:rsid w:val="0066590B"/>
    <w:rsid w:val="00666BB3"/>
    <w:rsid w:val="00667648"/>
    <w:rsid w:val="0067042C"/>
    <w:rsid w:val="00670848"/>
    <w:rsid w:val="00670DE9"/>
    <w:rsid w:val="006720B0"/>
    <w:rsid w:val="00672F02"/>
    <w:rsid w:val="00673235"/>
    <w:rsid w:val="0067384A"/>
    <w:rsid w:val="00673C62"/>
    <w:rsid w:val="00673C79"/>
    <w:rsid w:val="00674A1A"/>
    <w:rsid w:val="00675775"/>
    <w:rsid w:val="00675C79"/>
    <w:rsid w:val="00675E29"/>
    <w:rsid w:val="00675F86"/>
    <w:rsid w:val="00676184"/>
    <w:rsid w:val="00676852"/>
    <w:rsid w:val="00677BE9"/>
    <w:rsid w:val="0068152F"/>
    <w:rsid w:val="00681632"/>
    <w:rsid w:val="00682BCB"/>
    <w:rsid w:val="00682C64"/>
    <w:rsid w:val="006832A9"/>
    <w:rsid w:val="00683587"/>
    <w:rsid w:val="00683BD2"/>
    <w:rsid w:val="00683DB5"/>
    <w:rsid w:val="006845DD"/>
    <w:rsid w:val="006846E7"/>
    <w:rsid w:val="00684CAE"/>
    <w:rsid w:val="00684F46"/>
    <w:rsid w:val="0068677B"/>
    <w:rsid w:val="00686A4D"/>
    <w:rsid w:val="00686FAD"/>
    <w:rsid w:val="0068747B"/>
    <w:rsid w:val="00690240"/>
    <w:rsid w:val="00690D90"/>
    <w:rsid w:val="00691C3D"/>
    <w:rsid w:val="00691ECD"/>
    <w:rsid w:val="006920F5"/>
    <w:rsid w:val="0069271A"/>
    <w:rsid w:val="00692B1A"/>
    <w:rsid w:val="00693880"/>
    <w:rsid w:val="006938EF"/>
    <w:rsid w:val="00694F5B"/>
    <w:rsid w:val="0069577F"/>
    <w:rsid w:val="00695902"/>
    <w:rsid w:val="006973F3"/>
    <w:rsid w:val="00697465"/>
    <w:rsid w:val="00697654"/>
    <w:rsid w:val="006A01DB"/>
    <w:rsid w:val="006A0FAD"/>
    <w:rsid w:val="006A1876"/>
    <w:rsid w:val="006A1998"/>
    <w:rsid w:val="006A1D49"/>
    <w:rsid w:val="006A33B3"/>
    <w:rsid w:val="006A34DC"/>
    <w:rsid w:val="006A3740"/>
    <w:rsid w:val="006A3940"/>
    <w:rsid w:val="006A4013"/>
    <w:rsid w:val="006A4D46"/>
    <w:rsid w:val="006A50A8"/>
    <w:rsid w:val="006A5BD6"/>
    <w:rsid w:val="006A6FD9"/>
    <w:rsid w:val="006A70E7"/>
    <w:rsid w:val="006A7106"/>
    <w:rsid w:val="006A73B8"/>
    <w:rsid w:val="006B03B4"/>
    <w:rsid w:val="006B125B"/>
    <w:rsid w:val="006B1521"/>
    <w:rsid w:val="006B1B85"/>
    <w:rsid w:val="006B2C02"/>
    <w:rsid w:val="006B2E74"/>
    <w:rsid w:val="006B3481"/>
    <w:rsid w:val="006B3751"/>
    <w:rsid w:val="006B3D6D"/>
    <w:rsid w:val="006B3F57"/>
    <w:rsid w:val="006B418B"/>
    <w:rsid w:val="006B4ABD"/>
    <w:rsid w:val="006B5776"/>
    <w:rsid w:val="006B5E20"/>
    <w:rsid w:val="006B6144"/>
    <w:rsid w:val="006B61F3"/>
    <w:rsid w:val="006B733D"/>
    <w:rsid w:val="006B74D0"/>
    <w:rsid w:val="006B75F8"/>
    <w:rsid w:val="006B7A8A"/>
    <w:rsid w:val="006B7CA3"/>
    <w:rsid w:val="006C158A"/>
    <w:rsid w:val="006C1AC4"/>
    <w:rsid w:val="006C1CAF"/>
    <w:rsid w:val="006C22EC"/>
    <w:rsid w:val="006C23B0"/>
    <w:rsid w:val="006C2628"/>
    <w:rsid w:val="006C3FB3"/>
    <w:rsid w:val="006C4AEE"/>
    <w:rsid w:val="006C5D63"/>
    <w:rsid w:val="006C6447"/>
    <w:rsid w:val="006C679A"/>
    <w:rsid w:val="006C714F"/>
    <w:rsid w:val="006C7753"/>
    <w:rsid w:val="006C78D0"/>
    <w:rsid w:val="006C7C8D"/>
    <w:rsid w:val="006D142D"/>
    <w:rsid w:val="006D166A"/>
    <w:rsid w:val="006D1D85"/>
    <w:rsid w:val="006D307B"/>
    <w:rsid w:val="006D3327"/>
    <w:rsid w:val="006D3E3C"/>
    <w:rsid w:val="006D40B5"/>
    <w:rsid w:val="006D445B"/>
    <w:rsid w:val="006D493E"/>
    <w:rsid w:val="006D5286"/>
    <w:rsid w:val="006D5886"/>
    <w:rsid w:val="006D631D"/>
    <w:rsid w:val="006D7250"/>
    <w:rsid w:val="006D7D2F"/>
    <w:rsid w:val="006E0670"/>
    <w:rsid w:val="006E150C"/>
    <w:rsid w:val="006E31D1"/>
    <w:rsid w:val="006E3F84"/>
    <w:rsid w:val="006E4168"/>
    <w:rsid w:val="006E431F"/>
    <w:rsid w:val="006E460C"/>
    <w:rsid w:val="006E52A4"/>
    <w:rsid w:val="006E579F"/>
    <w:rsid w:val="006E5AE9"/>
    <w:rsid w:val="006E68E6"/>
    <w:rsid w:val="006E712C"/>
    <w:rsid w:val="006E7277"/>
    <w:rsid w:val="006E7555"/>
    <w:rsid w:val="006F1099"/>
    <w:rsid w:val="006F1B0C"/>
    <w:rsid w:val="006F1FEF"/>
    <w:rsid w:val="006F333D"/>
    <w:rsid w:val="006F33C5"/>
    <w:rsid w:val="006F36E4"/>
    <w:rsid w:val="006F4051"/>
    <w:rsid w:val="006F4C5E"/>
    <w:rsid w:val="006F57A8"/>
    <w:rsid w:val="006F5859"/>
    <w:rsid w:val="006F5F9F"/>
    <w:rsid w:val="006F6D3D"/>
    <w:rsid w:val="006F75C2"/>
    <w:rsid w:val="006F79DD"/>
    <w:rsid w:val="006F7ABE"/>
    <w:rsid w:val="006F7C04"/>
    <w:rsid w:val="00701198"/>
    <w:rsid w:val="00701A4D"/>
    <w:rsid w:val="00702E3A"/>
    <w:rsid w:val="00703932"/>
    <w:rsid w:val="00703B1D"/>
    <w:rsid w:val="00703BC7"/>
    <w:rsid w:val="00703D1D"/>
    <w:rsid w:val="007041A2"/>
    <w:rsid w:val="00704892"/>
    <w:rsid w:val="00704B77"/>
    <w:rsid w:val="00704FC4"/>
    <w:rsid w:val="007054F2"/>
    <w:rsid w:val="00705B6F"/>
    <w:rsid w:val="0070693C"/>
    <w:rsid w:val="00706A65"/>
    <w:rsid w:val="00706EEA"/>
    <w:rsid w:val="00707F06"/>
    <w:rsid w:val="00711E1C"/>
    <w:rsid w:val="00711FCA"/>
    <w:rsid w:val="007126B5"/>
    <w:rsid w:val="00712C8C"/>
    <w:rsid w:val="0071305D"/>
    <w:rsid w:val="007138AF"/>
    <w:rsid w:val="00713BD4"/>
    <w:rsid w:val="007179F0"/>
    <w:rsid w:val="00717BFB"/>
    <w:rsid w:val="00720B45"/>
    <w:rsid w:val="00721570"/>
    <w:rsid w:val="00721688"/>
    <w:rsid w:val="00721695"/>
    <w:rsid w:val="007218A1"/>
    <w:rsid w:val="0072223D"/>
    <w:rsid w:val="00722451"/>
    <w:rsid w:val="00722486"/>
    <w:rsid w:val="007235F2"/>
    <w:rsid w:val="007237FA"/>
    <w:rsid w:val="00724995"/>
    <w:rsid w:val="0072538C"/>
    <w:rsid w:val="00725CC9"/>
    <w:rsid w:val="0072662E"/>
    <w:rsid w:val="007270AE"/>
    <w:rsid w:val="007275AA"/>
    <w:rsid w:val="00727BCA"/>
    <w:rsid w:val="00731F8E"/>
    <w:rsid w:val="00732189"/>
    <w:rsid w:val="00733089"/>
    <w:rsid w:val="00733B65"/>
    <w:rsid w:val="00733EB0"/>
    <w:rsid w:val="0073420F"/>
    <w:rsid w:val="00734966"/>
    <w:rsid w:val="00734EB8"/>
    <w:rsid w:val="007355D5"/>
    <w:rsid w:val="00735DD2"/>
    <w:rsid w:val="00736840"/>
    <w:rsid w:val="00736BC1"/>
    <w:rsid w:val="00736CD4"/>
    <w:rsid w:val="007373FA"/>
    <w:rsid w:val="007410FF"/>
    <w:rsid w:val="007411ED"/>
    <w:rsid w:val="00741753"/>
    <w:rsid w:val="00742432"/>
    <w:rsid w:val="00744805"/>
    <w:rsid w:val="00745839"/>
    <w:rsid w:val="0074696D"/>
    <w:rsid w:val="00746F21"/>
    <w:rsid w:val="0074766F"/>
    <w:rsid w:val="00750189"/>
    <w:rsid w:val="007501BA"/>
    <w:rsid w:val="00751028"/>
    <w:rsid w:val="00751845"/>
    <w:rsid w:val="007519BF"/>
    <w:rsid w:val="007530D9"/>
    <w:rsid w:val="007531B0"/>
    <w:rsid w:val="00753899"/>
    <w:rsid w:val="00753AD6"/>
    <w:rsid w:val="00754778"/>
    <w:rsid w:val="00754EB0"/>
    <w:rsid w:val="00755ADA"/>
    <w:rsid w:val="00756473"/>
    <w:rsid w:val="00757DE9"/>
    <w:rsid w:val="0076029E"/>
    <w:rsid w:val="00760535"/>
    <w:rsid w:val="00761793"/>
    <w:rsid w:val="00761815"/>
    <w:rsid w:val="00761CAB"/>
    <w:rsid w:val="00762554"/>
    <w:rsid w:val="007627BF"/>
    <w:rsid w:val="00762818"/>
    <w:rsid w:val="00763384"/>
    <w:rsid w:val="00764252"/>
    <w:rsid w:val="007645B8"/>
    <w:rsid w:val="007647C1"/>
    <w:rsid w:val="0076564A"/>
    <w:rsid w:val="0077000A"/>
    <w:rsid w:val="0077056E"/>
    <w:rsid w:val="0077069F"/>
    <w:rsid w:val="00770ACB"/>
    <w:rsid w:val="00771686"/>
    <w:rsid w:val="007720A7"/>
    <w:rsid w:val="00773251"/>
    <w:rsid w:val="0077331D"/>
    <w:rsid w:val="00774041"/>
    <w:rsid w:val="00775794"/>
    <w:rsid w:val="00775AAD"/>
    <w:rsid w:val="00776845"/>
    <w:rsid w:val="00777B6B"/>
    <w:rsid w:val="00780A23"/>
    <w:rsid w:val="0078159B"/>
    <w:rsid w:val="007823D9"/>
    <w:rsid w:val="00783440"/>
    <w:rsid w:val="00785D0B"/>
    <w:rsid w:val="00785EF1"/>
    <w:rsid w:val="0079068A"/>
    <w:rsid w:val="00791485"/>
    <w:rsid w:val="007917F4"/>
    <w:rsid w:val="00791B59"/>
    <w:rsid w:val="00792488"/>
    <w:rsid w:val="00793425"/>
    <w:rsid w:val="007935A3"/>
    <w:rsid w:val="0079369B"/>
    <w:rsid w:val="007936D8"/>
    <w:rsid w:val="00793A56"/>
    <w:rsid w:val="007940ED"/>
    <w:rsid w:val="007945DD"/>
    <w:rsid w:val="00795819"/>
    <w:rsid w:val="00796095"/>
    <w:rsid w:val="00796266"/>
    <w:rsid w:val="007A05B3"/>
    <w:rsid w:val="007A0BB2"/>
    <w:rsid w:val="007A24CE"/>
    <w:rsid w:val="007A288C"/>
    <w:rsid w:val="007A309A"/>
    <w:rsid w:val="007A390F"/>
    <w:rsid w:val="007A3A1A"/>
    <w:rsid w:val="007A3B1C"/>
    <w:rsid w:val="007A497B"/>
    <w:rsid w:val="007A4BAA"/>
    <w:rsid w:val="007A5E6D"/>
    <w:rsid w:val="007A60AE"/>
    <w:rsid w:val="007A61ED"/>
    <w:rsid w:val="007A739F"/>
    <w:rsid w:val="007A76E7"/>
    <w:rsid w:val="007A77A5"/>
    <w:rsid w:val="007A78E1"/>
    <w:rsid w:val="007A7A24"/>
    <w:rsid w:val="007A7A30"/>
    <w:rsid w:val="007B00A0"/>
    <w:rsid w:val="007B09E7"/>
    <w:rsid w:val="007B0AF4"/>
    <w:rsid w:val="007B0F63"/>
    <w:rsid w:val="007B12AC"/>
    <w:rsid w:val="007B1334"/>
    <w:rsid w:val="007B2271"/>
    <w:rsid w:val="007B3A5F"/>
    <w:rsid w:val="007B3B8B"/>
    <w:rsid w:val="007B3C0D"/>
    <w:rsid w:val="007B5C94"/>
    <w:rsid w:val="007B6D59"/>
    <w:rsid w:val="007B72EB"/>
    <w:rsid w:val="007B73C2"/>
    <w:rsid w:val="007B7ADD"/>
    <w:rsid w:val="007C068C"/>
    <w:rsid w:val="007C0CD0"/>
    <w:rsid w:val="007C11EB"/>
    <w:rsid w:val="007C2242"/>
    <w:rsid w:val="007C351F"/>
    <w:rsid w:val="007C3E51"/>
    <w:rsid w:val="007C40E6"/>
    <w:rsid w:val="007C4A5C"/>
    <w:rsid w:val="007C4FBD"/>
    <w:rsid w:val="007C5B86"/>
    <w:rsid w:val="007D1932"/>
    <w:rsid w:val="007D2357"/>
    <w:rsid w:val="007D3138"/>
    <w:rsid w:val="007D31DD"/>
    <w:rsid w:val="007D3571"/>
    <w:rsid w:val="007D4313"/>
    <w:rsid w:val="007D55BC"/>
    <w:rsid w:val="007D65F4"/>
    <w:rsid w:val="007D676E"/>
    <w:rsid w:val="007D70B6"/>
    <w:rsid w:val="007D7CDA"/>
    <w:rsid w:val="007D7E6A"/>
    <w:rsid w:val="007E1067"/>
    <w:rsid w:val="007E19D1"/>
    <w:rsid w:val="007E1B04"/>
    <w:rsid w:val="007E1C60"/>
    <w:rsid w:val="007E2327"/>
    <w:rsid w:val="007E26CE"/>
    <w:rsid w:val="007E42A5"/>
    <w:rsid w:val="007E4D7E"/>
    <w:rsid w:val="007E5FE7"/>
    <w:rsid w:val="007E6762"/>
    <w:rsid w:val="007E7FA3"/>
    <w:rsid w:val="007F133A"/>
    <w:rsid w:val="007F1C95"/>
    <w:rsid w:val="007F1E38"/>
    <w:rsid w:val="007F27A8"/>
    <w:rsid w:val="007F29FE"/>
    <w:rsid w:val="007F350D"/>
    <w:rsid w:val="007F36EC"/>
    <w:rsid w:val="007F52A1"/>
    <w:rsid w:val="007F6051"/>
    <w:rsid w:val="007F73A8"/>
    <w:rsid w:val="007F7BDE"/>
    <w:rsid w:val="00800008"/>
    <w:rsid w:val="008005C6"/>
    <w:rsid w:val="00801293"/>
    <w:rsid w:val="008031F5"/>
    <w:rsid w:val="00803D93"/>
    <w:rsid w:val="008040C9"/>
    <w:rsid w:val="0080431C"/>
    <w:rsid w:val="008045DC"/>
    <w:rsid w:val="00805E4D"/>
    <w:rsid w:val="008075BC"/>
    <w:rsid w:val="00810025"/>
    <w:rsid w:val="00810179"/>
    <w:rsid w:val="00810344"/>
    <w:rsid w:val="00810A54"/>
    <w:rsid w:val="00810B7C"/>
    <w:rsid w:val="00810D06"/>
    <w:rsid w:val="00810D82"/>
    <w:rsid w:val="00811574"/>
    <w:rsid w:val="00811D51"/>
    <w:rsid w:val="00811DA1"/>
    <w:rsid w:val="00812732"/>
    <w:rsid w:val="0081291B"/>
    <w:rsid w:val="00812AEA"/>
    <w:rsid w:val="008135F4"/>
    <w:rsid w:val="00814620"/>
    <w:rsid w:val="00814669"/>
    <w:rsid w:val="00814F51"/>
    <w:rsid w:val="0081539E"/>
    <w:rsid w:val="00815D8E"/>
    <w:rsid w:val="0081675D"/>
    <w:rsid w:val="00816B2D"/>
    <w:rsid w:val="00820BB6"/>
    <w:rsid w:val="00821344"/>
    <w:rsid w:val="00821DED"/>
    <w:rsid w:val="0082209F"/>
    <w:rsid w:val="00822912"/>
    <w:rsid w:val="00822D89"/>
    <w:rsid w:val="00822F4C"/>
    <w:rsid w:val="0082444B"/>
    <w:rsid w:val="00824A4A"/>
    <w:rsid w:val="00824AE2"/>
    <w:rsid w:val="00825C70"/>
    <w:rsid w:val="0082619C"/>
    <w:rsid w:val="00826877"/>
    <w:rsid w:val="008310D1"/>
    <w:rsid w:val="00831C3B"/>
    <w:rsid w:val="00831D3D"/>
    <w:rsid w:val="00833B91"/>
    <w:rsid w:val="00833BA7"/>
    <w:rsid w:val="008354A7"/>
    <w:rsid w:val="00835B42"/>
    <w:rsid w:val="00836314"/>
    <w:rsid w:val="00836681"/>
    <w:rsid w:val="00836B69"/>
    <w:rsid w:val="008376B8"/>
    <w:rsid w:val="0083791A"/>
    <w:rsid w:val="0084236C"/>
    <w:rsid w:val="00843007"/>
    <w:rsid w:val="00843A1E"/>
    <w:rsid w:val="00843BC7"/>
    <w:rsid w:val="00844444"/>
    <w:rsid w:val="008455F0"/>
    <w:rsid w:val="008469A2"/>
    <w:rsid w:val="008476EE"/>
    <w:rsid w:val="00850C04"/>
    <w:rsid w:val="00850CC3"/>
    <w:rsid w:val="00851799"/>
    <w:rsid w:val="00851DC2"/>
    <w:rsid w:val="008523FE"/>
    <w:rsid w:val="008547CF"/>
    <w:rsid w:val="008548E0"/>
    <w:rsid w:val="008551AE"/>
    <w:rsid w:val="00855579"/>
    <w:rsid w:val="00855E1D"/>
    <w:rsid w:val="00855F74"/>
    <w:rsid w:val="008561CD"/>
    <w:rsid w:val="00856B7D"/>
    <w:rsid w:val="008605F2"/>
    <w:rsid w:val="00860FE7"/>
    <w:rsid w:val="008611F3"/>
    <w:rsid w:val="00861EDA"/>
    <w:rsid w:val="008637D6"/>
    <w:rsid w:val="00863C0A"/>
    <w:rsid w:val="00864547"/>
    <w:rsid w:val="00864DC4"/>
    <w:rsid w:val="00865792"/>
    <w:rsid w:val="00865E80"/>
    <w:rsid w:val="00865EC9"/>
    <w:rsid w:val="00866135"/>
    <w:rsid w:val="00866FF0"/>
    <w:rsid w:val="00871339"/>
    <w:rsid w:val="008727AA"/>
    <w:rsid w:val="008727E9"/>
    <w:rsid w:val="00872A3D"/>
    <w:rsid w:val="00872F84"/>
    <w:rsid w:val="008730AF"/>
    <w:rsid w:val="00873D45"/>
    <w:rsid w:val="00873ED8"/>
    <w:rsid w:val="008742AB"/>
    <w:rsid w:val="0087441C"/>
    <w:rsid w:val="00874C01"/>
    <w:rsid w:val="00874C27"/>
    <w:rsid w:val="008756E3"/>
    <w:rsid w:val="0087699B"/>
    <w:rsid w:val="00876E5A"/>
    <w:rsid w:val="00877761"/>
    <w:rsid w:val="00880016"/>
    <w:rsid w:val="00881894"/>
    <w:rsid w:val="00882724"/>
    <w:rsid w:val="00882DD1"/>
    <w:rsid w:val="00883321"/>
    <w:rsid w:val="0088385B"/>
    <w:rsid w:val="00883CB6"/>
    <w:rsid w:val="00884F6E"/>
    <w:rsid w:val="00885E18"/>
    <w:rsid w:val="0088619F"/>
    <w:rsid w:val="008872AB"/>
    <w:rsid w:val="008872CD"/>
    <w:rsid w:val="008876EF"/>
    <w:rsid w:val="008903B9"/>
    <w:rsid w:val="008905FA"/>
    <w:rsid w:val="00890A8B"/>
    <w:rsid w:val="008936A5"/>
    <w:rsid w:val="0089376E"/>
    <w:rsid w:val="0089434C"/>
    <w:rsid w:val="00894E2F"/>
    <w:rsid w:val="008961C5"/>
    <w:rsid w:val="008962D0"/>
    <w:rsid w:val="0089694B"/>
    <w:rsid w:val="00896C6F"/>
    <w:rsid w:val="00897567"/>
    <w:rsid w:val="00897CFD"/>
    <w:rsid w:val="00897E62"/>
    <w:rsid w:val="00897EE7"/>
    <w:rsid w:val="008A0805"/>
    <w:rsid w:val="008A191D"/>
    <w:rsid w:val="008A1A93"/>
    <w:rsid w:val="008A3190"/>
    <w:rsid w:val="008A3244"/>
    <w:rsid w:val="008A3491"/>
    <w:rsid w:val="008A4105"/>
    <w:rsid w:val="008A4657"/>
    <w:rsid w:val="008A714D"/>
    <w:rsid w:val="008A7370"/>
    <w:rsid w:val="008B03E7"/>
    <w:rsid w:val="008B1AE3"/>
    <w:rsid w:val="008B1CB0"/>
    <w:rsid w:val="008B2037"/>
    <w:rsid w:val="008B224D"/>
    <w:rsid w:val="008B4822"/>
    <w:rsid w:val="008B48AD"/>
    <w:rsid w:val="008B4901"/>
    <w:rsid w:val="008B496F"/>
    <w:rsid w:val="008B4BC8"/>
    <w:rsid w:val="008B54B3"/>
    <w:rsid w:val="008B6784"/>
    <w:rsid w:val="008B6C09"/>
    <w:rsid w:val="008B7538"/>
    <w:rsid w:val="008C02E9"/>
    <w:rsid w:val="008C0990"/>
    <w:rsid w:val="008C0AB3"/>
    <w:rsid w:val="008C0B28"/>
    <w:rsid w:val="008C22DC"/>
    <w:rsid w:val="008C4A6B"/>
    <w:rsid w:val="008C4BD3"/>
    <w:rsid w:val="008C51D2"/>
    <w:rsid w:val="008C5332"/>
    <w:rsid w:val="008C5482"/>
    <w:rsid w:val="008C54D6"/>
    <w:rsid w:val="008C57B8"/>
    <w:rsid w:val="008C618E"/>
    <w:rsid w:val="008C6619"/>
    <w:rsid w:val="008C7000"/>
    <w:rsid w:val="008D00B4"/>
    <w:rsid w:val="008D03B1"/>
    <w:rsid w:val="008D0CBD"/>
    <w:rsid w:val="008D1011"/>
    <w:rsid w:val="008D18FD"/>
    <w:rsid w:val="008D19BC"/>
    <w:rsid w:val="008D1D67"/>
    <w:rsid w:val="008D2014"/>
    <w:rsid w:val="008D2125"/>
    <w:rsid w:val="008D254D"/>
    <w:rsid w:val="008D2595"/>
    <w:rsid w:val="008D40E1"/>
    <w:rsid w:val="008D442A"/>
    <w:rsid w:val="008D4C53"/>
    <w:rsid w:val="008D5887"/>
    <w:rsid w:val="008D62ED"/>
    <w:rsid w:val="008D6475"/>
    <w:rsid w:val="008D693A"/>
    <w:rsid w:val="008D6E9C"/>
    <w:rsid w:val="008D728F"/>
    <w:rsid w:val="008D7B0C"/>
    <w:rsid w:val="008D7D82"/>
    <w:rsid w:val="008E0406"/>
    <w:rsid w:val="008E0ED3"/>
    <w:rsid w:val="008E2146"/>
    <w:rsid w:val="008E37A4"/>
    <w:rsid w:val="008E4FAC"/>
    <w:rsid w:val="008E534A"/>
    <w:rsid w:val="008E5576"/>
    <w:rsid w:val="008E56FB"/>
    <w:rsid w:val="008E632E"/>
    <w:rsid w:val="008E6A0D"/>
    <w:rsid w:val="008F03E5"/>
    <w:rsid w:val="008F09F7"/>
    <w:rsid w:val="008F14C2"/>
    <w:rsid w:val="008F1956"/>
    <w:rsid w:val="008F1F2F"/>
    <w:rsid w:val="008F29D3"/>
    <w:rsid w:val="008F2B53"/>
    <w:rsid w:val="008F2E7B"/>
    <w:rsid w:val="008F398A"/>
    <w:rsid w:val="008F44F3"/>
    <w:rsid w:val="008F4B15"/>
    <w:rsid w:val="008F6117"/>
    <w:rsid w:val="008F61DF"/>
    <w:rsid w:val="008F6660"/>
    <w:rsid w:val="008F741A"/>
    <w:rsid w:val="008F75B6"/>
    <w:rsid w:val="00900DDE"/>
    <w:rsid w:val="00900E8D"/>
    <w:rsid w:val="009018F1"/>
    <w:rsid w:val="00901CED"/>
    <w:rsid w:val="00901ECE"/>
    <w:rsid w:val="0090388B"/>
    <w:rsid w:val="00904719"/>
    <w:rsid w:val="0090489A"/>
    <w:rsid w:val="00904C44"/>
    <w:rsid w:val="00904F07"/>
    <w:rsid w:val="00906696"/>
    <w:rsid w:val="0090714F"/>
    <w:rsid w:val="0090734E"/>
    <w:rsid w:val="0090798F"/>
    <w:rsid w:val="00907B40"/>
    <w:rsid w:val="00911223"/>
    <w:rsid w:val="009112B8"/>
    <w:rsid w:val="00911616"/>
    <w:rsid w:val="009119A0"/>
    <w:rsid w:val="00911AC6"/>
    <w:rsid w:val="00912137"/>
    <w:rsid w:val="0091255C"/>
    <w:rsid w:val="00912B9C"/>
    <w:rsid w:val="009135C3"/>
    <w:rsid w:val="00913607"/>
    <w:rsid w:val="009137BF"/>
    <w:rsid w:val="00913B19"/>
    <w:rsid w:val="00914447"/>
    <w:rsid w:val="009150B9"/>
    <w:rsid w:val="00915E8D"/>
    <w:rsid w:val="00917509"/>
    <w:rsid w:val="00917569"/>
    <w:rsid w:val="00917CC9"/>
    <w:rsid w:val="00917EE4"/>
    <w:rsid w:val="00917FEB"/>
    <w:rsid w:val="0092002C"/>
    <w:rsid w:val="00920584"/>
    <w:rsid w:val="00922443"/>
    <w:rsid w:val="00922F30"/>
    <w:rsid w:val="009234D6"/>
    <w:rsid w:val="00925623"/>
    <w:rsid w:val="0092586B"/>
    <w:rsid w:val="00925FE3"/>
    <w:rsid w:val="009260ED"/>
    <w:rsid w:val="009267C9"/>
    <w:rsid w:val="00926C5B"/>
    <w:rsid w:val="00926E2D"/>
    <w:rsid w:val="00926EB0"/>
    <w:rsid w:val="009278E8"/>
    <w:rsid w:val="00927B93"/>
    <w:rsid w:val="00927F75"/>
    <w:rsid w:val="0093098D"/>
    <w:rsid w:val="00930CBE"/>
    <w:rsid w:val="00931DCD"/>
    <w:rsid w:val="00932132"/>
    <w:rsid w:val="00932138"/>
    <w:rsid w:val="00932645"/>
    <w:rsid w:val="00932A6F"/>
    <w:rsid w:val="00932AE3"/>
    <w:rsid w:val="00932E19"/>
    <w:rsid w:val="00932FAE"/>
    <w:rsid w:val="00934CEF"/>
    <w:rsid w:val="00935C05"/>
    <w:rsid w:val="00935CCA"/>
    <w:rsid w:val="00936BEF"/>
    <w:rsid w:val="00936D77"/>
    <w:rsid w:val="0093718C"/>
    <w:rsid w:val="00937C7A"/>
    <w:rsid w:val="00940940"/>
    <w:rsid w:val="00940EC1"/>
    <w:rsid w:val="00941216"/>
    <w:rsid w:val="00941651"/>
    <w:rsid w:val="0094190C"/>
    <w:rsid w:val="0094299F"/>
    <w:rsid w:val="009435B6"/>
    <w:rsid w:val="009439A0"/>
    <w:rsid w:val="009445E6"/>
    <w:rsid w:val="00944C7A"/>
    <w:rsid w:val="00946DD5"/>
    <w:rsid w:val="00946E78"/>
    <w:rsid w:val="00947064"/>
    <w:rsid w:val="009470C9"/>
    <w:rsid w:val="00947510"/>
    <w:rsid w:val="00947824"/>
    <w:rsid w:val="009478E4"/>
    <w:rsid w:val="009503D9"/>
    <w:rsid w:val="00951BE1"/>
    <w:rsid w:val="00953854"/>
    <w:rsid w:val="00953F93"/>
    <w:rsid w:val="00954523"/>
    <w:rsid w:val="0095476B"/>
    <w:rsid w:val="00954810"/>
    <w:rsid w:val="00954EBC"/>
    <w:rsid w:val="00955132"/>
    <w:rsid w:val="00955B99"/>
    <w:rsid w:val="00956D1B"/>
    <w:rsid w:val="00956E6C"/>
    <w:rsid w:val="0095705D"/>
    <w:rsid w:val="00957100"/>
    <w:rsid w:val="00957B14"/>
    <w:rsid w:val="00960ED7"/>
    <w:rsid w:val="00961BD0"/>
    <w:rsid w:val="00962C3B"/>
    <w:rsid w:val="009631D5"/>
    <w:rsid w:val="00963484"/>
    <w:rsid w:val="00963C9C"/>
    <w:rsid w:val="00963FB9"/>
    <w:rsid w:val="0096516F"/>
    <w:rsid w:val="00965571"/>
    <w:rsid w:val="00965CB6"/>
    <w:rsid w:val="009662C1"/>
    <w:rsid w:val="009662C7"/>
    <w:rsid w:val="009679A7"/>
    <w:rsid w:val="0097229C"/>
    <w:rsid w:val="00972EF8"/>
    <w:rsid w:val="00973434"/>
    <w:rsid w:val="00973594"/>
    <w:rsid w:val="00973F5D"/>
    <w:rsid w:val="00975C89"/>
    <w:rsid w:val="00975F6F"/>
    <w:rsid w:val="009761A7"/>
    <w:rsid w:val="009761B3"/>
    <w:rsid w:val="009773B6"/>
    <w:rsid w:val="00977427"/>
    <w:rsid w:val="00977606"/>
    <w:rsid w:val="0098049D"/>
    <w:rsid w:val="0098269B"/>
    <w:rsid w:val="00982F8E"/>
    <w:rsid w:val="009839A5"/>
    <w:rsid w:val="00984EA1"/>
    <w:rsid w:val="009865C7"/>
    <w:rsid w:val="009870AE"/>
    <w:rsid w:val="0099017E"/>
    <w:rsid w:val="00991D04"/>
    <w:rsid w:val="00992027"/>
    <w:rsid w:val="00992082"/>
    <w:rsid w:val="00992613"/>
    <w:rsid w:val="00993AD3"/>
    <w:rsid w:val="00993EEF"/>
    <w:rsid w:val="00994071"/>
    <w:rsid w:val="009944EE"/>
    <w:rsid w:val="00995EBB"/>
    <w:rsid w:val="00996A7C"/>
    <w:rsid w:val="009A0CD8"/>
    <w:rsid w:val="009A1A5B"/>
    <w:rsid w:val="009A3BD7"/>
    <w:rsid w:val="009A4615"/>
    <w:rsid w:val="009A4F03"/>
    <w:rsid w:val="009A5045"/>
    <w:rsid w:val="009A52D5"/>
    <w:rsid w:val="009A58B5"/>
    <w:rsid w:val="009A58DA"/>
    <w:rsid w:val="009A623B"/>
    <w:rsid w:val="009A632A"/>
    <w:rsid w:val="009A6CC3"/>
    <w:rsid w:val="009A6DA1"/>
    <w:rsid w:val="009A6EFA"/>
    <w:rsid w:val="009A6F00"/>
    <w:rsid w:val="009A71E8"/>
    <w:rsid w:val="009A796A"/>
    <w:rsid w:val="009B0325"/>
    <w:rsid w:val="009B07F3"/>
    <w:rsid w:val="009B1A6F"/>
    <w:rsid w:val="009B200E"/>
    <w:rsid w:val="009B3309"/>
    <w:rsid w:val="009B36E4"/>
    <w:rsid w:val="009B38D2"/>
    <w:rsid w:val="009B468C"/>
    <w:rsid w:val="009B4D3A"/>
    <w:rsid w:val="009B51B4"/>
    <w:rsid w:val="009B5AB7"/>
    <w:rsid w:val="009B68D0"/>
    <w:rsid w:val="009B68FF"/>
    <w:rsid w:val="009B7D29"/>
    <w:rsid w:val="009C0385"/>
    <w:rsid w:val="009C0661"/>
    <w:rsid w:val="009C1757"/>
    <w:rsid w:val="009C1CD0"/>
    <w:rsid w:val="009C2E47"/>
    <w:rsid w:val="009C33CA"/>
    <w:rsid w:val="009C43F5"/>
    <w:rsid w:val="009C584D"/>
    <w:rsid w:val="009C5A91"/>
    <w:rsid w:val="009C6654"/>
    <w:rsid w:val="009C6D36"/>
    <w:rsid w:val="009C739A"/>
    <w:rsid w:val="009C770A"/>
    <w:rsid w:val="009D061A"/>
    <w:rsid w:val="009D1C27"/>
    <w:rsid w:val="009D373F"/>
    <w:rsid w:val="009D3F23"/>
    <w:rsid w:val="009D4ED6"/>
    <w:rsid w:val="009D556E"/>
    <w:rsid w:val="009D5783"/>
    <w:rsid w:val="009D5816"/>
    <w:rsid w:val="009D6B8F"/>
    <w:rsid w:val="009E026D"/>
    <w:rsid w:val="009E06CD"/>
    <w:rsid w:val="009E19C5"/>
    <w:rsid w:val="009E50AE"/>
    <w:rsid w:val="009E60FD"/>
    <w:rsid w:val="009E628F"/>
    <w:rsid w:val="009E6E81"/>
    <w:rsid w:val="009E6EDE"/>
    <w:rsid w:val="009E7760"/>
    <w:rsid w:val="009E7813"/>
    <w:rsid w:val="009E7BFC"/>
    <w:rsid w:val="009F1761"/>
    <w:rsid w:val="009F20CB"/>
    <w:rsid w:val="009F2F7B"/>
    <w:rsid w:val="009F309F"/>
    <w:rsid w:val="009F34E8"/>
    <w:rsid w:val="009F3CED"/>
    <w:rsid w:val="009F4877"/>
    <w:rsid w:val="009F4C71"/>
    <w:rsid w:val="009F5C17"/>
    <w:rsid w:val="009F630F"/>
    <w:rsid w:val="009F7360"/>
    <w:rsid w:val="009F7ACF"/>
    <w:rsid w:val="009F7D7C"/>
    <w:rsid w:val="009F7F81"/>
    <w:rsid w:val="00A010A1"/>
    <w:rsid w:val="00A013A8"/>
    <w:rsid w:val="00A01899"/>
    <w:rsid w:val="00A027F3"/>
    <w:rsid w:val="00A032CE"/>
    <w:rsid w:val="00A0419B"/>
    <w:rsid w:val="00A04CD6"/>
    <w:rsid w:val="00A04F67"/>
    <w:rsid w:val="00A05119"/>
    <w:rsid w:val="00A05163"/>
    <w:rsid w:val="00A05B06"/>
    <w:rsid w:val="00A060A6"/>
    <w:rsid w:val="00A07317"/>
    <w:rsid w:val="00A07AF2"/>
    <w:rsid w:val="00A10839"/>
    <w:rsid w:val="00A10DD8"/>
    <w:rsid w:val="00A116A6"/>
    <w:rsid w:val="00A11972"/>
    <w:rsid w:val="00A12DB8"/>
    <w:rsid w:val="00A1346C"/>
    <w:rsid w:val="00A13DE3"/>
    <w:rsid w:val="00A14050"/>
    <w:rsid w:val="00A140A0"/>
    <w:rsid w:val="00A1465B"/>
    <w:rsid w:val="00A150FE"/>
    <w:rsid w:val="00A155DE"/>
    <w:rsid w:val="00A16043"/>
    <w:rsid w:val="00A161E8"/>
    <w:rsid w:val="00A16D03"/>
    <w:rsid w:val="00A213A5"/>
    <w:rsid w:val="00A22787"/>
    <w:rsid w:val="00A24C62"/>
    <w:rsid w:val="00A256CD"/>
    <w:rsid w:val="00A25FE3"/>
    <w:rsid w:val="00A267C6"/>
    <w:rsid w:val="00A2722E"/>
    <w:rsid w:val="00A27876"/>
    <w:rsid w:val="00A30A29"/>
    <w:rsid w:val="00A30B88"/>
    <w:rsid w:val="00A31E72"/>
    <w:rsid w:val="00A32A09"/>
    <w:rsid w:val="00A32C20"/>
    <w:rsid w:val="00A32C62"/>
    <w:rsid w:val="00A33B0E"/>
    <w:rsid w:val="00A34354"/>
    <w:rsid w:val="00A344E4"/>
    <w:rsid w:val="00A3462A"/>
    <w:rsid w:val="00A3510B"/>
    <w:rsid w:val="00A3545D"/>
    <w:rsid w:val="00A35880"/>
    <w:rsid w:val="00A35E85"/>
    <w:rsid w:val="00A36301"/>
    <w:rsid w:val="00A363C7"/>
    <w:rsid w:val="00A366D3"/>
    <w:rsid w:val="00A37395"/>
    <w:rsid w:val="00A37E79"/>
    <w:rsid w:val="00A401A2"/>
    <w:rsid w:val="00A40C1C"/>
    <w:rsid w:val="00A40FEF"/>
    <w:rsid w:val="00A413B5"/>
    <w:rsid w:val="00A41718"/>
    <w:rsid w:val="00A41D2B"/>
    <w:rsid w:val="00A42B29"/>
    <w:rsid w:val="00A43780"/>
    <w:rsid w:val="00A44EDF"/>
    <w:rsid w:val="00A45784"/>
    <w:rsid w:val="00A46248"/>
    <w:rsid w:val="00A4686C"/>
    <w:rsid w:val="00A471E9"/>
    <w:rsid w:val="00A47921"/>
    <w:rsid w:val="00A47AFC"/>
    <w:rsid w:val="00A51304"/>
    <w:rsid w:val="00A514BE"/>
    <w:rsid w:val="00A5291E"/>
    <w:rsid w:val="00A531FC"/>
    <w:rsid w:val="00A53946"/>
    <w:rsid w:val="00A5469B"/>
    <w:rsid w:val="00A54D7B"/>
    <w:rsid w:val="00A54E36"/>
    <w:rsid w:val="00A57118"/>
    <w:rsid w:val="00A61497"/>
    <w:rsid w:val="00A61E89"/>
    <w:rsid w:val="00A63087"/>
    <w:rsid w:val="00A63E70"/>
    <w:rsid w:val="00A642AB"/>
    <w:rsid w:val="00A64A27"/>
    <w:rsid w:val="00A64B87"/>
    <w:rsid w:val="00A65A01"/>
    <w:rsid w:val="00A6617C"/>
    <w:rsid w:val="00A66203"/>
    <w:rsid w:val="00A6679B"/>
    <w:rsid w:val="00A66814"/>
    <w:rsid w:val="00A669F8"/>
    <w:rsid w:val="00A66E4A"/>
    <w:rsid w:val="00A671B2"/>
    <w:rsid w:val="00A67246"/>
    <w:rsid w:val="00A67F0A"/>
    <w:rsid w:val="00A70C78"/>
    <w:rsid w:val="00A714A2"/>
    <w:rsid w:val="00A717DD"/>
    <w:rsid w:val="00A71D07"/>
    <w:rsid w:val="00A7357E"/>
    <w:rsid w:val="00A73EBB"/>
    <w:rsid w:val="00A742D6"/>
    <w:rsid w:val="00A77729"/>
    <w:rsid w:val="00A8102E"/>
    <w:rsid w:val="00A83CBE"/>
    <w:rsid w:val="00A84C10"/>
    <w:rsid w:val="00A84C15"/>
    <w:rsid w:val="00A87018"/>
    <w:rsid w:val="00A90002"/>
    <w:rsid w:val="00A90B4A"/>
    <w:rsid w:val="00A92959"/>
    <w:rsid w:val="00A935BE"/>
    <w:rsid w:val="00A93610"/>
    <w:rsid w:val="00A95281"/>
    <w:rsid w:val="00A952DA"/>
    <w:rsid w:val="00A9552F"/>
    <w:rsid w:val="00A95912"/>
    <w:rsid w:val="00A95E28"/>
    <w:rsid w:val="00A96F1D"/>
    <w:rsid w:val="00AA03A2"/>
    <w:rsid w:val="00AA09F2"/>
    <w:rsid w:val="00AA0AE2"/>
    <w:rsid w:val="00AA0D64"/>
    <w:rsid w:val="00AA0E2D"/>
    <w:rsid w:val="00AA2BB9"/>
    <w:rsid w:val="00AA2BD0"/>
    <w:rsid w:val="00AA2C42"/>
    <w:rsid w:val="00AA2E2A"/>
    <w:rsid w:val="00AA3E9A"/>
    <w:rsid w:val="00AA5ECE"/>
    <w:rsid w:val="00AA5EE4"/>
    <w:rsid w:val="00AA702F"/>
    <w:rsid w:val="00AB05FB"/>
    <w:rsid w:val="00AB19F9"/>
    <w:rsid w:val="00AB21EA"/>
    <w:rsid w:val="00AB2B69"/>
    <w:rsid w:val="00AB32EA"/>
    <w:rsid w:val="00AB3DE9"/>
    <w:rsid w:val="00AB484C"/>
    <w:rsid w:val="00AB4BC0"/>
    <w:rsid w:val="00AB5746"/>
    <w:rsid w:val="00AB58AA"/>
    <w:rsid w:val="00AB7D6F"/>
    <w:rsid w:val="00AC0A6B"/>
    <w:rsid w:val="00AC0F74"/>
    <w:rsid w:val="00AC31D4"/>
    <w:rsid w:val="00AC34DD"/>
    <w:rsid w:val="00AC587F"/>
    <w:rsid w:val="00AC6841"/>
    <w:rsid w:val="00AC6FC0"/>
    <w:rsid w:val="00AC7429"/>
    <w:rsid w:val="00AC7658"/>
    <w:rsid w:val="00AC7725"/>
    <w:rsid w:val="00AC773F"/>
    <w:rsid w:val="00AC792E"/>
    <w:rsid w:val="00AD033F"/>
    <w:rsid w:val="00AD0809"/>
    <w:rsid w:val="00AD0C7E"/>
    <w:rsid w:val="00AD1381"/>
    <w:rsid w:val="00AD13AA"/>
    <w:rsid w:val="00AD13E3"/>
    <w:rsid w:val="00AD2DA4"/>
    <w:rsid w:val="00AD3113"/>
    <w:rsid w:val="00AD373D"/>
    <w:rsid w:val="00AD407B"/>
    <w:rsid w:val="00AD5285"/>
    <w:rsid w:val="00AD5AED"/>
    <w:rsid w:val="00AD6A5E"/>
    <w:rsid w:val="00AE03D1"/>
    <w:rsid w:val="00AE203B"/>
    <w:rsid w:val="00AE60A1"/>
    <w:rsid w:val="00AE6287"/>
    <w:rsid w:val="00AE6978"/>
    <w:rsid w:val="00AE6A0A"/>
    <w:rsid w:val="00AE6BA8"/>
    <w:rsid w:val="00AE6EE7"/>
    <w:rsid w:val="00AE729B"/>
    <w:rsid w:val="00AF009B"/>
    <w:rsid w:val="00AF01CD"/>
    <w:rsid w:val="00AF0CDF"/>
    <w:rsid w:val="00AF12D3"/>
    <w:rsid w:val="00AF18E7"/>
    <w:rsid w:val="00AF1998"/>
    <w:rsid w:val="00AF2FCD"/>
    <w:rsid w:val="00AF327D"/>
    <w:rsid w:val="00AF48CA"/>
    <w:rsid w:val="00AF6655"/>
    <w:rsid w:val="00AF78F0"/>
    <w:rsid w:val="00AF79F5"/>
    <w:rsid w:val="00AF7D6B"/>
    <w:rsid w:val="00B00EE6"/>
    <w:rsid w:val="00B011F1"/>
    <w:rsid w:val="00B02C36"/>
    <w:rsid w:val="00B02E83"/>
    <w:rsid w:val="00B0340F"/>
    <w:rsid w:val="00B03A65"/>
    <w:rsid w:val="00B04456"/>
    <w:rsid w:val="00B057BE"/>
    <w:rsid w:val="00B057DA"/>
    <w:rsid w:val="00B05BE4"/>
    <w:rsid w:val="00B06912"/>
    <w:rsid w:val="00B07787"/>
    <w:rsid w:val="00B105D3"/>
    <w:rsid w:val="00B12B1B"/>
    <w:rsid w:val="00B12EF9"/>
    <w:rsid w:val="00B139BF"/>
    <w:rsid w:val="00B154D2"/>
    <w:rsid w:val="00B1626E"/>
    <w:rsid w:val="00B16886"/>
    <w:rsid w:val="00B16A8B"/>
    <w:rsid w:val="00B17F9B"/>
    <w:rsid w:val="00B21164"/>
    <w:rsid w:val="00B22D73"/>
    <w:rsid w:val="00B23BAD"/>
    <w:rsid w:val="00B23D44"/>
    <w:rsid w:val="00B23D95"/>
    <w:rsid w:val="00B24366"/>
    <w:rsid w:val="00B25BBB"/>
    <w:rsid w:val="00B25CA2"/>
    <w:rsid w:val="00B26952"/>
    <w:rsid w:val="00B26B7E"/>
    <w:rsid w:val="00B27912"/>
    <w:rsid w:val="00B2794A"/>
    <w:rsid w:val="00B27CA9"/>
    <w:rsid w:val="00B27DA7"/>
    <w:rsid w:val="00B301C9"/>
    <w:rsid w:val="00B30459"/>
    <w:rsid w:val="00B3110F"/>
    <w:rsid w:val="00B317F0"/>
    <w:rsid w:val="00B3180E"/>
    <w:rsid w:val="00B31F60"/>
    <w:rsid w:val="00B32056"/>
    <w:rsid w:val="00B32669"/>
    <w:rsid w:val="00B336ED"/>
    <w:rsid w:val="00B340D1"/>
    <w:rsid w:val="00B341CF"/>
    <w:rsid w:val="00B34A64"/>
    <w:rsid w:val="00B358BC"/>
    <w:rsid w:val="00B363A1"/>
    <w:rsid w:val="00B37CE3"/>
    <w:rsid w:val="00B40BA6"/>
    <w:rsid w:val="00B41640"/>
    <w:rsid w:val="00B41917"/>
    <w:rsid w:val="00B41CE1"/>
    <w:rsid w:val="00B41EE9"/>
    <w:rsid w:val="00B430B5"/>
    <w:rsid w:val="00B43DDC"/>
    <w:rsid w:val="00B44949"/>
    <w:rsid w:val="00B452CF"/>
    <w:rsid w:val="00B455F9"/>
    <w:rsid w:val="00B4679A"/>
    <w:rsid w:val="00B470CD"/>
    <w:rsid w:val="00B47292"/>
    <w:rsid w:val="00B478C4"/>
    <w:rsid w:val="00B509CE"/>
    <w:rsid w:val="00B50EB1"/>
    <w:rsid w:val="00B51A06"/>
    <w:rsid w:val="00B52160"/>
    <w:rsid w:val="00B5224C"/>
    <w:rsid w:val="00B52489"/>
    <w:rsid w:val="00B53129"/>
    <w:rsid w:val="00B535ED"/>
    <w:rsid w:val="00B53A64"/>
    <w:rsid w:val="00B55608"/>
    <w:rsid w:val="00B56A53"/>
    <w:rsid w:val="00B57A64"/>
    <w:rsid w:val="00B57F74"/>
    <w:rsid w:val="00B60187"/>
    <w:rsid w:val="00B609AD"/>
    <w:rsid w:val="00B61116"/>
    <w:rsid w:val="00B61FED"/>
    <w:rsid w:val="00B64496"/>
    <w:rsid w:val="00B64721"/>
    <w:rsid w:val="00B651DD"/>
    <w:rsid w:val="00B65420"/>
    <w:rsid w:val="00B66C09"/>
    <w:rsid w:val="00B67EAE"/>
    <w:rsid w:val="00B70F09"/>
    <w:rsid w:val="00B70FBC"/>
    <w:rsid w:val="00B723C3"/>
    <w:rsid w:val="00B7291F"/>
    <w:rsid w:val="00B72A3C"/>
    <w:rsid w:val="00B73181"/>
    <w:rsid w:val="00B74629"/>
    <w:rsid w:val="00B74FC8"/>
    <w:rsid w:val="00B7688D"/>
    <w:rsid w:val="00B768E8"/>
    <w:rsid w:val="00B76F48"/>
    <w:rsid w:val="00B772AD"/>
    <w:rsid w:val="00B80E54"/>
    <w:rsid w:val="00B812D1"/>
    <w:rsid w:val="00B81929"/>
    <w:rsid w:val="00B82143"/>
    <w:rsid w:val="00B82D80"/>
    <w:rsid w:val="00B82F66"/>
    <w:rsid w:val="00B837E0"/>
    <w:rsid w:val="00B83BCE"/>
    <w:rsid w:val="00B8477F"/>
    <w:rsid w:val="00B84C05"/>
    <w:rsid w:val="00B84DBF"/>
    <w:rsid w:val="00B85723"/>
    <w:rsid w:val="00B8592F"/>
    <w:rsid w:val="00B85B83"/>
    <w:rsid w:val="00B86922"/>
    <w:rsid w:val="00B90DC3"/>
    <w:rsid w:val="00B9125C"/>
    <w:rsid w:val="00B91CAC"/>
    <w:rsid w:val="00B92380"/>
    <w:rsid w:val="00B9252F"/>
    <w:rsid w:val="00B9268F"/>
    <w:rsid w:val="00B94333"/>
    <w:rsid w:val="00B94578"/>
    <w:rsid w:val="00B957A7"/>
    <w:rsid w:val="00B964B8"/>
    <w:rsid w:val="00B975CD"/>
    <w:rsid w:val="00B97627"/>
    <w:rsid w:val="00BA2945"/>
    <w:rsid w:val="00BA3A82"/>
    <w:rsid w:val="00BA48A2"/>
    <w:rsid w:val="00BA6C14"/>
    <w:rsid w:val="00BA70C5"/>
    <w:rsid w:val="00BA7553"/>
    <w:rsid w:val="00BA7B14"/>
    <w:rsid w:val="00BB034F"/>
    <w:rsid w:val="00BB2688"/>
    <w:rsid w:val="00BB356D"/>
    <w:rsid w:val="00BB375A"/>
    <w:rsid w:val="00BB445A"/>
    <w:rsid w:val="00BB4A1D"/>
    <w:rsid w:val="00BC06D6"/>
    <w:rsid w:val="00BC2E87"/>
    <w:rsid w:val="00BC3258"/>
    <w:rsid w:val="00BC32B3"/>
    <w:rsid w:val="00BC5BA8"/>
    <w:rsid w:val="00BC5C7B"/>
    <w:rsid w:val="00BC6013"/>
    <w:rsid w:val="00BC660E"/>
    <w:rsid w:val="00BC6A54"/>
    <w:rsid w:val="00BC6C09"/>
    <w:rsid w:val="00BC745E"/>
    <w:rsid w:val="00BD05E2"/>
    <w:rsid w:val="00BD1181"/>
    <w:rsid w:val="00BD2322"/>
    <w:rsid w:val="00BD2C96"/>
    <w:rsid w:val="00BD2FB8"/>
    <w:rsid w:val="00BD322F"/>
    <w:rsid w:val="00BD3D2F"/>
    <w:rsid w:val="00BD40C9"/>
    <w:rsid w:val="00BD4138"/>
    <w:rsid w:val="00BD5069"/>
    <w:rsid w:val="00BD56BC"/>
    <w:rsid w:val="00BD590E"/>
    <w:rsid w:val="00BD5ADF"/>
    <w:rsid w:val="00BD5B2B"/>
    <w:rsid w:val="00BD5D37"/>
    <w:rsid w:val="00BD66B3"/>
    <w:rsid w:val="00BE1027"/>
    <w:rsid w:val="00BE12F9"/>
    <w:rsid w:val="00BE1615"/>
    <w:rsid w:val="00BE1919"/>
    <w:rsid w:val="00BE1B0D"/>
    <w:rsid w:val="00BE2606"/>
    <w:rsid w:val="00BE29C2"/>
    <w:rsid w:val="00BE2AB9"/>
    <w:rsid w:val="00BE3450"/>
    <w:rsid w:val="00BE3981"/>
    <w:rsid w:val="00BE3C92"/>
    <w:rsid w:val="00BE3D3B"/>
    <w:rsid w:val="00BE443A"/>
    <w:rsid w:val="00BE5835"/>
    <w:rsid w:val="00BE59D2"/>
    <w:rsid w:val="00BE6104"/>
    <w:rsid w:val="00BE6153"/>
    <w:rsid w:val="00BE6679"/>
    <w:rsid w:val="00BE67D9"/>
    <w:rsid w:val="00BE7575"/>
    <w:rsid w:val="00BE7680"/>
    <w:rsid w:val="00BF01F1"/>
    <w:rsid w:val="00BF0BD2"/>
    <w:rsid w:val="00BF14B2"/>
    <w:rsid w:val="00BF15C2"/>
    <w:rsid w:val="00BF35C8"/>
    <w:rsid w:val="00BF3AC3"/>
    <w:rsid w:val="00BF5E78"/>
    <w:rsid w:val="00BF7460"/>
    <w:rsid w:val="00C000AA"/>
    <w:rsid w:val="00C005BF"/>
    <w:rsid w:val="00C00804"/>
    <w:rsid w:val="00C008D5"/>
    <w:rsid w:val="00C0095E"/>
    <w:rsid w:val="00C01197"/>
    <w:rsid w:val="00C01404"/>
    <w:rsid w:val="00C028DF"/>
    <w:rsid w:val="00C0301B"/>
    <w:rsid w:val="00C03C49"/>
    <w:rsid w:val="00C03D91"/>
    <w:rsid w:val="00C05202"/>
    <w:rsid w:val="00C0538D"/>
    <w:rsid w:val="00C05C0A"/>
    <w:rsid w:val="00C05DB3"/>
    <w:rsid w:val="00C0680F"/>
    <w:rsid w:val="00C07F9B"/>
    <w:rsid w:val="00C10246"/>
    <w:rsid w:val="00C12308"/>
    <w:rsid w:val="00C12AAF"/>
    <w:rsid w:val="00C130BF"/>
    <w:rsid w:val="00C13BC7"/>
    <w:rsid w:val="00C13DAB"/>
    <w:rsid w:val="00C14A82"/>
    <w:rsid w:val="00C15007"/>
    <w:rsid w:val="00C1501C"/>
    <w:rsid w:val="00C15124"/>
    <w:rsid w:val="00C1560D"/>
    <w:rsid w:val="00C175FC"/>
    <w:rsid w:val="00C178B4"/>
    <w:rsid w:val="00C20A3B"/>
    <w:rsid w:val="00C20C19"/>
    <w:rsid w:val="00C20E98"/>
    <w:rsid w:val="00C214EB"/>
    <w:rsid w:val="00C2154A"/>
    <w:rsid w:val="00C21A11"/>
    <w:rsid w:val="00C21EE3"/>
    <w:rsid w:val="00C2441D"/>
    <w:rsid w:val="00C248B5"/>
    <w:rsid w:val="00C24ED4"/>
    <w:rsid w:val="00C258AA"/>
    <w:rsid w:val="00C25A24"/>
    <w:rsid w:val="00C278FF"/>
    <w:rsid w:val="00C2793B"/>
    <w:rsid w:val="00C30AA0"/>
    <w:rsid w:val="00C30AC4"/>
    <w:rsid w:val="00C3166C"/>
    <w:rsid w:val="00C31FF6"/>
    <w:rsid w:val="00C33B6F"/>
    <w:rsid w:val="00C33E31"/>
    <w:rsid w:val="00C34BC4"/>
    <w:rsid w:val="00C35F4E"/>
    <w:rsid w:val="00C37EDB"/>
    <w:rsid w:val="00C40041"/>
    <w:rsid w:val="00C41024"/>
    <w:rsid w:val="00C4163B"/>
    <w:rsid w:val="00C418F2"/>
    <w:rsid w:val="00C41D36"/>
    <w:rsid w:val="00C43355"/>
    <w:rsid w:val="00C4432D"/>
    <w:rsid w:val="00C45F7B"/>
    <w:rsid w:val="00C47DCA"/>
    <w:rsid w:val="00C50EFD"/>
    <w:rsid w:val="00C51781"/>
    <w:rsid w:val="00C517DA"/>
    <w:rsid w:val="00C52186"/>
    <w:rsid w:val="00C525A3"/>
    <w:rsid w:val="00C52D03"/>
    <w:rsid w:val="00C52F9B"/>
    <w:rsid w:val="00C5422F"/>
    <w:rsid w:val="00C542D8"/>
    <w:rsid w:val="00C554A9"/>
    <w:rsid w:val="00C5559F"/>
    <w:rsid w:val="00C5587F"/>
    <w:rsid w:val="00C55B80"/>
    <w:rsid w:val="00C56A39"/>
    <w:rsid w:val="00C60B0D"/>
    <w:rsid w:val="00C60B11"/>
    <w:rsid w:val="00C6178E"/>
    <w:rsid w:val="00C622E1"/>
    <w:rsid w:val="00C63672"/>
    <w:rsid w:val="00C64141"/>
    <w:rsid w:val="00C65496"/>
    <w:rsid w:val="00C65945"/>
    <w:rsid w:val="00C661E7"/>
    <w:rsid w:val="00C667A3"/>
    <w:rsid w:val="00C66827"/>
    <w:rsid w:val="00C669E1"/>
    <w:rsid w:val="00C6783D"/>
    <w:rsid w:val="00C70B23"/>
    <w:rsid w:val="00C70F20"/>
    <w:rsid w:val="00C71D99"/>
    <w:rsid w:val="00C728A5"/>
    <w:rsid w:val="00C72C49"/>
    <w:rsid w:val="00C736C4"/>
    <w:rsid w:val="00C7485A"/>
    <w:rsid w:val="00C74A4A"/>
    <w:rsid w:val="00C74D0E"/>
    <w:rsid w:val="00C7534A"/>
    <w:rsid w:val="00C76478"/>
    <w:rsid w:val="00C767C0"/>
    <w:rsid w:val="00C808A0"/>
    <w:rsid w:val="00C80DC6"/>
    <w:rsid w:val="00C8106F"/>
    <w:rsid w:val="00C82A8D"/>
    <w:rsid w:val="00C82DC6"/>
    <w:rsid w:val="00C83E13"/>
    <w:rsid w:val="00C83E93"/>
    <w:rsid w:val="00C84911"/>
    <w:rsid w:val="00C866A0"/>
    <w:rsid w:val="00C86B1F"/>
    <w:rsid w:val="00C86ED3"/>
    <w:rsid w:val="00C872E1"/>
    <w:rsid w:val="00C87EA0"/>
    <w:rsid w:val="00C87EA8"/>
    <w:rsid w:val="00C9260A"/>
    <w:rsid w:val="00C92898"/>
    <w:rsid w:val="00C93ABF"/>
    <w:rsid w:val="00C93C62"/>
    <w:rsid w:val="00C94ADD"/>
    <w:rsid w:val="00C94B8F"/>
    <w:rsid w:val="00C950D6"/>
    <w:rsid w:val="00C951CB"/>
    <w:rsid w:val="00C955DB"/>
    <w:rsid w:val="00C95D31"/>
    <w:rsid w:val="00C95DC9"/>
    <w:rsid w:val="00C961F1"/>
    <w:rsid w:val="00C96F21"/>
    <w:rsid w:val="00C97C29"/>
    <w:rsid w:val="00CA063B"/>
    <w:rsid w:val="00CA0D41"/>
    <w:rsid w:val="00CA0F18"/>
    <w:rsid w:val="00CA1718"/>
    <w:rsid w:val="00CA206E"/>
    <w:rsid w:val="00CA2114"/>
    <w:rsid w:val="00CA23DC"/>
    <w:rsid w:val="00CA4CE0"/>
    <w:rsid w:val="00CA56F5"/>
    <w:rsid w:val="00CA6048"/>
    <w:rsid w:val="00CA647A"/>
    <w:rsid w:val="00CB01FC"/>
    <w:rsid w:val="00CB0F10"/>
    <w:rsid w:val="00CB112A"/>
    <w:rsid w:val="00CB120A"/>
    <w:rsid w:val="00CB1398"/>
    <w:rsid w:val="00CB3017"/>
    <w:rsid w:val="00CB4781"/>
    <w:rsid w:val="00CB7344"/>
    <w:rsid w:val="00CB7351"/>
    <w:rsid w:val="00CB758D"/>
    <w:rsid w:val="00CB77E1"/>
    <w:rsid w:val="00CB7904"/>
    <w:rsid w:val="00CB7F34"/>
    <w:rsid w:val="00CC053A"/>
    <w:rsid w:val="00CC0A00"/>
    <w:rsid w:val="00CC2D17"/>
    <w:rsid w:val="00CC3A01"/>
    <w:rsid w:val="00CC4B3D"/>
    <w:rsid w:val="00CC4EF1"/>
    <w:rsid w:val="00CC5E54"/>
    <w:rsid w:val="00CC6513"/>
    <w:rsid w:val="00CC72E6"/>
    <w:rsid w:val="00CD075A"/>
    <w:rsid w:val="00CD1702"/>
    <w:rsid w:val="00CD24A3"/>
    <w:rsid w:val="00CD2BA4"/>
    <w:rsid w:val="00CD32FF"/>
    <w:rsid w:val="00CD3858"/>
    <w:rsid w:val="00CD3D47"/>
    <w:rsid w:val="00CD4511"/>
    <w:rsid w:val="00CD4860"/>
    <w:rsid w:val="00CD4C07"/>
    <w:rsid w:val="00CD563D"/>
    <w:rsid w:val="00CD5D9C"/>
    <w:rsid w:val="00CD63DA"/>
    <w:rsid w:val="00CD77FE"/>
    <w:rsid w:val="00CE0CAE"/>
    <w:rsid w:val="00CE1109"/>
    <w:rsid w:val="00CE14D0"/>
    <w:rsid w:val="00CE22B0"/>
    <w:rsid w:val="00CE245D"/>
    <w:rsid w:val="00CE3344"/>
    <w:rsid w:val="00CE363A"/>
    <w:rsid w:val="00CE39A0"/>
    <w:rsid w:val="00CE3B6A"/>
    <w:rsid w:val="00CE3BC0"/>
    <w:rsid w:val="00CE444E"/>
    <w:rsid w:val="00CE541E"/>
    <w:rsid w:val="00CE5DD1"/>
    <w:rsid w:val="00CE72ED"/>
    <w:rsid w:val="00CE7461"/>
    <w:rsid w:val="00CF05C5"/>
    <w:rsid w:val="00CF15CB"/>
    <w:rsid w:val="00CF17E8"/>
    <w:rsid w:val="00CF183A"/>
    <w:rsid w:val="00CF19DD"/>
    <w:rsid w:val="00CF2DC6"/>
    <w:rsid w:val="00CF3950"/>
    <w:rsid w:val="00CF3CBF"/>
    <w:rsid w:val="00CF5D44"/>
    <w:rsid w:val="00CF5E42"/>
    <w:rsid w:val="00CF5F03"/>
    <w:rsid w:val="00CF63A4"/>
    <w:rsid w:val="00CF6D62"/>
    <w:rsid w:val="00CF740B"/>
    <w:rsid w:val="00CF7933"/>
    <w:rsid w:val="00D015FE"/>
    <w:rsid w:val="00D01CA2"/>
    <w:rsid w:val="00D01EEF"/>
    <w:rsid w:val="00D020DA"/>
    <w:rsid w:val="00D02683"/>
    <w:rsid w:val="00D04A6D"/>
    <w:rsid w:val="00D0514E"/>
    <w:rsid w:val="00D057A0"/>
    <w:rsid w:val="00D06832"/>
    <w:rsid w:val="00D06C81"/>
    <w:rsid w:val="00D06DA4"/>
    <w:rsid w:val="00D072B8"/>
    <w:rsid w:val="00D102EC"/>
    <w:rsid w:val="00D10BBF"/>
    <w:rsid w:val="00D12A5C"/>
    <w:rsid w:val="00D12BDD"/>
    <w:rsid w:val="00D140E5"/>
    <w:rsid w:val="00D143AD"/>
    <w:rsid w:val="00D1461D"/>
    <w:rsid w:val="00D1474B"/>
    <w:rsid w:val="00D15E75"/>
    <w:rsid w:val="00D17929"/>
    <w:rsid w:val="00D17BB7"/>
    <w:rsid w:val="00D17D42"/>
    <w:rsid w:val="00D22929"/>
    <w:rsid w:val="00D229A0"/>
    <w:rsid w:val="00D22E04"/>
    <w:rsid w:val="00D24D12"/>
    <w:rsid w:val="00D252F4"/>
    <w:rsid w:val="00D258EF"/>
    <w:rsid w:val="00D25D10"/>
    <w:rsid w:val="00D26463"/>
    <w:rsid w:val="00D26C53"/>
    <w:rsid w:val="00D26DA8"/>
    <w:rsid w:val="00D26FD6"/>
    <w:rsid w:val="00D27341"/>
    <w:rsid w:val="00D300E5"/>
    <w:rsid w:val="00D301B1"/>
    <w:rsid w:val="00D32496"/>
    <w:rsid w:val="00D33760"/>
    <w:rsid w:val="00D3392A"/>
    <w:rsid w:val="00D33C92"/>
    <w:rsid w:val="00D34441"/>
    <w:rsid w:val="00D34465"/>
    <w:rsid w:val="00D34E44"/>
    <w:rsid w:val="00D35F56"/>
    <w:rsid w:val="00D36541"/>
    <w:rsid w:val="00D36D86"/>
    <w:rsid w:val="00D37CC6"/>
    <w:rsid w:val="00D40FCD"/>
    <w:rsid w:val="00D41752"/>
    <w:rsid w:val="00D4196A"/>
    <w:rsid w:val="00D42BC7"/>
    <w:rsid w:val="00D434EE"/>
    <w:rsid w:val="00D43B2D"/>
    <w:rsid w:val="00D44DF1"/>
    <w:rsid w:val="00D45540"/>
    <w:rsid w:val="00D45BF3"/>
    <w:rsid w:val="00D45E6D"/>
    <w:rsid w:val="00D46704"/>
    <w:rsid w:val="00D5028A"/>
    <w:rsid w:val="00D52CCE"/>
    <w:rsid w:val="00D533FD"/>
    <w:rsid w:val="00D54335"/>
    <w:rsid w:val="00D54440"/>
    <w:rsid w:val="00D54444"/>
    <w:rsid w:val="00D55164"/>
    <w:rsid w:val="00D61BAE"/>
    <w:rsid w:val="00D629A4"/>
    <w:rsid w:val="00D62B53"/>
    <w:rsid w:val="00D64B5A"/>
    <w:rsid w:val="00D64FB3"/>
    <w:rsid w:val="00D651D8"/>
    <w:rsid w:val="00D6587E"/>
    <w:rsid w:val="00D65F86"/>
    <w:rsid w:val="00D6673D"/>
    <w:rsid w:val="00D66CE8"/>
    <w:rsid w:val="00D67004"/>
    <w:rsid w:val="00D705BB"/>
    <w:rsid w:val="00D70CD6"/>
    <w:rsid w:val="00D70D50"/>
    <w:rsid w:val="00D725CE"/>
    <w:rsid w:val="00D729D6"/>
    <w:rsid w:val="00D7300B"/>
    <w:rsid w:val="00D7358A"/>
    <w:rsid w:val="00D73713"/>
    <w:rsid w:val="00D73904"/>
    <w:rsid w:val="00D741ED"/>
    <w:rsid w:val="00D744A5"/>
    <w:rsid w:val="00D74A2D"/>
    <w:rsid w:val="00D761EE"/>
    <w:rsid w:val="00D76635"/>
    <w:rsid w:val="00D768BB"/>
    <w:rsid w:val="00D76F1F"/>
    <w:rsid w:val="00D7790C"/>
    <w:rsid w:val="00D77AC8"/>
    <w:rsid w:val="00D80011"/>
    <w:rsid w:val="00D80706"/>
    <w:rsid w:val="00D81A31"/>
    <w:rsid w:val="00D822D4"/>
    <w:rsid w:val="00D822F2"/>
    <w:rsid w:val="00D830C9"/>
    <w:rsid w:val="00D83380"/>
    <w:rsid w:val="00D83B55"/>
    <w:rsid w:val="00D83EDA"/>
    <w:rsid w:val="00D843AA"/>
    <w:rsid w:val="00D870C0"/>
    <w:rsid w:val="00D908D5"/>
    <w:rsid w:val="00D90C0D"/>
    <w:rsid w:val="00D90C6B"/>
    <w:rsid w:val="00D9168E"/>
    <w:rsid w:val="00D91AAD"/>
    <w:rsid w:val="00D92617"/>
    <w:rsid w:val="00D928C7"/>
    <w:rsid w:val="00D92F98"/>
    <w:rsid w:val="00D931B4"/>
    <w:rsid w:val="00D9412E"/>
    <w:rsid w:val="00D944DC"/>
    <w:rsid w:val="00D945C8"/>
    <w:rsid w:val="00D94F56"/>
    <w:rsid w:val="00D9563A"/>
    <w:rsid w:val="00D95F30"/>
    <w:rsid w:val="00D96150"/>
    <w:rsid w:val="00D97904"/>
    <w:rsid w:val="00D97BE1"/>
    <w:rsid w:val="00DA176E"/>
    <w:rsid w:val="00DA2DA0"/>
    <w:rsid w:val="00DA3DEA"/>
    <w:rsid w:val="00DA4C3D"/>
    <w:rsid w:val="00DA4E09"/>
    <w:rsid w:val="00DA601A"/>
    <w:rsid w:val="00DA6BBD"/>
    <w:rsid w:val="00DA7860"/>
    <w:rsid w:val="00DB0593"/>
    <w:rsid w:val="00DB0DC8"/>
    <w:rsid w:val="00DB1160"/>
    <w:rsid w:val="00DB18BC"/>
    <w:rsid w:val="00DB24C0"/>
    <w:rsid w:val="00DB3188"/>
    <w:rsid w:val="00DB4908"/>
    <w:rsid w:val="00DB6478"/>
    <w:rsid w:val="00DB68BA"/>
    <w:rsid w:val="00DC02E4"/>
    <w:rsid w:val="00DC04D1"/>
    <w:rsid w:val="00DC0573"/>
    <w:rsid w:val="00DC0F48"/>
    <w:rsid w:val="00DC1762"/>
    <w:rsid w:val="00DC2315"/>
    <w:rsid w:val="00DC23F1"/>
    <w:rsid w:val="00DC2460"/>
    <w:rsid w:val="00DC24AF"/>
    <w:rsid w:val="00DC2685"/>
    <w:rsid w:val="00DC297F"/>
    <w:rsid w:val="00DC2EED"/>
    <w:rsid w:val="00DC31DB"/>
    <w:rsid w:val="00DC40D6"/>
    <w:rsid w:val="00DC428F"/>
    <w:rsid w:val="00DC4463"/>
    <w:rsid w:val="00DC49C6"/>
    <w:rsid w:val="00DC4FB5"/>
    <w:rsid w:val="00DC509A"/>
    <w:rsid w:val="00DC5107"/>
    <w:rsid w:val="00DC5803"/>
    <w:rsid w:val="00DC5D2D"/>
    <w:rsid w:val="00DC6780"/>
    <w:rsid w:val="00DC7080"/>
    <w:rsid w:val="00DC77B2"/>
    <w:rsid w:val="00DC7913"/>
    <w:rsid w:val="00DD03C2"/>
    <w:rsid w:val="00DD0BAB"/>
    <w:rsid w:val="00DD0BBB"/>
    <w:rsid w:val="00DD0E42"/>
    <w:rsid w:val="00DD1E05"/>
    <w:rsid w:val="00DD34EA"/>
    <w:rsid w:val="00DD3944"/>
    <w:rsid w:val="00DD45E1"/>
    <w:rsid w:val="00DD4E44"/>
    <w:rsid w:val="00DD60CF"/>
    <w:rsid w:val="00DD6120"/>
    <w:rsid w:val="00DD6279"/>
    <w:rsid w:val="00DD6AD4"/>
    <w:rsid w:val="00DE0344"/>
    <w:rsid w:val="00DE07CD"/>
    <w:rsid w:val="00DE244E"/>
    <w:rsid w:val="00DE27CC"/>
    <w:rsid w:val="00DE2DF3"/>
    <w:rsid w:val="00DE3D97"/>
    <w:rsid w:val="00DE3E99"/>
    <w:rsid w:val="00DE44D7"/>
    <w:rsid w:val="00DE4573"/>
    <w:rsid w:val="00DE5C7A"/>
    <w:rsid w:val="00DE65F0"/>
    <w:rsid w:val="00DE7000"/>
    <w:rsid w:val="00DE7058"/>
    <w:rsid w:val="00DF0301"/>
    <w:rsid w:val="00DF05E9"/>
    <w:rsid w:val="00DF0932"/>
    <w:rsid w:val="00DF240B"/>
    <w:rsid w:val="00DF269F"/>
    <w:rsid w:val="00DF26D5"/>
    <w:rsid w:val="00DF441C"/>
    <w:rsid w:val="00DF4D0F"/>
    <w:rsid w:val="00DF58EA"/>
    <w:rsid w:val="00DF5CFC"/>
    <w:rsid w:val="00DF5E83"/>
    <w:rsid w:val="00DF6490"/>
    <w:rsid w:val="00DF6DD7"/>
    <w:rsid w:val="00DF71BE"/>
    <w:rsid w:val="00DF7BCE"/>
    <w:rsid w:val="00E00AB6"/>
    <w:rsid w:val="00E019A1"/>
    <w:rsid w:val="00E02B9F"/>
    <w:rsid w:val="00E03805"/>
    <w:rsid w:val="00E0390F"/>
    <w:rsid w:val="00E0435B"/>
    <w:rsid w:val="00E05E18"/>
    <w:rsid w:val="00E05F97"/>
    <w:rsid w:val="00E0601D"/>
    <w:rsid w:val="00E062E5"/>
    <w:rsid w:val="00E06D9B"/>
    <w:rsid w:val="00E07661"/>
    <w:rsid w:val="00E07777"/>
    <w:rsid w:val="00E07DDB"/>
    <w:rsid w:val="00E12355"/>
    <w:rsid w:val="00E12916"/>
    <w:rsid w:val="00E130D3"/>
    <w:rsid w:val="00E13B05"/>
    <w:rsid w:val="00E1411D"/>
    <w:rsid w:val="00E1522B"/>
    <w:rsid w:val="00E15283"/>
    <w:rsid w:val="00E164E1"/>
    <w:rsid w:val="00E16BE7"/>
    <w:rsid w:val="00E17FD3"/>
    <w:rsid w:val="00E20E34"/>
    <w:rsid w:val="00E21638"/>
    <w:rsid w:val="00E21BBB"/>
    <w:rsid w:val="00E21DF0"/>
    <w:rsid w:val="00E22EFA"/>
    <w:rsid w:val="00E2356F"/>
    <w:rsid w:val="00E23571"/>
    <w:rsid w:val="00E239FF"/>
    <w:rsid w:val="00E24430"/>
    <w:rsid w:val="00E24613"/>
    <w:rsid w:val="00E25FE7"/>
    <w:rsid w:val="00E31574"/>
    <w:rsid w:val="00E317D3"/>
    <w:rsid w:val="00E323F4"/>
    <w:rsid w:val="00E32C6C"/>
    <w:rsid w:val="00E32E97"/>
    <w:rsid w:val="00E330F3"/>
    <w:rsid w:val="00E3387E"/>
    <w:rsid w:val="00E33A9B"/>
    <w:rsid w:val="00E33B6C"/>
    <w:rsid w:val="00E35CA7"/>
    <w:rsid w:val="00E36638"/>
    <w:rsid w:val="00E36D1D"/>
    <w:rsid w:val="00E37628"/>
    <w:rsid w:val="00E41EA6"/>
    <w:rsid w:val="00E41F90"/>
    <w:rsid w:val="00E4229A"/>
    <w:rsid w:val="00E43AC1"/>
    <w:rsid w:val="00E43F2C"/>
    <w:rsid w:val="00E44D39"/>
    <w:rsid w:val="00E452C7"/>
    <w:rsid w:val="00E455B1"/>
    <w:rsid w:val="00E45733"/>
    <w:rsid w:val="00E458C9"/>
    <w:rsid w:val="00E45C22"/>
    <w:rsid w:val="00E45F89"/>
    <w:rsid w:val="00E4664E"/>
    <w:rsid w:val="00E466DD"/>
    <w:rsid w:val="00E473DC"/>
    <w:rsid w:val="00E518A4"/>
    <w:rsid w:val="00E51B84"/>
    <w:rsid w:val="00E525DA"/>
    <w:rsid w:val="00E52DE7"/>
    <w:rsid w:val="00E52F91"/>
    <w:rsid w:val="00E5397F"/>
    <w:rsid w:val="00E53E2A"/>
    <w:rsid w:val="00E5536C"/>
    <w:rsid w:val="00E553FF"/>
    <w:rsid w:val="00E57F87"/>
    <w:rsid w:val="00E607A7"/>
    <w:rsid w:val="00E60A19"/>
    <w:rsid w:val="00E616C9"/>
    <w:rsid w:val="00E61C06"/>
    <w:rsid w:val="00E6239F"/>
    <w:rsid w:val="00E624FE"/>
    <w:rsid w:val="00E62D81"/>
    <w:rsid w:val="00E62F31"/>
    <w:rsid w:val="00E638A9"/>
    <w:rsid w:val="00E64285"/>
    <w:rsid w:val="00E65097"/>
    <w:rsid w:val="00E650EE"/>
    <w:rsid w:val="00E66510"/>
    <w:rsid w:val="00E67866"/>
    <w:rsid w:val="00E67C99"/>
    <w:rsid w:val="00E70E4C"/>
    <w:rsid w:val="00E7102A"/>
    <w:rsid w:val="00E73158"/>
    <w:rsid w:val="00E74407"/>
    <w:rsid w:val="00E761FA"/>
    <w:rsid w:val="00E765AC"/>
    <w:rsid w:val="00E77232"/>
    <w:rsid w:val="00E77340"/>
    <w:rsid w:val="00E77B25"/>
    <w:rsid w:val="00E77D50"/>
    <w:rsid w:val="00E81618"/>
    <w:rsid w:val="00E81EED"/>
    <w:rsid w:val="00E82D3A"/>
    <w:rsid w:val="00E83181"/>
    <w:rsid w:val="00E833BA"/>
    <w:rsid w:val="00E855E3"/>
    <w:rsid w:val="00E86ADB"/>
    <w:rsid w:val="00E916B0"/>
    <w:rsid w:val="00E91E2C"/>
    <w:rsid w:val="00E9226D"/>
    <w:rsid w:val="00E92CCE"/>
    <w:rsid w:val="00E93079"/>
    <w:rsid w:val="00E93E5F"/>
    <w:rsid w:val="00E94AC0"/>
    <w:rsid w:val="00E94BFE"/>
    <w:rsid w:val="00E95117"/>
    <w:rsid w:val="00E95479"/>
    <w:rsid w:val="00E963B9"/>
    <w:rsid w:val="00E9763C"/>
    <w:rsid w:val="00E976FA"/>
    <w:rsid w:val="00EA0186"/>
    <w:rsid w:val="00EA01DE"/>
    <w:rsid w:val="00EA0908"/>
    <w:rsid w:val="00EA1130"/>
    <w:rsid w:val="00EA1140"/>
    <w:rsid w:val="00EA1F1B"/>
    <w:rsid w:val="00EA2039"/>
    <w:rsid w:val="00EA2614"/>
    <w:rsid w:val="00EA267B"/>
    <w:rsid w:val="00EA3828"/>
    <w:rsid w:val="00EA39B3"/>
    <w:rsid w:val="00EA3A27"/>
    <w:rsid w:val="00EA3F2F"/>
    <w:rsid w:val="00EA47F7"/>
    <w:rsid w:val="00EA4EAD"/>
    <w:rsid w:val="00EA57C9"/>
    <w:rsid w:val="00EA62F5"/>
    <w:rsid w:val="00EA75B5"/>
    <w:rsid w:val="00EB015D"/>
    <w:rsid w:val="00EB0A4E"/>
    <w:rsid w:val="00EB1472"/>
    <w:rsid w:val="00EB2810"/>
    <w:rsid w:val="00EB2AEB"/>
    <w:rsid w:val="00EB398A"/>
    <w:rsid w:val="00EB3E46"/>
    <w:rsid w:val="00EB42F0"/>
    <w:rsid w:val="00EB4368"/>
    <w:rsid w:val="00EB441A"/>
    <w:rsid w:val="00EB4BBD"/>
    <w:rsid w:val="00EB53F3"/>
    <w:rsid w:val="00EB566D"/>
    <w:rsid w:val="00EB56D4"/>
    <w:rsid w:val="00EB5A2A"/>
    <w:rsid w:val="00EB6278"/>
    <w:rsid w:val="00EB68A3"/>
    <w:rsid w:val="00EB6D9D"/>
    <w:rsid w:val="00EB6F00"/>
    <w:rsid w:val="00EB7587"/>
    <w:rsid w:val="00EC097B"/>
    <w:rsid w:val="00EC09F0"/>
    <w:rsid w:val="00EC22EB"/>
    <w:rsid w:val="00EC2CC5"/>
    <w:rsid w:val="00EC3522"/>
    <w:rsid w:val="00EC4F22"/>
    <w:rsid w:val="00EC505C"/>
    <w:rsid w:val="00EC5E5B"/>
    <w:rsid w:val="00EC6633"/>
    <w:rsid w:val="00EC78A1"/>
    <w:rsid w:val="00EC7997"/>
    <w:rsid w:val="00ED1B01"/>
    <w:rsid w:val="00ED1DF1"/>
    <w:rsid w:val="00ED2A4C"/>
    <w:rsid w:val="00ED4260"/>
    <w:rsid w:val="00ED4D73"/>
    <w:rsid w:val="00ED50CE"/>
    <w:rsid w:val="00ED64FE"/>
    <w:rsid w:val="00ED7021"/>
    <w:rsid w:val="00EE16AF"/>
    <w:rsid w:val="00EE1B0C"/>
    <w:rsid w:val="00EE1C75"/>
    <w:rsid w:val="00EE22AF"/>
    <w:rsid w:val="00EE2AFC"/>
    <w:rsid w:val="00EE30E1"/>
    <w:rsid w:val="00EE3AE4"/>
    <w:rsid w:val="00EE4424"/>
    <w:rsid w:val="00EE4D3D"/>
    <w:rsid w:val="00EE6900"/>
    <w:rsid w:val="00EE6E85"/>
    <w:rsid w:val="00EF083D"/>
    <w:rsid w:val="00EF09BF"/>
    <w:rsid w:val="00EF10F7"/>
    <w:rsid w:val="00EF1FA2"/>
    <w:rsid w:val="00EF200B"/>
    <w:rsid w:val="00EF2294"/>
    <w:rsid w:val="00EF2B1C"/>
    <w:rsid w:val="00EF3BFC"/>
    <w:rsid w:val="00EF3DDA"/>
    <w:rsid w:val="00EF4170"/>
    <w:rsid w:val="00EF4AC9"/>
    <w:rsid w:val="00EF512C"/>
    <w:rsid w:val="00EF5C3C"/>
    <w:rsid w:val="00EF5C41"/>
    <w:rsid w:val="00EF6284"/>
    <w:rsid w:val="00EF75E1"/>
    <w:rsid w:val="00EF7668"/>
    <w:rsid w:val="00EF7E43"/>
    <w:rsid w:val="00F0059C"/>
    <w:rsid w:val="00F009C5"/>
    <w:rsid w:val="00F021DE"/>
    <w:rsid w:val="00F0274C"/>
    <w:rsid w:val="00F02CF6"/>
    <w:rsid w:val="00F037C4"/>
    <w:rsid w:val="00F03EE0"/>
    <w:rsid w:val="00F043BB"/>
    <w:rsid w:val="00F048B8"/>
    <w:rsid w:val="00F04D35"/>
    <w:rsid w:val="00F052C9"/>
    <w:rsid w:val="00F06520"/>
    <w:rsid w:val="00F06C43"/>
    <w:rsid w:val="00F07161"/>
    <w:rsid w:val="00F076E9"/>
    <w:rsid w:val="00F077B6"/>
    <w:rsid w:val="00F07A8F"/>
    <w:rsid w:val="00F07D50"/>
    <w:rsid w:val="00F1019D"/>
    <w:rsid w:val="00F103FC"/>
    <w:rsid w:val="00F106F8"/>
    <w:rsid w:val="00F1082D"/>
    <w:rsid w:val="00F10E48"/>
    <w:rsid w:val="00F116F7"/>
    <w:rsid w:val="00F118F6"/>
    <w:rsid w:val="00F128ED"/>
    <w:rsid w:val="00F12D44"/>
    <w:rsid w:val="00F1319B"/>
    <w:rsid w:val="00F134A7"/>
    <w:rsid w:val="00F134E4"/>
    <w:rsid w:val="00F13EF8"/>
    <w:rsid w:val="00F14150"/>
    <w:rsid w:val="00F1430F"/>
    <w:rsid w:val="00F144B3"/>
    <w:rsid w:val="00F145A8"/>
    <w:rsid w:val="00F16EC8"/>
    <w:rsid w:val="00F1702B"/>
    <w:rsid w:val="00F17170"/>
    <w:rsid w:val="00F21C53"/>
    <w:rsid w:val="00F2229F"/>
    <w:rsid w:val="00F22F25"/>
    <w:rsid w:val="00F232F2"/>
    <w:rsid w:val="00F238AD"/>
    <w:rsid w:val="00F23904"/>
    <w:rsid w:val="00F24615"/>
    <w:rsid w:val="00F24975"/>
    <w:rsid w:val="00F2533A"/>
    <w:rsid w:val="00F2659E"/>
    <w:rsid w:val="00F3009B"/>
    <w:rsid w:val="00F301BA"/>
    <w:rsid w:val="00F30317"/>
    <w:rsid w:val="00F3258B"/>
    <w:rsid w:val="00F33AB9"/>
    <w:rsid w:val="00F35011"/>
    <w:rsid w:val="00F357F7"/>
    <w:rsid w:val="00F35AD9"/>
    <w:rsid w:val="00F35CD9"/>
    <w:rsid w:val="00F3697A"/>
    <w:rsid w:val="00F404C3"/>
    <w:rsid w:val="00F40BA3"/>
    <w:rsid w:val="00F414BA"/>
    <w:rsid w:val="00F41981"/>
    <w:rsid w:val="00F420D6"/>
    <w:rsid w:val="00F4227E"/>
    <w:rsid w:val="00F4344C"/>
    <w:rsid w:val="00F43832"/>
    <w:rsid w:val="00F44065"/>
    <w:rsid w:val="00F4438C"/>
    <w:rsid w:val="00F45459"/>
    <w:rsid w:val="00F45CDA"/>
    <w:rsid w:val="00F464FA"/>
    <w:rsid w:val="00F46777"/>
    <w:rsid w:val="00F468BF"/>
    <w:rsid w:val="00F47A4B"/>
    <w:rsid w:val="00F5070C"/>
    <w:rsid w:val="00F529F3"/>
    <w:rsid w:val="00F53CC8"/>
    <w:rsid w:val="00F53E94"/>
    <w:rsid w:val="00F53FA9"/>
    <w:rsid w:val="00F5438B"/>
    <w:rsid w:val="00F54574"/>
    <w:rsid w:val="00F55A85"/>
    <w:rsid w:val="00F55AC7"/>
    <w:rsid w:val="00F5600F"/>
    <w:rsid w:val="00F56187"/>
    <w:rsid w:val="00F60197"/>
    <w:rsid w:val="00F608FD"/>
    <w:rsid w:val="00F61904"/>
    <w:rsid w:val="00F61B65"/>
    <w:rsid w:val="00F627EF"/>
    <w:rsid w:val="00F653E3"/>
    <w:rsid w:val="00F65B6D"/>
    <w:rsid w:val="00F65F45"/>
    <w:rsid w:val="00F66B90"/>
    <w:rsid w:val="00F67F4E"/>
    <w:rsid w:val="00F70F99"/>
    <w:rsid w:val="00F713E2"/>
    <w:rsid w:val="00F720A0"/>
    <w:rsid w:val="00F7217B"/>
    <w:rsid w:val="00F722C6"/>
    <w:rsid w:val="00F72CFA"/>
    <w:rsid w:val="00F72D17"/>
    <w:rsid w:val="00F73CDD"/>
    <w:rsid w:val="00F748F7"/>
    <w:rsid w:val="00F760E9"/>
    <w:rsid w:val="00F7666E"/>
    <w:rsid w:val="00F766B3"/>
    <w:rsid w:val="00F8023F"/>
    <w:rsid w:val="00F80856"/>
    <w:rsid w:val="00F82210"/>
    <w:rsid w:val="00F8313D"/>
    <w:rsid w:val="00F83174"/>
    <w:rsid w:val="00F83EB1"/>
    <w:rsid w:val="00F84DF0"/>
    <w:rsid w:val="00F853F0"/>
    <w:rsid w:val="00F85522"/>
    <w:rsid w:val="00F8579E"/>
    <w:rsid w:val="00F85890"/>
    <w:rsid w:val="00F85EC3"/>
    <w:rsid w:val="00F90058"/>
    <w:rsid w:val="00F9025E"/>
    <w:rsid w:val="00F90658"/>
    <w:rsid w:val="00F90F27"/>
    <w:rsid w:val="00F91479"/>
    <w:rsid w:val="00F91D41"/>
    <w:rsid w:val="00F93C39"/>
    <w:rsid w:val="00F9451D"/>
    <w:rsid w:val="00F94A27"/>
    <w:rsid w:val="00F954B0"/>
    <w:rsid w:val="00F96589"/>
    <w:rsid w:val="00F96882"/>
    <w:rsid w:val="00F96B50"/>
    <w:rsid w:val="00FA06BC"/>
    <w:rsid w:val="00FA0A03"/>
    <w:rsid w:val="00FA1688"/>
    <w:rsid w:val="00FA1A55"/>
    <w:rsid w:val="00FA2218"/>
    <w:rsid w:val="00FA23ED"/>
    <w:rsid w:val="00FA2EC5"/>
    <w:rsid w:val="00FA4CC0"/>
    <w:rsid w:val="00FA5F02"/>
    <w:rsid w:val="00FA703B"/>
    <w:rsid w:val="00FA72E4"/>
    <w:rsid w:val="00FA74A7"/>
    <w:rsid w:val="00FA7A43"/>
    <w:rsid w:val="00FA7B18"/>
    <w:rsid w:val="00FA7E47"/>
    <w:rsid w:val="00FB00D8"/>
    <w:rsid w:val="00FB02C4"/>
    <w:rsid w:val="00FB07BF"/>
    <w:rsid w:val="00FB0E8F"/>
    <w:rsid w:val="00FB193F"/>
    <w:rsid w:val="00FB2F29"/>
    <w:rsid w:val="00FB36F8"/>
    <w:rsid w:val="00FB3854"/>
    <w:rsid w:val="00FB3FE8"/>
    <w:rsid w:val="00FB441B"/>
    <w:rsid w:val="00FB4517"/>
    <w:rsid w:val="00FB48F4"/>
    <w:rsid w:val="00FB5B94"/>
    <w:rsid w:val="00FB62E9"/>
    <w:rsid w:val="00FB636E"/>
    <w:rsid w:val="00FB7152"/>
    <w:rsid w:val="00FB7CF8"/>
    <w:rsid w:val="00FC034D"/>
    <w:rsid w:val="00FC1B17"/>
    <w:rsid w:val="00FC1B48"/>
    <w:rsid w:val="00FC33EB"/>
    <w:rsid w:val="00FC3AFE"/>
    <w:rsid w:val="00FC421B"/>
    <w:rsid w:val="00FC4CF4"/>
    <w:rsid w:val="00FC5096"/>
    <w:rsid w:val="00FC5386"/>
    <w:rsid w:val="00FC592B"/>
    <w:rsid w:val="00FC5DB4"/>
    <w:rsid w:val="00FC63FE"/>
    <w:rsid w:val="00FC6B37"/>
    <w:rsid w:val="00FC70F6"/>
    <w:rsid w:val="00FC7536"/>
    <w:rsid w:val="00FC7588"/>
    <w:rsid w:val="00FC777D"/>
    <w:rsid w:val="00FD0AD8"/>
    <w:rsid w:val="00FD1030"/>
    <w:rsid w:val="00FD15AE"/>
    <w:rsid w:val="00FD1BCE"/>
    <w:rsid w:val="00FD1CCF"/>
    <w:rsid w:val="00FD20AE"/>
    <w:rsid w:val="00FD2381"/>
    <w:rsid w:val="00FD261D"/>
    <w:rsid w:val="00FD2866"/>
    <w:rsid w:val="00FD2A88"/>
    <w:rsid w:val="00FD2F89"/>
    <w:rsid w:val="00FD32B0"/>
    <w:rsid w:val="00FD3697"/>
    <w:rsid w:val="00FD483F"/>
    <w:rsid w:val="00FD4AB8"/>
    <w:rsid w:val="00FD4CDC"/>
    <w:rsid w:val="00FD52A8"/>
    <w:rsid w:val="00FD6568"/>
    <w:rsid w:val="00FD791A"/>
    <w:rsid w:val="00FD7AD9"/>
    <w:rsid w:val="00FE018F"/>
    <w:rsid w:val="00FE14AA"/>
    <w:rsid w:val="00FE1CD1"/>
    <w:rsid w:val="00FE28D8"/>
    <w:rsid w:val="00FE2945"/>
    <w:rsid w:val="00FE3628"/>
    <w:rsid w:val="00FE44F4"/>
    <w:rsid w:val="00FE49D6"/>
    <w:rsid w:val="00FE5081"/>
    <w:rsid w:val="00FE67CF"/>
    <w:rsid w:val="00FE7779"/>
    <w:rsid w:val="00FE7F68"/>
    <w:rsid w:val="00FF0134"/>
    <w:rsid w:val="00FF1D66"/>
    <w:rsid w:val="00FF2C3B"/>
    <w:rsid w:val="00FF3605"/>
    <w:rsid w:val="00FF3739"/>
    <w:rsid w:val="00FF3DCC"/>
    <w:rsid w:val="00FF454E"/>
    <w:rsid w:val="00FF4FBF"/>
    <w:rsid w:val="00FF68F3"/>
    <w:rsid w:val="00FF6C7A"/>
    <w:rsid w:val="00FF76DE"/>
    <w:rsid w:val="00FF7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6434">
      <v:stroke endarrow="open" endarrowwidth="narrow" endarrowlength="short"/>
      <o:colormenu v:ext="edit" fillcolor="none [2732]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851799"/>
    <w:pPr>
      <w:widowControl w:val="0"/>
      <w:spacing w:line="312" w:lineRule="atLeast"/>
      <w:jc w:val="both"/>
    </w:pPr>
    <w:rPr>
      <w:kern w:val="2"/>
      <w:sz w:val="21"/>
      <w:szCs w:val="24"/>
    </w:rPr>
  </w:style>
  <w:style w:type="paragraph" w:styleId="10">
    <w:name w:val="heading 1"/>
    <w:link w:val="1Char"/>
    <w:qFormat/>
    <w:rsid w:val="00851799"/>
    <w:pPr>
      <w:keepNext/>
      <w:keepLines/>
      <w:spacing w:before="600" w:after="600"/>
      <w:jc w:val="center"/>
      <w:outlineLvl w:val="0"/>
    </w:pPr>
    <w:rPr>
      <w:b/>
      <w:kern w:val="44"/>
      <w:sz w:val="36"/>
    </w:rPr>
  </w:style>
  <w:style w:type="paragraph" w:styleId="2">
    <w:name w:val="heading 2"/>
    <w:aliases w:val="节,节题"/>
    <w:link w:val="2Char"/>
    <w:qFormat/>
    <w:rsid w:val="00851799"/>
    <w:pPr>
      <w:keepNext/>
      <w:keepLines/>
      <w:spacing w:before="360" w:after="360"/>
      <w:jc w:val="center"/>
      <w:textAlignment w:val="center"/>
      <w:outlineLvl w:val="1"/>
    </w:pPr>
    <w:rPr>
      <w:sz w:val="30"/>
    </w:rPr>
  </w:style>
  <w:style w:type="paragraph" w:styleId="3">
    <w:name w:val="heading 3"/>
    <w:link w:val="3Char"/>
    <w:qFormat/>
    <w:rsid w:val="00851799"/>
    <w:pPr>
      <w:keepNext/>
      <w:keepLines/>
      <w:spacing w:before="120" w:after="120"/>
      <w:textAlignment w:val="center"/>
      <w:outlineLvl w:val="2"/>
    </w:pPr>
    <w:rPr>
      <w:rFonts w:ascii="Arial" w:eastAsia="黑体" w:hAnsi="Arial"/>
      <w:sz w:val="24"/>
    </w:rPr>
  </w:style>
  <w:style w:type="paragraph" w:styleId="4">
    <w:name w:val="heading 4"/>
    <w:aliases w:val="段1.2.,段1.2,一、二...,标题四、1、2...,标题 4 Char"/>
    <w:basedOn w:val="a1"/>
    <w:link w:val="4Char1"/>
    <w:autoRedefine/>
    <w:qFormat/>
    <w:rsid w:val="00A40FEF"/>
    <w:pPr>
      <w:keepNext/>
      <w:keepLines/>
      <w:adjustRightInd w:val="0"/>
      <w:spacing w:before="80" w:after="80" w:line="240" w:lineRule="auto"/>
      <w:ind w:firstLine="425"/>
      <w:textAlignment w:val="bottom"/>
      <w:outlineLvl w:val="3"/>
    </w:pPr>
    <w:rPr>
      <w:rFonts w:ascii="Arial" w:eastAsia="黑体" w:hAnsi="Arial"/>
      <w:kern w:val="21"/>
      <w:szCs w:val="20"/>
    </w:rPr>
  </w:style>
  <w:style w:type="paragraph" w:styleId="5">
    <w:name w:val="heading 5"/>
    <w:basedOn w:val="a1"/>
    <w:link w:val="5Char"/>
    <w:autoRedefine/>
    <w:qFormat/>
    <w:rsid w:val="004D3C3B"/>
    <w:pPr>
      <w:keepNext/>
      <w:keepLines/>
      <w:spacing w:before="80"/>
      <w:ind w:firstLineChars="200" w:firstLine="420"/>
      <w:outlineLvl w:val="4"/>
    </w:pPr>
    <w:rPr>
      <w:rFonts w:eastAsia="楷体"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Plain Text"/>
    <w:link w:val="Char"/>
    <w:rsid w:val="00851799"/>
    <w:pPr>
      <w:widowControl w:val="0"/>
      <w:snapToGrid w:val="0"/>
      <w:spacing w:line="312" w:lineRule="atLeast"/>
      <w:ind w:firstLineChars="200" w:firstLine="200"/>
      <w:jc w:val="both"/>
    </w:pPr>
    <w:rPr>
      <w:rFonts w:cs="Courier New"/>
      <w:sz w:val="21"/>
      <w:szCs w:val="21"/>
    </w:rPr>
  </w:style>
  <w:style w:type="paragraph" w:styleId="a6">
    <w:name w:val="header"/>
    <w:basedOn w:val="a1"/>
    <w:link w:val="Char0"/>
    <w:rsid w:val="00851799"/>
    <w:pPr>
      <w:pBdr>
        <w:bottom w:val="double" w:sz="6" w:space="1" w:color="auto"/>
      </w:pBdr>
      <w:tabs>
        <w:tab w:val="center" w:pos="4095"/>
        <w:tab w:val="right" w:pos="8190"/>
      </w:tabs>
      <w:adjustRightInd w:val="0"/>
      <w:snapToGrid w:val="0"/>
      <w:jc w:val="center"/>
      <w:textAlignment w:val="baseline"/>
    </w:pPr>
    <w:rPr>
      <w:kern w:val="21"/>
      <w:sz w:val="18"/>
      <w:szCs w:val="18"/>
    </w:rPr>
  </w:style>
  <w:style w:type="paragraph" w:customStyle="1" w:styleId="a7">
    <w:name w:val="表题"/>
    <w:aliases w:val="小5黑,居中"/>
    <w:next w:val="-5"/>
    <w:rsid w:val="00851799"/>
    <w:pPr>
      <w:keepNext/>
      <w:spacing w:before="120" w:after="120"/>
      <w:jc w:val="center"/>
      <w:textAlignment w:val="center"/>
    </w:pPr>
    <w:rPr>
      <w:rFonts w:ascii="Arial" w:eastAsia="黑体" w:hAnsi="Arial"/>
      <w:kern w:val="28"/>
      <w:sz w:val="18"/>
    </w:rPr>
  </w:style>
  <w:style w:type="paragraph" w:customStyle="1" w:styleId="-5">
    <w:name w:val="图题-小5宋，居中"/>
    <w:basedOn w:val="a1"/>
    <w:next w:val="a1"/>
    <w:link w:val="-5Char"/>
    <w:autoRedefine/>
    <w:rsid w:val="00B84C05"/>
    <w:pPr>
      <w:adjustRightInd w:val="0"/>
      <w:spacing w:before="80" w:after="80" w:line="240" w:lineRule="auto"/>
      <w:jc w:val="center"/>
      <w:textAlignment w:val="center"/>
    </w:pPr>
    <w:rPr>
      <w:color w:val="0000FF"/>
      <w:kern w:val="21"/>
      <w:sz w:val="18"/>
      <w:szCs w:val="20"/>
    </w:rPr>
  </w:style>
  <w:style w:type="paragraph" w:customStyle="1" w:styleId="a8">
    <w:name w:val="下空半行"/>
    <w:link w:val="Char1"/>
    <w:autoRedefine/>
    <w:rsid w:val="00B84C05"/>
    <w:pPr>
      <w:adjustRightInd w:val="0"/>
      <w:spacing w:after="80"/>
      <w:ind w:firstLine="425"/>
      <w:textAlignment w:val="baseline"/>
    </w:pPr>
    <w:rPr>
      <w:kern w:val="21"/>
      <w:sz w:val="21"/>
    </w:rPr>
  </w:style>
  <w:style w:type="paragraph" w:customStyle="1" w:styleId="a9">
    <w:name w:val="上下空半行"/>
    <w:basedOn w:val="a1"/>
    <w:link w:val="Char10"/>
    <w:rsid w:val="00B84C05"/>
    <w:pPr>
      <w:adjustRightInd w:val="0"/>
      <w:spacing w:before="80" w:after="80"/>
      <w:ind w:firstLine="425"/>
      <w:textAlignment w:val="baseline"/>
    </w:pPr>
    <w:rPr>
      <w:kern w:val="21"/>
    </w:rPr>
  </w:style>
  <w:style w:type="paragraph" w:customStyle="1" w:styleId="aa">
    <w:name w:val="上空半行"/>
    <w:basedOn w:val="a1"/>
    <w:link w:val="Char2"/>
    <w:autoRedefine/>
    <w:rsid w:val="00B84C05"/>
    <w:pPr>
      <w:adjustRightInd w:val="0"/>
      <w:spacing w:before="80"/>
      <w:ind w:firstLine="425"/>
      <w:textAlignment w:val="baseline"/>
    </w:pPr>
    <w:rPr>
      <w:kern w:val="21"/>
    </w:rPr>
  </w:style>
  <w:style w:type="paragraph" w:customStyle="1" w:styleId="ab">
    <w:name w:val="注意、小技巧"/>
    <w:link w:val="Char3"/>
    <w:autoRedefine/>
    <w:rsid w:val="00E916B0"/>
    <w:pPr>
      <w:spacing w:beforeLines="50" w:afterLines="50" w:line="312" w:lineRule="atLeast"/>
      <w:ind w:leftChars="200" w:left="420" w:rightChars="200" w:right="420"/>
      <w:jc w:val="both"/>
    </w:pPr>
    <w:rPr>
      <w:rFonts w:eastAsia="楷体_GB2312"/>
      <w:sz w:val="21"/>
    </w:rPr>
  </w:style>
  <w:style w:type="paragraph" w:customStyle="1" w:styleId="20">
    <w:name w:val="程序2"/>
    <w:basedOn w:val="a1"/>
    <w:link w:val="2Char0"/>
    <w:autoRedefine/>
    <w:rsid w:val="00F0059C"/>
    <w:pPr>
      <w:autoSpaceDE w:val="0"/>
      <w:autoSpaceDN w:val="0"/>
      <w:adjustRightInd w:val="0"/>
      <w:spacing w:line="256" w:lineRule="exact"/>
      <w:ind w:left="420" w:firstLine="6"/>
      <w:textAlignment w:val="baseline"/>
    </w:pPr>
    <w:rPr>
      <w:kern w:val="0"/>
      <w:sz w:val="18"/>
      <w:szCs w:val="20"/>
    </w:rPr>
  </w:style>
  <w:style w:type="paragraph" w:styleId="ac">
    <w:name w:val="footer"/>
    <w:basedOn w:val="a1"/>
    <w:link w:val="Char4"/>
    <w:rsid w:val="008517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customStyle="1" w:styleId="ad">
    <w:name w:val="下空"/>
    <w:rsid w:val="00851799"/>
    <w:pPr>
      <w:widowControl w:val="0"/>
      <w:spacing w:after="120"/>
      <w:ind w:firstLineChars="200" w:firstLine="200"/>
      <w:jc w:val="both"/>
    </w:pPr>
    <w:rPr>
      <w:sz w:val="21"/>
    </w:rPr>
  </w:style>
  <w:style w:type="paragraph" w:customStyle="1" w:styleId="30">
    <w:name w:val="程序3"/>
    <w:basedOn w:val="a1"/>
    <w:rsid w:val="00851799"/>
    <w:pPr>
      <w:spacing w:line="312" w:lineRule="exact"/>
      <w:ind w:firstLine="425"/>
    </w:pPr>
    <w:rPr>
      <w:rFonts w:ascii="Courier New" w:hAnsi="Courier New" w:cs="Courier New"/>
      <w:sz w:val="18"/>
    </w:rPr>
  </w:style>
  <w:style w:type="paragraph" w:customStyle="1" w:styleId="11">
    <w:name w:val="注意1"/>
    <w:basedOn w:val="a1"/>
    <w:rsid w:val="00851799"/>
    <w:pPr>
      <w:ind w:left="1022" w:right="392" w:hanging="597"/>
    </w:pPr>
    <w:rPr>
      <w:rFonts w:ascii="楷体_GB2312" w:eastAsia="楷体_GB2312"/>
    </w:rPr>
  </w:style>
  <w:style w:type="character" w:styleId="ae">
    <w:name w:val="Hyperlink"/>
    <w:basedOn w:val="a2"/>
    <w:rsid w:val="00851799"/>
    <w:rPr>
      <w:color w:val="0000FF"/>
      <w:u w:val="single"/>
    </w:rPr>
  </w:style>
  <w:style w:type="paragraph" w:customStyle="1" w:styleId="af">
    <w:name w:val="上下空"/>
    <w:rsid w:val="00851799"/>
    <w:pPr>
      <w:widowControl w:val="0"/>
      <w:adjustRightInd w:val="0"/>
      <w:snapToGrid w:val="0"/>
      <w:spacing w:beforeLines="50" w:afterLines="50" w:line="312" w:lineRule="atLeast"/>
      <w:ind w:firstLineChars="200" w:firstLine="200"/>
      <w:jc w:val="both"/>
    </w:pPr>
    <w:rPr>
      <w:sz w:val="21"/>
    </w:rPr>
  </w:style>
  <w:style w:type="character" w:styleId="af0">
    <w:name w:val="FollowedHyperlink"/>
    <w:basedOn w:val="a2"/>
    <w:rsid w:val="00851799"/>
    <w:rPr>
      <w:color w:val="800080"/>
      <w:u w:val="single"/>
    </w:rPr>
  </w:style>
  <w:style w:type="paragraph" w:customStyle="1" w:styleId="a">
    <w:name w:val="项目符号"/>
    <w:autoRedefine/>
    <w:rsid w:val="00851799"/>
    <w:pPr>
      <w:widowControl w:val="0"/>
      <w:numPr>
        <w:numId w:val="1"/>
      </w:numPr>
      <w:spacing w:line="312" w:lineRule="atLeast"/>
      <w:jc w:val="both"/>
    </w:pPr>
    <w:rPr>
      <w:sz w:val="21"/>
    </w:rPr>
  </w:style>
  <w:style w:type="paragraph" w:styleId="21">
    <w:name w:val="Body Text Indent 2"/>
    <w:basedOn w:val="a1"/>
    <w:rsid w:val="00851799"/>
    <w:pPr>
      <w:spacing w:line="240" w:lineRule="auto"/>
      <w:ind w:firstLine="420"/>
    </w:pPr>
    <w:rPr>
      <w:sz w:val="24"/>
      <w:szCs w:val="20"/>
    </w:rPr>
  </w:style>
  <w:style w:type="paragraph" w:styleId="af1">
    <w:name w:val="Body Text Indent"/>
    <w:basedOn w:val="a1"/>
    <w:link w:val="Char5"/>
    <w:rsid w:val="00851799"/>
    <w:pPr>
      <w:spacing w:line="240" w:lineRule="auto"/>
      <w:ind w:firstLine="420"/>
    </w:pPr>
    <w:rPr>
      <w:szCs w:val="20"/>
    </w:rPr>
  </w:style>
  <w:style w:type="paragraph" w:styleId="31">
    <w:name w:val="Body Text Indent 3"/>
    <w:basedOn w:val="a1"/>
    <w:rsid w:val="00851799"/>
    <w:pPr>
      <w:spacing w:line="240" w:lineRule="auto"/>
      <w:ind w:left="420" w:firstLine="420"/>
    </w:pPr>
    <w:rPr>
      <w:sz w:val="24"/>
      <w:szCs w:val="20"/>
    </w:rPr>
  </w:style>
  <w:style w:type="paragraph" w:styleId="af2">
    <w:name w:val="Date"/>
    <w:basedOn w:val="a1"/>
    <w:next w:val="a1"/>
    <w:link w:val="Char6"/>
    <w:rsid w:val="00851799"/>
    <w:pPr>
      <w:ind w:leftChars="2500" w:left="100"/>
    </w:pPr>
  </w:style>
  <w:style w:type="table" w:styleId="af3">
    <w:name w:val="Table Grid"/>
    <w:basedOn w:val="a3"/>
    <w:rsid w:val="0067042C"/>
    <w:pPr>
      <w:widowControl w:val="0"/>
      <w:spacing w:line="312" w:lineRule="atLeast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项目1"/>
    <w:autoRedefine/>
    <w:rsid w:val="00BA7B14"/>
    <w:pPr>
      <w:widowControl w:val="0"/>
      <w:numPr>
        <w:numId w:val="2"/>
      </w:numPr>
      <w:spacing w:line="312" w:lineRule="atLeast"/>
      <w:jc w:val="both"/>
    </w:pPr>
    <w:rPr>
      <w:sz w:val="21"/>
    </w:rPr>
  </w:style>
  <w:style w:type="paragraph" w:customStyle="1" w:styleId="af4">
    <w:name w:val="图片"/>
    <w:basedOn w:val="a1"/>
    <w:rsid w:val="00156D66"/>
    <w:pPr>
      <w:autoSpaceDE w:val="0"/>
      <w:autoSpaceDN w:val="0"/>
      <w:adjustRightInd w:val="0"/>
      <w:spacing w:before="120"/>
      <w:jc w:val="center"/>
      <w:textAlignment w:val="baseline"/>
    </w:pPr>
    <w:rPr>
      <w:kern w:val="0"/>
      <w:sz w:val="18"/>
      <w:szCs w:val="20"/>
    </w:rPr>
  </w:style>
  <w:style w:type="paragraph" w:customStyle="1" w:styleId="12">
    <w:name w:val="正文缩进1"/>
    <w:basedOn w:val="a1"/>
    <w:link w:val="1Char0"/>
    <w:rsid w:val="00C95D31"/>
    <w:pPr>
      <w:autoSpaceDE w:val="0"/>
      <w:autoSpaceDN w:val="0"/>
      <w:adjustRightInd w:val="0"/>
      <w:ind w:firstLine="425"/>
      <w:textAlignment w:val="baseline"/>
    </w:pPr>
    <w:rPr>
      <w:kern w:val="0"/>
      <w:szCs w:val="20"/>
    </w:rPr>
  </w:style>
  <w:style w:type="paragraph" w:styleId="af5">
    <w:name w:val="Body Text"/>
    <w:basedOn w:val="a1"/>
    <w:link w:val="Char7"/>
    <w:rsid w:val="00D06C81"/>
    <w:pPr>
      <w:spacing w:after="120"/>
    </w:pPr>
  </w:style>
  <w:style w:type="paragraph" w:styleId="af6">
    <w:name w:val="Body Text First Indent"/>
    <w:basedOn w:val="af5"/>
    <w:link w:val="Char8"/>
    <w:autoRedefine/>
    <w:rsid w:val="00E16BE7"/>
    <w:pPr>
      <w:spacing w:after="0"/>
      <w:ind w:firstLineChars="200" w:firstLine="420"/>
    </w:pPr>
    <w:rPr>
      <w:kern w:val="0"/>
    </w:rPr>
  </w:style>
  <w:style w:type="paragraph" w:customStyle="1" w:styleId="af7">
    <w:name w:val="图题"/>
    <w:rsid w:val="00376C9C"/>
    <w:pPr>
      <w:spacing w:before="120" w:after="120"/>
      <w:jc w:val="center"/>
    </w:pPr>
    <w:rPr>
      <w:kern w:val="2"/>
      <w:sz w:val="18"/>
    </w:rPr>
  </w:style>
  <w:style w:type="paragraph" w:styleId="af8">
    <w:name w:val="Normal Indent"/>
    <w:basedOn w:val="a1"/>
    <w:link w:val="Char9"/>
    <w:rsid w:val="00F009C5"/>
    <w:pPr>
      <w:ind w:firstLine="425"/>
    </w:pPr>
    <w:rPr>
      <w:szCs w:val="20"/>
    </w:rPr>
  </w:style>
  <w:style w:type="character" w:customStyle="1" w:styleId="Char2">
    <w:name w:val="上空半行 Char"/>
    <w:link w:val="aa"/>
    <w:rsid w:val="00B84C05"/>
    <w:rPr>
      <w:kern w:val="21"/>
      <w:sz w:val="21"/>
      <w:szCs w:val="24"/>
    </w:rPr>
  </w:style>
  <w:style w:type="paragraph" w:customStyle="1" w:styleId="af9">
    <w:name w:val="图"/>
    <w:rsid w:val="00B32056"/>
    <w:pPr>
      <w:spacing w:before="120"/>
      <w:jc w:val="center"/>
    </w:pPr>
    <w:rPr>
      <w:sz w:val="21"/>
    </w:rPr>
  </w:style>
  <w:style w:type="character" w:customStyle="1" w:styleId="2Char0">
    <w:name w:val="程序2 Char"/>
    <w:basedOn w:val="a2"/>
    <w:link w:val="20"/>
    <w:rsid w:val="00F0059C"/>
    <w:rPr>
      <w:sz w:val="18"/>
    </w:rPr>
  </w:style>
  <w:style w:type="paragraph" w:customStyle="1" w:styleId="afa">
    <w:name w:val="程序"/>
    <w:basedOn w:val="a1"/>
    <w:rsid w:val="00B70FBC"/>
    <w:pPr>
      <w:snapToGrid w:val="0"/>
      <w:spacing w:line="272" w:lineRule="exact"/>
      <w:ind w:left="425" w:right="425"/>
    </w:pPr>
    <w:rPr>
      <w:rFonts w:ascii="Courier New" w:hAnsi="Courier New"/>
      <w:sz w:val="18"/>
      <w:szCs w:val="18"/>
    </w:rPr>
  </w:style>
  <w:style w:type="paragraph" w:customStyle="1" w:styleId="afb">
    <w:name w:val="回行齐字"/>
    <w:basedOn w:val="a1"/>
    <w:next w:val="12"/>
    <w:rsid w:val="007C11EB"/>
    <w:pPr>
      <w:autoSpaceDE w:val="0"/>
      <w:autoSpaceDN w:val="0"/>
      <w:adjustRightInd w:val="0"/>
      <w:ind w:left="737" w:hanging="312"/>
      <w:textAlignment w:val="baseline"/>
    </w:pPr>
    <w:rPr>
      <w:kern w:val="0"/>
      <w:szCs w:val="20"/>
    </w:rPr>
  </w:style>
  <w:style w:type="paragraph" w:customStyle="1" w:styleId="afc">
    <w:name w:val="注意"/>
    <w:basedOn w:val="a1"/>
    <w:autoRedefine/>
    <w:rsid w:val="00F83174"/>
    <w:pPr>
      <w:snapToGrid w:val="0"/>
      <w:spacing w:before="120" w:after="120" w:line="312" w:lineRule="exact"/>
      <w:ind w:left="425" w:right="425"/>
    </w:pPr>
    <w:rPr>
      <w:rFonts w:eastAsia="楷体"/>
      <w:szCs w:val="21"/>
    </w:rPr>
  </w:style>
  <w:style w:type="character" w:customStyle="1" w:styleId="Char1">
    <w:name w:val="下空半行 Char"/>
    <w:basedOn w:val="a2"/>
    <w:link w:val="a8"/>
    <w:rsid w:val="00B84C05"/>
    <w:rPr>
      <w:kern w:val="21"/>
      <w:sz w:val="21"/>
    </w:rPr>
  </w:style>
  <w:style w:type="character" w:customStyle="1" w:styleId="-5Char">
    <w:name w:val="图题-小5宋，居中 Char"/>
    <w:basedOn w:val="a2"/>
    <w:link w:val="-5"/>
    <w:rsid w:val="00B84C05"/>
    <w:rPr>
      <w:color w:val="0000FF"/>
      <w:kern w:val="21"/>
      <w:sz w:val="18"/>
    </w:rPr>
  </w:style>
  <w:style w:type="character" w:customStyle="1" w:styleId="Char10">
    <w:name w:val="上下空半行 Char1"/>
    <w:basedOn w:val="a2"/>
    <w:link w:val="a9"/>
    <w:rsid w:val="00B84C05"/>
    <w:rPr>
      <w:kern w:val="21"/>
      <w:sz w:val="21"/>
      <w:szCs w:val="24"/>
    </w:rPr>
  </w:style>
  <w:style w:type="paragraph" w:customStyle="1" w:styleId="-">
    <w:name w:val="图-居中"/>
    <w:autoRedefine/>
    <w:rsid w:val="00AE60A1"/>
    <w:pPr>
      <w:keepNext/>
      <w:widowControl w:val="0"/>
      <w:adjustRightInd w:val="0"/>
      <w:spacing w:before="120"/>
      <w:jc w:val="center"/>
      <w:textAlignment w:val="baseline"/>
    </w:pPr>
    <w:rPr>
      <w:sz w:val="18"/>
    </w:rPr>
  </w:style>
  <w:style w:type="character" w:styleId="afd">
    <w:name w:val="Strong"/>
    <w:basedOn w:val="a2"/>
    <w:uiPriority w:val="22"/>
    <w:qFormat/>
    <w:rsid w:val="00017466"/>
    <w:rPr>
      <w:b/>
      <w:bCs/>
    </w:rPr>
  </w:style>
  <w:style w:type="paragraph" w:customStyle="1" w:styleId="a0">
    <w:name w:val="正文点悬挂"/>
    <w:basedOn w:val="a1"/>
    <w:rsid w:val="005A70F8"/>
    <w:pPr>
      <w:numPr>
        <w:numId w:val="3"/>
      </w:numPr>
      <w:adjustRightInd w:val="0"/>
      <w:snapToGrid w:val="0"/>
      <w:ind w:left="709" w:hanging="284"/>
    </w:pPr>
    <w:rPr>
      <w:szCs w:val="21"/>
    </w:rPr>
  </w:style>
  <w:style w:type="paragraph" w:customStyle="1" w:styleId="52">
    <w:name w:val="样式 标题 5 + 首行缩进:  2 字符"/>
    <w:basedOn w:val="5"/>
    <w:autoRedefine/>
    <w:rsid w:val="00F83174"/>
    <w:rPr>
      <w:rFonts w:cs="宋体"/>
      <w:bCs w:val="0"/>
      <w:kern w:val="0"/>
      <w:szCs w:val="20"/>
    </w:rPr>
  </w:style>
  <w:style w:type="paragraph" w:customStyle="1" w:styleId="50">
    <w:name w:val="样式 标题 5 + 字距调整五号"/>
    <w:basedOn w:val="5"/>
    <w:autoRedefine/>
    <w:rsid w:val="00F83174"/>
    <w:rPr>
      <w:bCs w:val="0"/>
      <w:kern w:val="21"/>
    </w:rPr>
  </w:style>
  <w:style w:type="paragraph" w:customStyle="1" w:styleId="521">
    <w:name w:val="样式 标题 5 + 首行缩进:  2 字符1"/>
    <w:basedOn w:val="5"/>
    <w:autoRedefine/>
    <w:rsid w:val="00C35F4E"/>
    <w:rPr>
      <w:rFonts w:cs="宋体"/>
      <w:bCs w:val="0"/>
      <w:szCs w:val="20"/>
    </w:rPr>
  </w:style>
  <w:style w:type="paragraph" w:styleId="afe">
    <w:name w:val="Balloon Text"/>
    <w:basedOn w:val="a1"/>
    <w:link w:val="Chara"/>
    <w:rsid w:val="00273F0B"/>
    <w:pPr>
      <w:spacing w:line="240" w:lineRule="auto"/>
    </w:pPr>
    <w:rPr>
      <w:sz w:val="18"/>
      <w:szCs w:val="18"/>
    </w:rPr>
  </w:style>
  <w:style w:type="character" w:customStyle="1" w:styleId="Chara">
    <w:name w:val="批注框文本 Char"/>
    <w:basedOn w:val="a2"/>
    <w:link w:val="afe"/>
    <w:rsid w:val="00273F0B"/>
    <w:rPr>
      <w:kern w:val="2"/>
      <w:sz w:val="18"/>
      <w:szCs w:val="18"/>
    </w:rPr>
  </w:style>
  <w:style w:type="paragraph" w:customStyle="1" w:styleId="aff">
    <w:name w:val="图文字"/>
    <w:basedOn w:val="a1"/>
    <w:autoRedefine/>
    <w:rsid w:val="0048728D"/>
    <w:pPr>
      <w:snapToGrid w:val="0"/>
      <w:spacing w:line="240" w:lineRule="exact"/>
      <w:jc w:val="center"/>
    </w:pPr>
    <w:rPr>
      <w:sz w:val="18"/>
      <w:szCs w:val="18"/>
    </w:rPr>
  </w:style>
  <w:style w:type="paragraph" w:customStyle="1" w:styleId="522">
    <w:name w:val="样式 标题 5 + 首行缩进:  2 字符2"/>
    <w:basedOn w:val="5"/>
    <w:autoRedefine/>
    <w:rsid w:val="000E6264"/>
    <w:pPr>
      <w:spacing w:after="80"/>
    </w:pPr>
    <w:rPr>
      <w:rFonts w:cs="宋体"/>
      <w:bCs w:val="0"/>
      <w:szCs w:val="20"/>
    </w:rPr>
  </w:style>
  <w:style w:type="character" w:customStyle="1" w:styleId="1Char0">
    <w:name w:val="正文缩进1 Char"/>
    <w:basedOn w:val="a2"/>
    <w:link w:val="12"/>
    <w:rsid w:val="00B50EB1"/>
    <w:rPr>
      <w:sz w:val="21"/>
    </w:rPr>
  </w:style>
  <w:style w:type="paragraph" w:customStyle="1" w:styleId="aff0">
    <w:name w:val="样式 纯文本 + 小五"/>
    <w:basedOn w:val="a5"/>
    <w:autoRedefine/>
    <w:rsid w:val="00154FBF"/>
    <w:pPr>
      <w:spacing w:line="240" w:lineRule="exact"/>
      <w:ind w:firstLineChars="0" w:firstLine="0"/>
      <w:jc w:val="left"/>
    </w:pPr>
    <w:rPr>
      <w:rFonts w:cs="宋体"/>
      <w:sz w:val="18"/>
      <w:szCs w:val="20"/>
    </w:rPr>
  </w:style>
  <w:style w:type="character" w:styleId="aff1">
    <w:name w:val="Placeholder Text"/>
    <w:basedOn w:val="a2"/>
    <w:uiPriority w:val="99"/>
    <w:semiHidden/>
    <w:rsid w:val="00A64A27"/>
    <w:rPr>
      <w:color w:val="808080"/>
    </w:rPr>
  </w:style>
  <w:style w:type="character" w:customStyle="1" w:styleId="3Char">
    <w:name w:val="标题 3 Char"/>
    <w:basedOn w:val="a2"/>
    <w:link w:val="3"/>
    <w:rsid w:val="00FB00D8"/>
    <w:rPr>
      <w:rFonts w:ascii="Arial" w:eastAsia="黑体" w:hAnsi="Arial"/>
      <w:sz w:val="24"/>
    </w:rPr>
  </w:style>
  <w:style w:type="paragraph" w:styleId="32">
    <w:name w:val="toc 3"/>
    <w:basedOn w:val="a1"/>
    <w:next w:val="a1"/>
    <w:autoRedefine/>
    <w:rsid w:val="00FB00D8"/>
    <w:pPr>
      <w:tabs>
        <w:tab w:val="right" w:leader="dot" w:pos="8222"/>
      </w:tabs>
      <w:snapToGrid w:val="0"/>
      <w:spacing w:line="312" w:lineRule="exact"/>
      <w:ind w:firstLine="641"/>
    </w:pPr>
    <w:rPr>
      <w:sz w:val="18"/>
      <w:szCs w:val="20"/>
    </w:rPr>
  </w:style>
  <w:style w:type="paragraph" w:customStyle="1" w:styleId="aff2">
    <w:name w:val="提示"/>
    <w:basedOn w:val="a1"/>
    <w:rsid w:val="00FB00D8"/>
    <w:pPr>
      <w:snapToGrid w:val="0"/>
      <w:spacing w:before="120" w:after="120" w:line="312" w:lineRule="exact"/>
      <w:ind w:left="425" w:right="425"/>
    </w:pPr>
    <w:rPr>
      <w:rFonts w:eastAsia="仿宋_GB2312"/>
      <w:szCs w:val="21"/>
    </w:rPr>
  </w:style>
  <w:style w:type="character" w:customStyle="1" w:styleId="Char8">
    <w:name w:val="正文首行缩进 Char"/>
    <w:basedOn w:val="a2"/>
    <w:link w:val="af6"/>
    <w:rsid w:val="00FB00D8"/>
    <w:rPr>
      <w:sz w:val="21"/>
      <w:szCs w:val="24"/>
    </w:rPr>
  </w:style>
  <w:style w:type="paragraph" w:styleId="13">
    <w:name w:val="toc 1"/>
    <w:basedOn w:val="a1"/>
    <w:next w:val="a1"/>
    <w:autoRedefine/>
    <w:rsid w:val="00FB00D8"/>
    <w:pPr>
      <w:tabs>
        <w:tab w:val="right" w:leader="dot" w:pos="8222"/>
      </w:tabs>
      <w:snapToGrid w:val="0"/>
      <w:spacing w:before="120" w:after="120" w:line="312" w:lineRule="exact"/>
    </w:pPr>
    <w:rPr>
      <w:rFonts w:ascii="Arial" w:eastAsia="黑体" w:hAnsi="Arial"/>
      <w:szCs w:val="20"/>
    </w:rPr>
  </w:style>
  <w:style w:type="paragraph" w:styleId="22">
    <w:name w:val="toc 2"/>
    <w:basedOn w:val="a1"/>
    <w:next w:val="a1"/>
    <w:autoRedefine/>
    <w:rsid w:val="00FB00D8"/>
    <w:pPr>
      <w:snapToGrid w:val="0"/>
      <w:spacing w:line="312" w:lineRule="exact"/>
      <w:ind w:firstLine="425"/>
    </w:pPr>
    <w:rPr>
      <w:sz w:val="18"/>
      <w:szCs w:val="20"/>
    </w:rPr>
  </w:style>
  <w:style w:type="paragraph" w:customStyle="1" w:styleId="aff3">
    <w:name w:val="表头"/>
    <w:basedOn w:val="a1"/>
    <w:rsid w:val="00FB00D8"/>
    <w:pPr>
      <w:snapToGrid w:val="0"/>
      <w:spacing w:before="120" w:after="120" w:line="312" w:lineRule="exact"/>
      <w:jc w:val="center"/>
    </w:pPr>
    <w:rPr>
      <w:rFonts w:ascii="Arial" w:eastAsia="黑体" w:hAnsi="Arial"/>
      <w:sz w:val="18"/>
      <w:szCs w:val="21"/>
    </w:rPr>
  </w:style>
  <w:style w:type="paragraph" w:customStyle="1" w:styleId="aff4">
    <w:name w:val="注意程序"/>
    <w:basedOn w:val="afc"/>
    <w:rsid w:val="00FB00D8"/>
    <w:pPr>
      <w:spacing w:before="0" w:after="0" w:line="260" w:lineRule="exact"/>
    </w:pPr>
    <w:rPr>
      <w:rFonts w:ascii="Courier New" w:hAnsi="Courier New" w:cs="Courier New"/>
      <w:sz w:val="18"/>
      <w:szCs w:val="18"/>
    </w:rPr>
  </w:style>
  <w:style w:type="paragraph" w:customStyle="1" w:styleId="aff5">
    <w:name w:val="注意两空"/>
    <w:basedOn w:val="11"/>
    <w:rsid w:val="00FB00D8"/>
    <w:pPr>
      <w:autoSpaceDE w:val="0"/>
      <w:autoSpaceDN w:val="0"/>
      <w:adjustRightInd w:val="0"/>
      <w:spacing w:beforeLines="50" w:afterLines="50"/>
      <w:ind w:leftChars="400" w:left="1020" w:rightChars="200" w:right="391" w:hanging="595"/>
      <w:textAlignment w:val="baseline"/>
    </w:pPr>
    <w:rPr>
      <w:rFonts w:ascii="黑体" w:eastAsia="黑体"/>
      <w:kern w:val="0"/>
      <w:szCs w:val="20"/>
    </w:rPr>
  </w:style>
  <w:style w:type="paragraph" w:customStyle="1" w:styleId="aff6">
    <w:name w:val="上空下空"/>
    <w:basedOn w:val="12"/>
    <w:rsid w:val="00FB00D8"/>
    <w:pPr>
      <w:spacing w:before="120" w:after="120"/>
    </w:pPr>
  </w:style>
  <w:style w:type="paragraph" w:customStyle="1" w:styleId="aff7">
    <w:name w:val="清单"/>
    <w:basedOn w:val="12"/>
    <w:autoRedefine/>
    <w:rsid w:val="00FB00D8"/>
    <w:pPr>
      <w:spacing w:before="120" w:after="120"/>
    </w:pPr>
    <w:rPr>
      <w:rFonts w:ascii="Arial" w:eastAsia="黑体" w:hAnsi="Arial" w:cs="Arial"/>
      <w:bCs/>
      <w:noProof/>
      <w:sz w:val="18"/>
      <w:szCs w:val="21"/>
    </w:rPr>
  </w:style>
  <w:style w:type="character" w:styleId="aff8">
    <w:name w:val="page number"/>
    <w:basedOn w:val="a2"/>
    <w:rsid w:val="00FB00D8"/>
  </w:style>
  <w:style w:type="paragraph" w:styleId="aff9">
    <w:name w:val="List Paragraph"/>
    <w:basedOn w:val="a1"/>
    <w:uiPriority w:val="34"/>
    <w:qFormat/>
    <w:rsid w:val="00FB00D8"/>
    <w:pPr>
      <w:ind w:firstLineChars="200" w:firstLine="420"/>
    </w:pPr>
  </w:style>
  <w:style w:type="paragraph" w:customStyle="1" w:styleId="23">
    <w:name w:val="样式 正文首行缩进 + 小五 首行缩进:  2 字符"/>
    <w:basedOn w:val="af6"/>
    <w:autoRedefine/>
    <w:rsid w:val="00FB00D8"/>
    <w:pPr>
      <w:snapToGrid w:val="0"/>
      <w:ind w:firstLineChars="0" w:firstLine="0"/>
    </w:pPr>
    <w:rPr>
      <w:rFonts w:cs="宋体"/>
      <w:kern w:val="2"/>
      <w:sz w:val="18"/>
      <w:szCs w:val="20"/>
    </w:rPr>
  </w:style>
  <w:style w:type="paragraph" w:customStyle="1" w:styleId="affa">
    <w:name w:val="正文首行缩进+小五"/>
    <w:basedOn w:val="af6"/>
    <w:autoRedefine/>
    <w:rsid w:val="00FB00D8"/>
    <w:pPr>
      <w:snapToGrid w:val="0"/>
      <w:spacing w:line="280" w:lineRule="exact"/>
      <w:ind w:firstLineChars="0" w:firstLine="0"/>
    </w:pPr>
    <w:rPr>
      <w:rFonts w:cs="宋体"/>
      <w:kern w:val="2"/>
      <w:sz w:val="18"/>
      <w:szCs w:val="20"/>
    </w:rPr>
  </w:style>
  <w:style w:type="paragraph" w:customStyle="1" w:styleId="affb">
    <w:name w:val="表文字"/>
    <w:basedOn w:val="af6"/>
    <w:rsid w:val="00FB00D8"/>
    <w:pPr>
      <w:snapToGrid w:val="0"/>
      <w:ind w:firstLineChars="0" w:firstLine="0"/>
      <w:jc w:val="center"/>
    </w:pPr>
    <w:rPr>
      <w:rFonts w:cs="宋体"/>
      <w:kern w:val="2"/>
      <w:sz w:val="18"/>
      <w:szCs w:val="20"/>
    </w:rPr>
  </w:style>
  <w:style w:type="paragraph" w:customStyle="1" w:styleId="affc">
    <w:name w:val="加图"/>
    <w:basedOn w:val="12"/>
    <w:rsid w:val="00FB00D8"/>
    <w:pPr>
      <w:spacing w:before="120" w:after="120"/>
      <w:ind w:leftChars="500" w:left="500" w:rightChars="200" w:right="200" w:firstLine="0"/>
    </w:pPr>
  </w:style>
  <w:style w:type="paragraph" w:customStyle="1" w:styleId="affd">
    <w:name w:val="上空"/>
    <w:rsid w:val="00FB00D8"/>
    <w:pPr>
      <w:widowControl w:val="0"/>
      <w:spacing w:beforeLines="50"/>
      <w:ind w:firstLineChars="200" w:firstLine="200"/>
      <w:jc w:val="both"/>
    </w:pPr>
    <w:rPr>
      <w:sz w:val="21"/>
    </w:rPr>
  </w:style>
  <w:style w:type="paragraph" w:customStyle="1" w:styleId="affe">
    <w:name w:val="图注"/>
    <w:next w:val="a1"/>
    <w:link w:val="Charb"/>
    <w:rsid w:val="00FB00D8"/>
    <w:pPr>
      <w:widowControl w:val="0"/>
      <w:adjustRightInd w:val="0"/>
      <w:spacing w:before="120" w:after="120" w:line="312" w:lineRule="atLeast"/>
      <w:jc w:val="center"/>
      <w:textAlignment w:val="baseline"/>
    </w:pPr>
    <w:rPr>
      <w:sz w:val="18"/>
    </w:rPr>
  </w:style>
  <w:style w:type="paragraph" w:customStyle="1" w:styleId="24">
    <w:name w:val="图片2"/>
    <w:basedOn w:val="a1"/>
    <w:next w:val="a1"/>
    <w:rsid w:val="00FB00D8"/>
    <w:pPr>
      <w:tabs>
        <w:tab w:val="center" w:pos="2100"/>
        <w:tab w:val="center" w:pos="6075"/>
      </w:tabs>
      <w:autoSpaceDE w:val="0"/>
      <w:autoSpaceDN w:val="0"/>
      <w:adjustRightInd w:val="0"/>
      <w:spacing w:before="120"/>
      <w:textAlignment w:val="baseline"/>
    </w:pPr>
    <w:rPr>
      <w:kern w:val="0"/>
      <w:sz w:val="18"/>
      <w:szCs w:val="20"/>
    </w:rPr>
  </w:style>
  <w:style w:type="character" w:customStyle="1" w:styleId="Char7">
    <w:name w:val="正文文本 Char"/>
    <w:basedOn w:val="a2"/>
    <w:link w:val="af5"/>
    <w:rsid w:val="00FB00D8"/>
    <w:rPr>
      <w:kern w:val="2"/>
      <w:sz w:val="21"/>
      <w:szCs w:val="24"/>
    </w:rPr>
  </w:style>
  <w:style w:type="character" w:customStyle="1" w:styleId="Char3">
    <w:name w:val="注意、小技巧 Char"/>
    <w:basedOn w:val="a2"/>
    <w:link w:val="ab"/>
    <w:rsid w:val="00FB00D8"/>
    <w:rPr>
      <w:rFonts w:eastAsia="楷体_GB2312"/>
      <w:sz w:val="21"/>
    </w:rPr>
  </w:style>
  <w:style w:type="character" w:customStyle="1" w:styleId="Charb">
    <w:name w:val="图注 Char"/>
    <w:basedOn w:val="a2"/>
    <w:link w:val="affe"/>
    <w:rsid w:val="00FB00D8"/>
    <w:rPr>
      <w:sz w:val="18"/>
    </w:rPr>
  </w:style>
  <w:style w:type="paragraph" w:styleId="afff">
    <w:name w:val="Document Map"/>
    <w:basedOn w:val="a1"/>
    <w:link w:val="Charc"/>
    <w:rsid w:val="00FB00D8"/>
    <w:pPr>
      <w:shd w:val="clear" w:color="auto" w:fill="000080"/>
      <w:spacing w:line="240" w:lineRule="exact"/>
    </w:pPr>
    <w:rPr>
      <w:kern w:val="21"/>
      <w:szCs w:val="21"/>
    </w:rPr>
  </w:style>
  <w:style w:type="character" w:customStyle="1" w:styleId="Charc">
    <w:name w:val="文档结构图 Char"/>
    <w:basedOn w:val="a2"/>
    <w:link w:val="afff"/>
    <w:rsid w:val="00FB00D8"/>
    <w:rPr>
      <w:kern w:val="21"/>
      <w:sz w:val="21"/>
      <w:szCs w:val="21"/>
      <w:shd w:val="clear" w:color="auto" w:fill="000080"/>
    </w:rPr>
  </w:style>
  <w:style w:type="character" w:customStyle="1" w:styleId="5Char">
    <w:name w:val="标题 5 Char"/>
    <w:basedOn w:val="a2"/>
    <w:link w:val="5"/>
    <w:rsid w:val="00FB00D8"/>
    <w:rPr>
      <w:rFonts w:eastAsia="楷体"/>
      <w:bCs/>
      <w:kern w:val="2"/>
      <w:sz w:val="21"/>
      <w:szCs w:val="28"/>
    </w:rPr>
  </w:style>
  <w:style w:type="paragraph" w:customStyle="1" w:styleId="25">
    <w:name w:val="样式 程序2 + 宋体"/>
    <w:basedOn w:val="20"/>
    <w:autoRedefine/>
    <w:rsid w:val="00FB00D8"/>
  </w:style>
  <w:style w:type="paragraph" w:customStyle="1" w:styleId="afff0">
    <w:name w:val="样式 注意 + 黑体"/>
    <w:basedOn w:val="afc"/>
    <w:autoRedefine/>
    <w:rsid w:val="00FB00D8"/>
    <w:pPr>
      <w:spacing w:before="80" w:after="80"/>
    </w:pPr>
    <w:rPr>
      <w:rFonts w:ascii="黑体" w:eastAsia="黑体" w:hAnsi="黑体"/>
    </w:rPr>
  </w:style>
  <w:style w:type="paragraph" w:customStyle="1" w:styleId="26">
    <w:name w:val="样式 程序2 + 加粗"/>
    <w:basedOn w:val="20"/>
    <w:autoRedefine/>
    <w:rsid w:val="00FB00D8"/>
    <w:rPr>
      <w:b/>
      <w:bCs/>
    </w:rPr>
  </w:style>
  <w:style w:type="paragraph" w:customStyle="1" w:styleId="afff1">
    <w:name w:val="样式 下空半行 +"/>
    <w:basedOn w:val="a8"/>
    <w:link w:val="Chard"/>
    <w:autoRedefine/>
    <w:rsid w:val="00FB00D8"/>
    <w:rPr>
      <w:rFonts w:ascii="ˎ̥" w:hAnsi="ˎ̥"/>
      <w:kern w:val="0"/>
    </w:rPr>
  </w:style>
  <w:style w:type="paragraph" w:customStyle="1" w:styleId="afff2">
    <w:name w:val="三级标题"/>
    <w:next w:val="a1"/>
    <w:rsid w:val="00FB00D8"/>
    <w:pPr>
      <w:keepNext/>
      <w:widowControl w:val="0"/>
      <w:autoSpaceDE w:val="0"/>
      <w:autoSpaceDN w:val="0"/>
      <w:adjustRightInd w:val="0"/>
      <w:spacing w:before="240" w:after="240" w:line="312" w:lineRule="atLeast"/>
      <w:jc w:val="both"/>
      <w:textAlignment w:val="baseline"/>
    </w:pPr>
    <w:rPr>
      <w:rFonts w:ascii="Arial" w:eastAsia="黑体" w:hAnsi="Arial"/>
      <w:sz w:val="24"/>
    </w:rPr>
  </w:style>
  <w:style w:type="paragraph" w:customStyle="1" w:styleId="afff3">
    <w:name w:val="文本框"/>
    <w:basedOn w:val="a1"/>
    <w:autoRedefine/>
    <w:rsid w:val="00FB00D8"/>
    <w:pPr>
      <w:snapToGrid w:val="0"/>
      <w:spacing w:line="280" w:lineRule="exact"/>
      <w:jc w:val="center"/>
    </w:pPr>
    <w:rPr>
      <w:sz w:val="18"/>
      <w:szCs w:val="21"/>
    </w:rPr>
  </w:style>
  <w:style w:type="paragraph" w:customStyle="1" w:styleId="27">
    <w:name w:val="样式 正文新 + 首行缩进:  2 字符"/>
    <w:basedOn w:val="a1"/>
    <w:rsid w:val="00FB00D8"/>
    <w:pPr>
      <w:ind w:firstLine="440"/>
    </w:pPr>
    <w:rPr>
      <w:rFonts w:cs="宋体"/>
      <w:szCs w:val="20"/>
    </w:rPr>
  </w:style>
  <w:style w:type="character" w:customStyle="1" w:styleId="1Char">
    <w:name w:val="标题 1 Char"/>
    <w:basedOn w:val="a2"/>
    <w:link w:val="10"/>
    <w:rsid w:val="003202D0"/>
    <w:rPr>
      <w:b/>
      <w:kern w:val="44"/>
      <w:sz w:val="36"/>
    </w:rPr>
  </w:style>
  <w:style w:type="character" w:customStyle="1" w:styleId="2Char">
    <w:name w:val="标题 2 Char"/>
    <w:aliases w:val="节 Char,节题 Char"/>
    <w:basedOn w:val="a2"/>
    <w:link w:val="2"/>
    <w:rsid w:val="003202D0"/>
    <w:rPr>
      <w:sz w:val="30"/>
    </w:rPr>
  </w:style>
  <w:style w:type="character" w:customStyle="1" w:styleId="Char">
    <w:name w:val="纯文本 Char"/>
    <w:basedOn w:val="a2"/>
    <w:link w:val="a5"/>
    <w:rsid w:val="003202D0"/>
    <w:rPr>
      <w:rFonts w:cs="Courier New"/>
      <w:sz w:val="21"/>
      <w:szCs w:val="21"/>
    </w:rPr>
  </w:style>
  <w:style w:type="character" w:customStyle="1" w:styleId="Char0">
    <w:name w:val="页眉 Char"/>
    <w:basedOn w:val="a2"/>
    <w:link w:val="a6"/>
    <w:rsid w:val="003202D0"/>
    <w:rPr>
      <w:kern w:val="21"/>
      <w:sz w:val="18"/>
      <w:szCs w:val="18"/>
    </w:rPr>
  </w:style>
  <w:style w:type="character" w:customStyle="1" w:styleId="Char9">
    <w:name w:val="正文缩进 Char"/>
    <w:basedOn w:val="a2"/>
    <w:link w:val="af8"/>
    <w:rsid w:val="003202D0"/>
    <w:rPr>
      <w:kern w:val="2"/>
      <w:sz w:val="21"/>
    </w:rPr>
  </w:style>
  <w:style w:type="character" w:customStyle="1" w:styleId="Chard">
    <w:name w:val="样式 下空半行 + Char"/>
    <w:basedOn w:val="Char1"/>
    <w:link w:val="afff1"/>
    <w:rsid w:val="003202D0"/>
    <w:rPr>
      <w:rFonts w:ascii="ˎ̥" w:hAnsi="ˎ̥"/>
    </w:rPr>
  </w:style>
  <w:style w:type="character" w:customStyle="1" w:styleId="Char4">
    <w:name w:val="页脚 Char"/>
    <w:basedOn w:val="a2"/>
    <w:link w:val="ac"/>
    <w:rsid w:val="003202D0"/>
    <w:rPr>
      <w:kern w:val="2"/>
      <w:sz w:val="18"/>
      <w:szCs w:val="18"/>
    </w:rPr>
  </w:style>
  <w:style w:type="paragraph" w:customStyle="1" w:styleId="14">
    <w:name w:val="程序1"/>
    <w:basedOn w:val="12"/>
    <w:rsid w:val="006C7C8D"/>
    <w:pPr>
      <w:spacing w:before="120" w:after="120" w:line="280" w:lineRule="exact"/>
      <w:ind w:leftChars="200" w:left="200" w:firstLine="0"/>
    </w:pPr>
    <w:rPr>
      <w:rFonts w:ascii="Courier" w:hAnsi="Courier"/>
      <w:sz w:val="18"/>
    </w:rPr>
  </w:style>
  <w:style w:type="paragraph" w:customStyle="1" w:styleId="afff4">
    <w:name w:val="递归模型样式"/>
    <w:basedOn w:val="a1"/>
    <w:autoRedefine/>
    <w:rsid w:val="004A0AB7"/>
    <w:pPr>
      <w:snapToGrid w:val="0"/>
      <w:spacing w:line="280" w:lineRule="exact"/>
      <w:ind w:left="425"/>
    </w:pPr>
    <w:rPr>
      <w:rFonts w:cs="宋体"/>
      <w:sz w:val="18"/>
      <w:szCs w:val="20"/>
    </w:rPr>
  </w:style>
  <w:style w:type="character" w:customStyle="1" w:styleId="4Char1">
    <w:name w:val="标题 4 Char1"/>
    <w:aliases w:val="段1.2. Char,段1.2 Char,一、二... Char,标题四、1、2... Char,标题 4 Char Char"/>
    <w:basedOn w:val="a2"/>
    <w:link w:val="4"/>
    <w:rsid w:val="00746F21"/>
    <w:rPr>
      <w:rFonts w:ascii="Arial" w:eastAsia="黑体" w:hAnsi="Arial"/>
      <w:kern w:val="21"/>
      <w:sz w:val="21"/>
    </w:rPr>
  </w:style>
  <w:style w:type="paragraph" w:customStyle="1" w:styleId="afff5">
    <w:name w:val="点"/>
    <w:basedOn w:val="a1"/>
    <w:rsid w:val="00746F21"/>
    <w:pPr>
      <w:ind w:left="742" w:hanging="317"/>
    </w:pPr>
    <w:rPr>
      <w:kern w:val="21"/>
    </w:rPr>
  </w:style>
  <w:style w:type="paragraph" w:styleId="afff6">
    <w:name w:val="Normal (Web)"/>
    <w:basedOn w:val="a1"/>
    <w:uiPriority w:val="99"/>
    <w:rsid w:val="00746F21"/>
    <w:pPr>
      <w:widowControl/>
      <w:spacing w:before="100" w:beforeAutospacing="1" w:after="100" w:afterAutospacing="1" w:line="240" w:lineRule="auto"/>
      <w:jc w:val="left"/>
    </w:pPr>
    <w:rPr>
      <w:rFonts w:ascii="宋体" w:hAnsi="宋体"/>
      <w:kern w:val="0"/>
      <w:sz w:val="24"/>
    </w:rPr>
  </w:style>
  <w:style w:type="character" w:customStyle="1" w:styleId="Char5">
    <w:name w:val="正文文本缩进 Char"/>
    <w:basedOn w:val="a2"/>
    <w:link w:val="af1"/>
    <w:rsid w:val="00746F21"/>
    <w:rPr>
      <w:kern w:val="2"/>
      <w:sz w:val="21"/>
    </w:rPr>
  </w:style>
  <w:style w:type="character" w:customStyle="1" w:styleId="Char6">
    <w:name w:val="日期 Char"/>
    <w:basedOn w:val="a2"/>
    <w:link w:val="af2"/>
    <w:rsid w:val="00746F21"/>
    <w:rPr>
      <w:kern w:val="2"/>
      <w:sz w:val="21"/>
      <w:szCs w:val="24"/>
    </w:rPr>
  </w:style>
  <w:style w:type="paragraph" w:customStyle="1" w:styleId="afff7">
    <w:name w:val="加黑"/>
    <w:basedOn w:val="af8"/>
    <w:rsid w:val="00C31FF6"/>
    <w:pPr>
      <w:widowControl/>
      <w:tabs>
        <w:tab w:val="num" w:pos="785"/>
      </w:tabs>
      <w:autoSpaceDE w:val="0"/>
      <w:autoSpaceDN w:val="0"/>
      <w:adjustRightInd w:val="0"/>
      <w:jc w:val="left"/>
      <w:textAlignment w:val="baseline"/>
    </w:pPr>
    <w:rPr>
      <w:rFonts w:ascii="Arial" w:eastAsia="黑体" w:hAnsi="Arial"/>
      <w:kern w:val="0"/>
    </w:rPr>
  </w:style>
  <w:style w:type="paragraph" w:customStyle="1" w:styleId="afff8">
    <w:name w:val="功能，优缺点分类"/>
    <w:next w:val="af5"/>
    <w:autoRedefine/>
    <w:rsid w:val="00C31FF6"/>
    <w:pPr>
      <w:tabs>
        <w:tab w:val="num" w:pos="1219"/>
      </w:tabs>
      <w:spacing w:line="312" w:lineRule="atLeast"/>
      <w:ind w:left="1219" w:hanging="369"/>
      <w:jc w:val="both"/>
    </w:pPr>
    <w:rPr>
      <w:sz w:val="21"/>
    </w:rPr>
  </w:style>
  <w:style w:type="paragraph" w:customStyle="1" w:styleId="15">
    <w:name w:val="提示1"/>
    <w:basedOn w:val="aff2"/>
    <w:rsid w:val="00C31FF6"/>
    <w:pPr>
      <w:autoSpaceDE w:val="0"/>
      <w:autoSpaceDN w:val="0"/>
      <w:adjustRightInd w:val="0"/>
      <w:snapToGrid/>
      <w:spacing w:beforeLines="50" w:afterLines="50" w:line="312" w:lineRule="atLeast"/>
      <w:ind w:leftChars="300" w:left="300" w:rightChars="200" w:right="200"/>
      <w:textAlignment w:val="baseline"/>
    </w:pPr>
    <w:rPr>
      <w:rFonts w:eastAsia="楷体_GB2312"/>
      <w:kern w:val="0"/>
      <w:szCs w:val="20"/>
    </w:rPr>
  </w:style>
  <w:style w:type="paragraph" w:styleId="28">
    <w:name w:val="Body Text 2"/>
    <w:basedOn w:val="a1"/>
    <w:link w:val="2Char1"/>
    <w:rsid w:val="00C31FF6"/>
    <w:pPr>
      <w:spacing w:line="200" w:lineRule="exact"/>
    </w:pPr>
    <w:rPr>
      <w:sz w:val="18"/>
    </w:rPr>
  </w:style>
  <w:style w:type="character" w:customStyle="1" w:styleId="2Char1">
    <w:name w:val="正文文本 2 Char"/>
    <w:basedOn w:val="a2"/>
    <w:link w:val="28"/>
    <w:rsid w:val="00C31FF6"/>
    <w:rPr>
      <w:kern w:val="2"/>
      <w:sz w:val="1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C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E565B95-8241-4DC1-B843-ED7C38B13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C模板.dot</Template>
  <TotalTime>2344</TotalTime>
  <Pages>1</Pages>
  <Words>170</Words>
  <Characters>975</Characters>
  <Application>Microsoft Office Word</Application>
  <DocSecurity>0</DocSecurity>
  <Lines>8</Lines>
  <Paragraphs>2</Paragraphs>
  <ScaleCrop>false</ScaleCrop>
  <Company>khpress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  概  述</dc:title>
  <dc:creator>gby</dc:creator>
  <cp:lastModifiedBy>Administrator</cp:lastModifiedBy>
  <cp:revision>1982</cp:revision>
  <cp:lastPrinted>2020-01-22T08:32:00Z</cp:lastPrinted>
  <dcterms:created xsi:type="dcterms:W3CDTF">2018-09-12T06:49:00Z</dcterms:created>
  <dcterms:modified xsi:type="dcterms:W3CDTF">2020-09-22T06:21:00Z</dcterms:modified>
</cp:coreProperties>
</file>